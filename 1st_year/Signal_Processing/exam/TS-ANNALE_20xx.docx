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243B" w14:textId="370965A8" w:rsidR="004B13A9" w:rsidRDefault="00926DE3" w:rsidP="004B13A9">
      <w:pPr>
        <w:pStyle w:val="Titre"/>
      </w:pPr>
      <w:sdt>
        <w:sdtPr>
          <w:alias w:val="Titre "/>
          <w:tag w:val=""/>
          <w:id w:val="1311910653"/>
          <w:placeholder>
            <w:docPart w:val="47E50432E25A47AD8ED08498F9ACE3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146D6">
            <w:t xml:space="preserve">Annale </w:t>
          </w:r>
          <w:r w:rsidR="00A067EE">
            <w:t xml:space="preserve">20xx </w:t>
          </w:r>
          <w:r w:rsidR="006146D6">
            <w:t>Traitement du signal</w:t>
          </w:r>
        </w:sdtContent>
      </w:sdt>
    </w:p>
    <w:p w14:paraId="4D8F9053" w14:textId="2A05B776" w:rsidR="006D2B11" w:rsidRDefault="006146D6" w:rsidP="006146D6">
      <w:pPr>
        <w:pStyle w:val="Titre1"/>
      </w:pPr>
      <w:r>
        <w:t xml:space="preserve">Exercice 1 : </w:t>
      </w:r>
      <w:r w:rsidR="00CD374D">
        <w:t>U</w:t>
      </w:r>
      <w:r>
        <w:t>n drôle de système</w:t>
      </w:r>
    </w:p>
    <w:p w14:paraId="5D83E98A" w14:textId="72588840" w:rsidR="006146D6" w:rsidRDefault="006146D6" w:rsidP="006146D6">
      <w:r>
        <w:t xml:space="preserve">Soit un système à temps discret dont la relation E/S s’écrit 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. Nous allons étudier le système ainsi que son utilisation.</w:t>
      </w:r>
    </w:p>
    <w:p w14:paraId="64A2C52F" w14:textId="050ACA7B" w:rsidR="006146D6" w:rsidRDefault="006146D6" w:rsidP="006146D6">
      <w:pPr>
        <w:pStyle w:val="Titre2"/>
      </w:pPr>
      <w:r>
        <w:t>Etude du système</w:t>
      </w:r>
    </w:p>
    <w:p w14:paraId="34BBA514" w14:textId="25ACD0EE" w:rsidR="006146D6" w:rsidRDefault="006146D6" w:rsidP="006146D6">
      <w:pPr>
        <w:pStyle w:val="Paragraphedeliste"/>
        <w:numPr>
          <w:ilvl w:val="0"/>
          <w:numId w:val="39"/>
        </w:numPr>
      </w:pPr>
      <w:r>
        <w:t xml:space="preserve">Montrer, en détaillant les calculs que la relation E/S du système donne dans le domaine fréquentiel 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. On peut utiliser pour cela le fait que </w:t>
      </w:r>
      <m:oMath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jπ</m:t>
            </m:r>
          </m:sup>
        </m:sSup>
      </m:oMath>
      <w:r>
        <w:t>.</w:t>
      </w:r>
    </w:p>
    <w:p w14:paraId="4F4B25A3" w14:textId="1960FE2F" w:rsidR="006146D6" w:rsidRDefault="006146D6" w:rsidP="006146D6">
      <w:pPr>
        <w:pStyle w:val="Paragraphedeliste"/>
        <w:numPr>
          <w:ilvl w:val="0"/>
          <w:numId w:val="39"/>
        </w:numPr>
      </w:pPr>
      <w:r>
        <w:t>Le système est-il stable ? Justifier votre réponse.</w:t>
      </w:r>
    </w:p>
    <w:p w14:paraId="7535837F" w14:textId="74614EE0" w:rsidR="006146D6" w:rsidRDefault="006146D6" w:rsidP="006146D6">
      <w:pPr>
        <w:pStyle w:val="Paragraphedeliste"/>
        <w:numPr>
          <w:ilvl w:val="0"/>
          <w:numId w:val="39"/>
        </w:numPr>
      </w:pPr>
      <w:r>
        <w:t xml:space="preserve">Le système est-il </w:t>
      </w:r>
      <w:r>
        <w:t>linéaire</w:t>
      </w:r>
      <w:r>
        <w:t> ? Justifier votre réponse.</w:t>
      </w:r>
    </w:p>
    <w:p w14:paraId="47389A46" w14:textId="48D5429A" w:rsidR="006146D6" w:rsidRDefault="006146D6" w:rsidP="006146D6">
      <w:pPr>
        <w:pStyle w:val="Paragraphedeliste"/>
        <w:numPr>
          <w:ilvl w:val="0"/>
          <w:numId w:val="39"/>
        </w:numPr>
      </w:pPr>
      <w:r>
        <w:t xml:space="preserve">Le système est-il </w:t>
      </w:r>
      <w:r>
        <w:t>invariant</w:t>
      </w:r>
      <w:r>
        <w:t> ? Justifier votre réponse.</w:t>
      </w:r>
    </w:p>
    <w:p w14:paraId="371FB9EA" w14:textId="65D36B46" w:rsidR="006146D6" w:rsidRDefault="006146D6" w:rsidP="006146D6">
      <w:pPr>
        <w:pStyle w:val="Paragraphedeliste"/>
        <w:numPr>
          <w:ilvl w:val="0"/>
          <w:numId w:val="39"/>
        </w:numPr>
      </w:pPr>
      <w:r>
        <w:t xml:space="preserve">Le système est-il </w:t>
      </w:r>
      <w:r>
        <w:t>un filtre</w:t>
      </w:r>
      <w:r>
        <w:t> ? Justifier votre réponse.</w:t>
      </w:r>
    </w:p>
    <w:p w14:paraId="48E9B62F" w14:textId="1BB7F4FD" w:rsidR="006146D6" w:rsidRDefault="006146D6" w:rsidP="006146D6">
      <w:pPr>
        <w:pStyle w:val="Titre2"/>
      </w:pPr>
      <w:r>
        <w:t>Utilisation du système</w:t>
      </w:r>
    </w:p>
    <w:p w14:paraId="20816C11" w14:textId="7FE722D5" w:rsidR="006146D6" w:rsidRDefault="006146D6" w:rsidP="006146D6">
      <w:r>
        <w:t xml:space="preserve">On va utiliser ce système dans le schéma ci-dessous ou </w:t>
      </w:r>
      <m:oMath>
        <m:r>
          <w:rPr>
            <w:rFonts w:ascii="Cambria Math" w:hAnsi="Cambria Math"/>
          </w:rPr>
          <m:t>H</m:t>
        </m:r>
      </m:oMath>
      <w:r>
        <w:t xml:space="preserve"> est un filtre numérique de réponse en fréquence (périodique de période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)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si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 sinon</m:t>
                </m:r>
              </m:e>
            </m:eqArr>
          </m:e>
        </m:d>
      </m:oMath>
      <w:r>
        <w:t xml:space="preserve">. On place en entrée de ce schéma les signaux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[n]</m:t>
        </m:r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dont les spectres sont représentés ci-dessous.</w:t>
      </w:r>
    </w:p>
    <w:p w14:paraId="11CAEF65" w14:textId="0BB95B3B" w:rsidR="006146D6" w:rsidRDefault="006146D6" w:rsidP="006146D6">
      <w:r w:rsidRPr="006146D6">
        <w:drawing>
          <wp:inline distT="0" distB="0" distL="0" distR="0" wp14:anchorId="60EDAC31" wp14:editId="2A029DAC">
            <wp:extent cx="5760720" cy="1686697"/>
            <wp:effectExtent l="0" t="0" r="0" b="8890"/>
            <wp:docPr id="3" name="Image 3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tableau blanc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bright="88000"/>
                              </a14:imgEffect>
                            </a14:imgLayer>
                          </a14:imgProps>
                        </a:ext>
                      </a:extLst>
                    </a:blip>
                    <a:srcRect b="5875"/>
                    <a:stretch/>
                  </pic:blipFill>
                  <pic:spPr bwMode="auto">
                    <a:xfrm>
                      <a:off x="0" y="0"/>
                      <a:ext cx="5760720" cy="168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6DD7E" w14:textId="43EDAEC7" w:rsidR="006146D6" w:rsidRDefault="006146D6" w:rsidP="006146D6">
      <w:pPr>
        <w:pStyle w:val="Paragraphedeliste"/>
        <w:numPr>
          <w:ilvl w:val="0"/>
          <w:numId w:val="40"/>
        </w:numPr>
      </w:pPr>
      <w:r>
        <w:t xml:space="preserve">Tracer la réponse fréquentielle du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D374D">
        <w:t>.</w:t>
      </w:r>
    </w:p>
    <w:p w14:paraId="6F0C207A" w14:textId="27F6D8F3" w:rsidR="006146D6" w:rsidRDefault="006146D6" w:rsidP="006146D6">
      <w:pPr>
        <w:pStyle w:val="Paragraphedeliste"/>
        <w:numPr>
          <w:ilvl w:val="0"/>
          <w:numId w:val="40"/>
        </w:numPr>
      </w:pPr>
      <w:r>
        <w:t xml:space="preserve">En déduire la représentation fréquentielle du signal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D374D">
        <w:t>.</w:t>
      </w:r>
    </w:p>
    <w:p w14:paraId="2A103350" w14:textId="2E7A6163" w:rsidR="006146D6" w:rsidRDefault="006146D6" w:rsidP="006146D6">
      <w:pPr>
        <w:pStyle w:val="Paragraphedeliste"/>
        <w:numPr>
          <w:ilvl w:val="0"/>
          <w:numId w:val="40"/>
        </w:numPr>
      </w:pPr>
      <w:r>
        <w:t xml:space="preserve">Tracer la représentation fréquentielle du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D374D">
        <w:t>.</w:t>
      </w:r>
    </w:p>
    <w:p w14:paraId="57B7DA8B" w14:textId="3E53C35B" w:rsidR="006146D6" w:rsidRDefault="006146D6" w:rsidP="006146D6">
      <w:pPr>
        <w:pStyle w:val="Paragraphedeliste"/>
        <w:numPr>
          <w:ilvl w:val="0"/>
          <w:numId w:val="40"/>
        </w:numPr>
      </w:pPr>
      <w:r>
        <w:t xml:space="preserve">Tracer la représentation </w:t>
      </w:r>
      <w:r w:rsidR="00CD374D">
        <w:t xml:space="preserve">fréquentielle du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D374D">
        <w:t>.</w:t>
      </w:r>
    </w:p>
    <w:p w14:paraId="0DA1C6B1" w14:textId="35D16D1D" w:rsidR="00CD374D" w:rsidRDefault="00CD374D" w:rsidP="006146D6">
      <w:pPr>
        <w:pStyle w:val="Paragraphedeliste"/>
        <w:numPr>
          <w:ilvl w:val="0"/>
          <w:numId w:val="40"/>
        </w:numPr>
      </w:pPr>
      <w:r>
        <w:t xml:space="preserve">En déduire la représentation fréquentielle du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.</w:t>
      </w:r>
    </w:p>
    <w:p w14:paraId="0764BEBF" w14:textId="3A1E41DC" w:rsidR="00CD374D" w:rsidRDefault="00CD374D" w:rsidP="006146D6">
      <w:pPr>
        <w:pStyle w:val="Paragraphedeliste"/>
        <w:numPr>
          <w:ilvl w:val="0"/>
          <w:numId w:val="40"/>
        </w:numPr>
      </w:pPr>
      <w:r>
        <w:t>Conclure sur l’utilité d’un tel schéma.</w:t>
      </w:r>
    </w:p>
    <w:p w14:paraId="757B4BC5" w14:textId="5BF3EE2B" w:rsidR="006146D6" w:rsidRDefault="00CD374D" w:rsidP="00CD374D">
      <w:pPr>
        <w:pStyle w:val="Titre1"/>
      </w:pPr>
      <w:r>
        <w:t>Exercice 2 : Un filtre spécial</w:t>
      </w:r>
    </w:p>
    <w:p w14:paraId="3CADEC6F" w14:textId="5A75C8ED" w:rsidR="00CD374D" w:rsidRDefault="00CD374D" w:rsidP="00CD374D">
      <w:r>
        <w:t xml:space="preserve">Dans cet exercice, on étudie le filtre analogique </w:t>
      </w:r>
      <m:oMath>
        <m:r>
          <w:rPr>
            <w:rFonts w:ascii="Cambria Math" w:hAnsi="Cambria Math"/>
          </w:rPr>
          <m:t>H</m:t>
        </m:r>
      </m:oMath>
      <w:r>
        <w:t xml:space="preserve"> de réponse en fréquence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=-j.sign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, ou la fonction signe est définie par </w:t>
      </w:r>
      <m:oMath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si </m:t>
                </m:r>
                <m:r>
                  <w:rPr>
                    <w:rFonts w:ascii="Cambria Math" w:hAnsi="Cambria Math"/>
                  </w:rPr>
                  <m:t>f≥0</m:t>
                </m:r>
              </m:e>
              <m:e>
                <m:r>
                  <w:rPr>
                    <w:rFonts w:ascii="Cambria Math" w:hAnsi="Cambria Math"/>
                  </w:rPr>
                  <m:t>-1 si f&lt;0</m:t>
                </m:r>
              </m:e>
            </m:eqArr>
          </m:e>
        </m:d>
      </m:oMath>
      <w:r>
        <w:t xml:space="preserve">. Il est difficile de montrer que sa réponse impulsionnelle est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et cela sera admis dans cet exercice.</w:t>
      </w:r>
    </w:p>
    <w:p w14:paraId="5BEC42C8" w14:textId="4FA0CAE4" w:rsidR="00CD374D" w:rsidRDefault="00CD374D" w:rsidP="00CD374D">
      <w:pPr>
        <w:pStyle w:val="Titre2"/>
      </w:pPr>
      <w:r>
        <w:t>Etude du filtre</w:t>
      </w:r>
    </w:p>
    <w:p w14:paraId="66EE6E63" w14:textId="6B509BDC" w:rsidR="00CD374D" w:rsidRDefault="00CD374D" w:rsidP="00CD374D">
      <w:pPr>
        <w:pStyle w:val="Paragraphedeliste"/>
        <w:numPr>
          <w:ilvl w:val="0"/>
          <w:numId w:val="41"/>
        </w:numPr>
      </w:pPr>
      <w:r>
        <w:t>Tracer la réponse fréquentielle de ce filtre, en module et en phase.</w:t>
      </w:r>
    </w:p>
    <w:p w14:paraId="7A15133A" w14:textId="5260EC28" w:rsidR="00CD374D" w:rsidRDefault="00CD374D" w:rsidP="00CD374D">
      <w:pPr>
        <w:pStyle w:val="Paragraphedeliste"/>
        <w:numPr>
          <w:ilvl w:val="0"/>
          <w:numId w:val="41"/>
        </w:numPr>
      </w:pPr>
      <w:r>
        <w:t>Calculer le temps de propagation de phase de ce filtre.</w:t>
      </w:r>
    </w:p>
    <w:p w14:paraId="66F7D206" w14:textId="18B427A0" w:rsidR="00CD374D" w:rsidRDefault="00CD374D" w:rsidP="00CD374D">
      <w:pPr>
        <w:pStyle w:val="Paragraphedeliste"/>
        <w:numPr>
          <w:ilvl w:val="0"/>
          <w:numId w:val="41"/>
        </w:numPr>
      </w:pPr>
      <w:r>
        <w:t>Ce filtre est-il stable ? Justifiez votre réponse.</w:t>
      </w:r>
    </w:p>
    <w:p w14:paraId="04C19971" w14:textId="42756B27" w:rsidR="00CD374D" w:rsidRDefault="00CD374D" w:rsidP="00CD374D">
      <w:pPr>
        <w:pStyle w:val="Paragraphedeliste"/>
        <w:numPr>
          <w:ilvl w:val="0"/>
          <w:numId w:val="41"/>
        </w:numPr>
      </w:pPr>
      <w:r>
        <w:t>Ce filtre est-il causal ? Justifiez votre réponse.</w:t>
      </w:r>
    </w:p>
    <w:p w14:paraId="6B1D63C4" w14:textId="2500DD3E" w:rsidR="00CD374D" w:rsidRDefault="00CD374D" w:rsidP="00CD374D">
      <w:pPr>
        <w:pStyle w:val="Titre2"/>
      </w:pPr>
      <w:r>
        <w:lastRenderedPageBreak/>
        <w:t>Utilisation du filtre</w:t>
      </w:r>
    </w:p>
    <w:p w14:paraId="4EFE1E56" w14:textId="01A98B73" w:rsidR="00CD374D" w:rsidRDefault="00CD374D" w:rsidP="00CD374D">
      <w:r>
        <w:t xml:space="preserve">On fait subir à un signal </w:t>
      </w:r>
      <m:oMath>
        <m:r>
          <w:rPr>
            <w:rFonts w:ascii="Cambria Math" w:hAnsi="Cambria Math"/>
          </w:rPr>
          <m:t>x(t)</m:t>
        </m:r>
      </m:oMath>
      <w:r>
        <w:t xml:space="preserve">, dont le spectre est représenté ci-dessous, les transformations décrites dans le schéma ci-dessous ou le symbole triangulaire signifie la multiplication par el nombre complexe </w:t>
      </w:r>
      <m:oMath>
        <m:r>
          <w:rPr>
            <w:rFonts w:ascii="Cambria Math" w:hAnsi="Cambria Math"/>
          </w:rPr>
          <m:t>j</m:t>
        </m:r>
      </m:oMath>
      <w:r>
        <w:t xml:space="preserve"> (qui est une constante).</w:t>
      </w:r>
    </w:p>
    <w:p w14:paraId="73CD36AF" w14:textId="38529573" w:rsidR="00CF0807" w:rsidRDefault="00CF0807" w:rsidP="00CD374D">
      <w:r w:rsidRPr="00CF0807">
        <w:drawing>
          <wp:inline distT="0" distB="0" distL="0" distR="0" wp14:anchorId="533C3471" wp14:editId="6E74F54A">
            <wp:extent cx="5760720" cy="1392555"/>
            <wp:effectExtent l="0" t="0" r="0" b="0"/>
            <wp:docPr id="4" name="Image 4" descr="Une image contenant diagramme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iagramme, schématique&#10;&#10;Description générée automatiquement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61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02A5" w14:textId="6B3F4DE5" w:rsidR="00CD374D" w:rsidRDefault="00CD374D" w:rsidP="00CD374D">
      <w:pPr>
        <w:pStyle w:val="Paragraphedeliste"/>
        <w:numPr>
          <w:ilvl w:val="0"/>
          <w:numId w:val="42"/>
        </w:numPr>
      </w:pPr>
      <w:r>
        <w:t xml:space="preserve">Calculer l’expression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(f)</m:t>
        </m:r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(f)</m:t>
        </m:r>
      </m:oMath>
      <w:r>
        <w:t xml:space="preserve">. En déduire l’expression de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(f)</m:t>
        </m:r>
      </m:oMath>
      <w:r>
        <w:t>.</w:t>
      </w:r>
    </w:p>
    <w:p w14:paraId="60192D7A" w14:textId="4A1D1434" w:rsidR="00CD374D" w:rsidRDefault="00CD374D" w:rsidP="00CD374D">
      <w:pPr>
        <w:pStyle w:val="Paragraphedeliste"/>
        <w:numPr>
          <w:ilvl w:val="0"/>
          <w:numId w:val="42"/>
        </w:numPr>
      </w:pPr>
      <w:r>
        <w:t xml:space="preserve">Tracer l’allure du spectre du signal </w:t>
      </w:r>
      <m:oMath>
        <m:r>
          <w:rPr>
            <w:rFonts w:ascii="Cambria Math" w:hAnsi="Cambria Math"/>
          </w:rPr>
          <m:t>y(t)</m:t>
        </m:r>
      </m:oMath>
      <w:r>
        <w:t>.</w:t>
      </w:r>
    </w:p>
    <w:p w14:paraId="15710CEE" w14:textId="45C9151F" w:rsidR="00CD374D" w:rsidRDefault="00CD374D" w:rsidP="00CF0807">
      <w:pPr>
        <w:pStyle w:val="Titre2"/>
      </w:pPr>
      <w:r>
        <w:t>Filtrage d’un signal sinusoïdal</w:t>
      </w:r>
    </w:p>
    <w:p w14:paraId="72EA9FA6" w14:textId="77CDD47C" w:rsidR="00CD374D" w:rsidRDefault="00CD374D" w:rsidP="00CD374D">
      <w:r>
        <w:t xml:space="preserve">On place en entrée du filtre </w:t>
      </w:r>
      <m:oMath>
        <m:r>
          <w:rPr>
            <w:rFonts w:ascii="Cambria Math" w:hAnsi="Cambria Math"/>
          </w:rPr>
          <m:t>H</m:t>
        </m:r>
      </m:oMath>
      <w:r>
        <w:t xml:space="preserve"> le signal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 et l’on obtient en sortie le signal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57D2BDBD" w14:textId="744DCB2C" w:rsidR="00CD374D" w:rsidRDefault="00CD374D" w:rsidP="00CD374D">
      <w:pPr>
        <w:pStyle w:val="Paragraphedeliste"/>
        <w:numPr>
          <w:ilvl w:val="0"/>
          <w:numId w:val="43"/>
        </w:numPr>
      </w:pPr>
      <w:r>
        <w:t xml:space="preserve">Rappeler l’expression de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(f)</m:t>
        </m:r>
      </m:oMath>
      <w:r>
        <w:t xml:space="preserve"> et tracer la représentation fréquentielle du signal.</w:t>
      </w:r>
    </w:p>
    <w:p w14:paraId="0E316423" w14:textId="3639E4D0" w:rsidR="00CD374D" w:rsidRDefault="00CD374D" w:rsidP="00CD374D">
      <w:pPr>
        <w:pStyle w:val="Paragraphedeliste"/>
        <w:numPr>
          <w:ilvl w:val="0"/>
          <w:numId w:val="43"/>
        </w:numPr>
      </w:pPr>
      <w:r>
        <w:t xml:space="preserve">Calculer l’expression de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(f)</m:t>
        </m:r>
      </m:oMath>
      <w:r>
        <w:t xml:space="preserve">. En déduire l’expression de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 Était-il possible de déduire cette expression du temps de propagation de phase ?</w:t>
      </w:r>
    </w:p>
    <w:p w14:paraId="10038317" w14:textId="0FB53A43" w:rsidR="00CD374D" w:rsidRDefault="00CD374D" w:rsidP="00CD374D">
      <w:pPr>
        <w:pStyle w:val="Paragraphedeliste"/>
        <w:numPr>
          <w:ilvl w:val="0"/>
          <w:numId w:val="43"/>
        </w:numPr>
      </w:pPr>
      <w:r>
        <w:t xml:space="preserve">Tracer sur le même graphe </w:t>
      </w:r>
      <w:r w:rsidR="00CF0807">
        <w:t xml:space="preserve">la représentation temporelle des signaux </w:t>
      </w:r>
      <m:oMath>
        <m:r>
          <w:rPr>
            <w:rFonts w:ascii="Cambria Math" w:hAnsi="Cambria Math"/>
          </w:rPr>
          <m:t>e(t)</m:t>
        </m:r>
      </m:oMath>
      <w:r w:rsidR="00CF0807">
        <w:t xml:space="preserve"> et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F0807">
        <w:t>. Conclure sur l’utilité d’un tel filtre pour un signal cosinus.</w:t>
      </w:r>
    </w:p>
    <w:p w14:paraId="39099D11" w14:textId="0639D004" w:rsidR="00CF0807" w:rsidRDefault="00CF0807" w:rsidP="00CF0807">
      <w:pPr>
        <w:pStyle w:val="Titre1"/>
      </w:pPr>
      <w:r>
        <w:t>Echantillonnage et reconstruction d’un signal</w:t>
      </w:r>
    </w:p>
    <w:p w14:paraId="2A1929F2" w14:textId="19E7A48E" w:rsidR="00CF0807" w:rsidRDefault="00CF0807" w:rsidP="00CF0807">
      <w:r>
        <w:t xml:space="preserve">Soit un signal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+b(t)</m:t>
        </m:r>
      </m:oMath>
      <w:r w:rsidR="004F3FC7">
        <w:t xml:space="preserve">, dont le spectre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(f)</m:t>
        </m:r>
      </m:oMath>
      <w:r w:rsidR="004F3FC7">
        <w:t xml:space="preserve"> est représenté sur les figures suivantes (modules et en phase). Le signal </w:t>
      </w:r>
      <m:oMath>
        <m:r>
          <w:rPr>
            <w:rFonts w:ascii="Cambria Math" w:hAnsi="Cambria Math"/>
          </w:rPr>
          <m:t>a(t)</m:t>
        </m:r>
      </m:oMath>
      <w:r w:rsidR="004F3FC7">
        <w:t xml:space="preserve"> est un signal non périodique d’énergie finie dont le spectre correspond à la partie continue de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(f)</m:t>
        </m:r>
      </m:oMath>
      <w:r w:rsidR="004F3FC7">
        <w:t xml:space="preserve"> (spectre de support borné dans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4F3FC7">
        <w:t>)</w:t>
      </w:r>
    </w:p>
    <w:p w14:paraId="05356135" w14:textId="7F307635" w:rsidR="00CF0807" w:rsidRDefault="00CF0807" w:rsidP="00CF0807">
      <w:r w:rsidRPr="00CF0807">
        <w:drawing>
          <wp:inline distT="0" distB="0" distL="0" distR="0" wp14:anchorId="536C6A41" wp14:editId="4B2517FB">
            <wp:extent cx="2825464" cy="1207877"/>
            <wp:effectExtent l="0" t="0" r="0" b="0"/>
            <wp:docPr id="8" name="Image 8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diagramme&#10;&#10;Description générée automatiquement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00000"/>
                              </a14:imgEffect>
                              <a14:imgEffect>
                                <a14:colorTemperature colorTemp="5776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97000" contrast="18000"/>
                              </a14:imgEffect>
                            </a14:imgLayer>
                          </a14:imgProps>
                        </a:ext>
                      </a:extLst>
                    </a:blip>
                    <a:srcRect r="49797"/>
                    <a:stretch/>
                  </pic:blipFill>
                  <pic:spPr bwMode="auto">
                    <a:xfrm>
                      <a:off x="0" y="0"/>
                      <a:ext cx="2833166" cy="121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0807">
        <w:drawing>
          <wp:inline distT="0" distB="0" distL="0" distR="0" wp14:anchorId="411252D0" wp14:editId="6FFB65A3">
            <wp:extent cx="2792819" cy="1193921"/>
            <wp:effectExtent l="0" t="0" r="7620" b="6350"/>
            <wp:docPr id="6" name="Image 6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diagramme&#10;&#10;Description générée automatiquement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9000" contrast="100000"/>
                              </a14:imgEffect>
                            </a14:imgLayer>
                          </a14:imgProps>
                        </a:ext>
                      </a:extLst>
                    </a:blip>
                    <a:srcRect l="49794" t="594" r="3" b="-594"/>
                    <a:stretch/>
                  </pic:blipFill>
                  <pic:spPr bwMode="auto">
                    <a:xfrm>
                      <a:off x="0" y="0"/>
                      <a:ext cx="2797418" cy="119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9C014" w14:textId="3193B193" w:rsidR="004F3FC7" w:rsidRDefault="004F3FC7" w:rsidP="004F3FC7">
      <w:pPr>
        <w:pStyle w:val="Paragraphedeliste"/>
        <w:numPr>
          <w:ilvl w:val="0"/>
          <w:numId w:val="44"/>
        </w:numPr>
      </w:pPr>
      <w:r>
        <w:t xml:space="preserve">Donner l’expression de </w:t>
      </w:r>
      <m:oMath>
        <m:r>
          <w:rPr>
            <w:rFonts w:ascii="Cambria Math" w:hAnsi="Cambria Math"/>
          </w:rPr>
          <m:t>b(t)</m:t>
        </m:r>
      </m:oMath>
    </w:p>
    <w:p w14:paraId="41E77ED7" w14:textId="255DF7C2" w:rsidR="004F3FC7" w:rsidRDefault="004F3FC7" w:rsidP="004F3FC7">
      <w:pPr>
        <w:pStyle w:val="Paragraphedeliste"/>
        <w:numPr>
          <w:ilvl w:val="0"/>
          <w:numId w:val="44"/>
        </w:numPr>
      </w:pPr>
      <w:r>
        <w:t xml:space="preserve">Soit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correspondant au signal </w:t>
      </w:r>
      <m:oMath>
        <m:r>
          <w:rPr>
            <w:rFonts w:ascii="Cambria Math" w:hAnsi="Cambria Math"/>
          </w:rPr>
          <m:t>x(t)</m:t>
        </m:r>
      </m:oMath>
      <w:r>
        <w:t xml:space="preserve"> échantillonné à la fréquence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 : représenter le spectre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(f)</m:t>
        </m:r>
      </m:oMath>
      <w:r>
        <w:t xml:space="preserve"> du signal échantillonné.</w:t>
      </w:r>
    </w:p>
    <w:p w14:paraId="3FE2B3C8" w14:textId="41700ED0" w:rsidR="004F3FC7" w:rsidRDefault="004F3FC7" w:rsidP="004F3FC7">
      <w:pPr>
        <w:pStyle w:val="Paragraphedeliste"/>
        <w:numPr>
          <w:ilvl w:val="0"/>
          <w:numId w:val="44"/>
        </w:numPr>
      </w:pPr>
      <w:r>
        <w:t xml:space="preserve">Soit </w:t>
      </w:r>
      <m:oMath>
        <m:r>
          <w:rPr>
            <w:rFonts w:ascii="Cambria Math" w:hAnsi="Cambria Math"/>
          </w:rPr>
          <m:t>z(t)</m:t>
        </m:r>
      </m:oMath>
      <w:r>
        <w:t xml:space="preserve"> correspondant au filtrage du signal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par le filtre passe bas idéal de fréquence de coupure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(reconstruction du signal) : représenter le spectre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(f)</m:t>
        </m:r>
      </m:oMath>
      <w:r>
        <w:t xml:space="preserve"> du signal ainsi reconstruit.</w:t>
      </w:r>
    </w:p>
    <w:p w14:paraId="11D27CF4" w14:textId="722191DB" w:rsidR="004F3FC7" w:rsidRPr="00CF0807" w:rsidRDefault="004F3FC7" w:rsidP="004F3FC7">
      <w:pPr>
        <w:pStyle w:val="Paragraphedeliste"/>
        <w:numPr>
          <w:ilvl w:val="0"/>
          <w:numId w:val="44"/>
        </w:numPr>
      </w:pPr>
      <w:r>
        <w:t xml:space="preserve">Exprimer </w:t>
      </w:r>
      <m:oMath>
        <m:r>
          <w:rPr>
            <w:rFonts w:ascii="Cambria Math" w:hAnsi="Cambria Math"/>
          </w:rPr>
          <m:t>z(t)</m:t>
        </m:r>
      </m:oMath>
      <w:r>
        <w:t xml:space="preserve"> en fonctionde </w:t>
      </w:r>
      <m:oMath>
        <m:r>
          <w:rPr>
            <w:rFonts w:ascii="Cambria Math" w:hAnsi="Cambria Math"/>
          </w:rPr>
          <m:t>a(t)</m:t>
        </m:r>
      </m:oMath>
      <w:r>
        <w:t>. Expliquer brièvement ce qu’il s’est passé.</w:t>
      </w:r>
    </w:p>
    <w:sectPr w:rsidR="004F3FC7" w:rsidRPr="00CF0807" w:rsidSect="00EE6893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8E8B3" w14:textId="77777777" w:rsidR="006146D6" w:rsidRDefault="006146D6" w:rsidP="00232FE5">
      <w:pPr>
        <w:spacing w:after="0" w:line="240" w:lineRule="auto"/>
      </w:pPr>
      <w:r>
        <w:separator/>
      </w:r>
    </w:p>
  </w:endnote>
  <w:endnote w:type="continuationSeparator" w:id="0">
    <w:p w14:paraId="6C3AFF95" w14:textId="77777777" w:rsidR="006146D6" w:rsidRDefault="006146D6" w:rsidP="00232FE5">
      <w:pPr>
        <w:spacing w:after="0" w:line="240" w:lineRule="auto"/>
      </w:pPr>
      <w:r>
        <w:continuationSeparator/>
      </w:r>
    </w:p>
  </w:endnote>
  <w:endnote w:type="continuationNotice" w:id="1">
    <w:p w14:paraId="7B86F174" w14:textId="77777777" w:rsidR="006146D6" w:rsidRDefault="006146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Roboto Black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66B95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78D5EDA" wp14:editId="257C8F50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B234F5" w14:textId="77777777" w:rsidR="003226E7" w:rsidRPr="003226E7" w:rsidRDefault="00757B18" w:rsidP="003226E7">
                          <w:pPr>
                            <w:rPr>
                              <w:rFonts w:ascii="Roboto Black" w:hAnsi="Roboto Black"/>
                            </w:rPr>
                          </w:pPr>
                          <w:r>
                            <w:rPr>
                              <w:rFonts w:ascii="Roboto Black" w:hAnsi="Roboto Black"/>
                            </w:rPr>
                            <w:t xml:space="preserve">Alexis GIBERT </w:t>
                          </w:r>
                          <w:r w:rsidR="004B13A9">
                            <w:rPr>
                              <w:rFonts w:ascii="Roboto Black" w:hAnsi="Roboto Black"/>
                            </w:rPr>
                            <w:t>//</w:t>
                          </w:r>
                          <w:r w:rsidR="002C5EA8">
                            <w:rPr>
                              <w:rFonts w:ascii="Roboto Black" w:hAnsi="Roboto Black"/>
                            </w:rPr>
                            <w:t xml:space="preserve"> </w:t>
                          </w:r>
                          <w:r w:rsidR="00F96292">
                            <w:rPr>
                              <w:rFonts w:ascii="Roboto Black" w:hAnsi="Roboto Black"/>
                            </w:rPr>
                            <w:t>UPSSITECH 1A SRI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D5E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04B234F5" w14:textId="77777777" w:rsidR="003226E7" w:rsidRPr="003226E7" w:rsidRDefault="00757B18" w:rsidP="003226E7">
                    <w:pPr>
                      <w:rPr>
                        <w:rFonts w:ascii="Roboto Black" w:hAnsi="Roboto Black"/>
                      </w:rPr>
                    </w:pPr>
                    <w:r>
                      <w:rPr>
                        <w:rFonts w:ascii="Roboto Black" w:hAnsi="Roboto Black"/>
                      </w:rPr>
                      <w:t xml:space="preserve">Alexis GIBERT </w:t>
                    </w:r>
                    <w:r w:rsidR="004B13A9">
                      <w:rPr>
                        <w:rFonts w:ascii="Roboto Black" w:hAnsi="Roboto Black"/>
                      </w:rPr>
                      <w:t>//</w:t>
                    </w:r>
                    <w:r w:rsidR="002C5EA8">
                      <w:rPr>
                        <w:rFonts w:ascii="Roboto Black" w:hAnsi="Roboto Black"/>
                      </w:rPr>
                      <w:t xml:space="preserve"> </w:t>
                    </w:r>
                    <w:r w:rsidR="00F96292">
                      <w:rPr>
                        <w:rFonts w:ascii="Roboto Black" w:hAnsi="Roboto Black"/>
                      </w:rPr>
                      <w:t>UPSSITECH 1A SRI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40A2C" w14:textId="77777777" w:rsidR="006146D6" w:rsidRDefault="006146D6" w:rsidP="00232FE5">
      <w:pPr>
        <w:spacing w:after="0" w:line="240" w:lineRule="auto"/>
      </w:pPr>
      <w:r>
        <w:separator/>
      </w:r>
    </w:p>
  </w:footnote>
  <w:footnote w:type="continuationSeparator" w:id="0">
    <w:p w14:paraId="3B2B2AAB" w14:textId="77777777" w:rsidR="006146D6" w:rsidRDefault="006146D6" w:rsidP="00232FE5">
      <w:pPr>
        <w:spacing w:after="0" w:line="240" w:lineRule="auto"/>
      </w:pPr>
      <w:r>
        <w:continuationSeparator/>
      </w:r>
    </w:p>
  </w:footnote>
  <w:footnote w:type="continuationNotice" w:id="1">
    <w:p w14:paraId="54F0F618" w14:textId="77777777" w:rsidR="006146D6" w:rsidRDefault="006146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63D9" w14:textId="77777777" w:rsidR="003226E7" w:rsidRPr="003226E7" w:rsidRDefault="0084373C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E0E3B24" wp14:editId="62FFB868">
              <wp:simplePos x="0" y="0"/>
              <wp:positionH relativeFrom="column">
                <wp:posOffset>5904774</wp:posOffset>
              </wp:positionH>
              <wp:positionV relativeFrom="paragraph">
                <wp:posOffset>-132080</wp:posOffset>
              </wp:positionV>
              <wp:extent cx="1366520" cy="473892"/>
              <wp:effectExtent l="0" t="0" r="5080" b="254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47389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692B9CB" w14:textId="77777777" w:rsidR="003226E7" w:rsidRPr="00374E88" w:rsidRDefault="003226E7" w:rsidP="0084373C">
                          <w:pPr>
                            <w:pStyle w:val="Titre"/>
                          </w:pPr>
                          <w:r w:rsidRPr="00374E88">
                            <w:t>0</w:t>
                          </w:r>
                          <w:r w:rsidR="00284E66" w:rsidRPr="00374E88">
                            <w:fldChar w:fldCharType="begin"/>
                          </w:r>
                          <w:r w:rsidR="00284E66" w:rsidRPr="00374E88">
                            <w:instrText xml:space="preserve"> PAGE  \* Arabic  \* MERGEFORMAT </w:instrText>
                          </w:r>
                          <w:r w:rsidR="00284E66" w:rsidRPr="00374E88">
                            <w:fldChar w:fldCharType="separate"/>
                          </w:r>
                          <w:r w:rsidR="00284E66" w:rsidRPr="00374E88">
                            <w:rPr>
                              <w:noProof/>
                            </w:rPr>
                            <w:t>1</w:t>
                          </w:r>
                          <w:r w:rsidR="00284E66" w:rsidRPr="00374E88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E3B24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style="position:absolute;left:0;text-align:left;margin-left:464.95pt;margin-top:-10.4pt;width:107.6pt;height:37.3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" fillcolor="white [3201]" stroked="f" strokeweight=".5pt">
              <v:textbox style="layout-flow:vertical;mso-layout-flow-alt:bottom-to-top">
                <w:txbxContent>
                  <w:p w14:paraId="3692B9CB" w14:textId="77777777" w:rsidR="003226E7" w:rsidRPr="00374E88" w:rsidRDefault="003226E7" w:rsidP="0084373C">
                    <w:pPr>
                      <w:pStyle w:val="Titre"/>
                    </w:pPr>
                    <w:r w:rsidRPr="00374E88">
                      <w:t>0</w:t>
                    </w:r>
                    <w:r w:rsidR="00284E66" w:rsidRPr="00374E88">
                      <w:fldChar w:fldCharType="begin"/>
                    </w:r>
                    <w:r w:rsidR="00284E66" w:rsidRPr="00374E88">
                      <w:instrText xml:space="preserve"> PAGE  \* Arabic  \* MERGEFORMAT </w:instrText>
                    </w:r>
                    <w:r w:rsidR="00284E66" w:rsidRPr="00374E88">
                      <w:fldChar w:fldCharType="separate"/>
                    </w:r>
                    <w:r w:rsidR="00284E66" w:rsidRPr="00374E88">
                      <w:rPr>
                        <w:noProof/>
                      </w:rPr>
                      <w:t>1</w:t>
                    </w:r>
                    <w:r w:rsidR="00284E66" w:rsidRPr="00374E88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811A3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525B68" wp14:editId="7D894E4A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75AAFC1" w14:textId="6F17072F" w:rsidR="00EE6893" w:rsidRPr="00374E88" w:rsidRDefault="00926DE3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067EE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Annale 20xx Traitement du signal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525B68" id="Zone de texte 1" o:spid="_x0000_s1027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" fillcolor="white [3201]" stroked="f" strokeweight=".5pt">
              <v:textbox style="layout-flow:vertical;mso-layout-flow-alt:bottom-to-top">
                <w:txbxContent>
                  <w:p w14:paraId="175AAFC1" w14:textId="6F17072F" w:rsidR="00EE6893" w:rsidRPr="00374E88" w:rsidRDefault="00926DE3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A067EE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Annale 20xx Traitement du signal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0DEB6064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6E22"/>
    <w:multiLevelType w:val="hybridMultilevel"/>
    <w:tmpl w:val="07327D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26EA1"/>
    <w:multiLevelType w:val="hybridMultilevel"/>
    <w:tmpl w:val="9ACC0C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D8F0059"/>
    <w:multiLevelType w:val="hybridMultilevel"/>
    <w:tmpl w:val="3C2020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B3E6A01"/>
    <w:multiLevelType w:val="hybridMultilevel"/>
    <w:tmpl w:val="6A1E86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91C01"/>
    <w:multiLevelType w:val="hybridMultilevel"/>
    <w:tmpl w:val="71B23F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115957"/>
    <w:multiLevelType w:val="hybridMultilevel"/>
    <w:tmpl w:val="973089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817631">
    <w:abstractNumId w:val="18"/>
  </w:num>
  <w:num w:numId="2" w16cid:durableId="1433630486">
    <w:abstractNumId w:val="39"/>
  </w:num>
  <w:num w:numId="3" w16cid:durableId="380403070">
    <w:abstractNumId w:val="30"/>
  </w:num>
  <w:num w:numId="4" w16cid:durableId="15654149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525760">
    <w:abstractNumId w:val="23"/>
  </w:num>
  <w:num w:numId="6" w16cid:durableId="389811454">
    <w:abstractNumId w:val="36"/>
  </w:num>
  <w:num w:numId="7" w16cid:durableId="1390610088">
    <w:abstractNumId w:val="8"/>
  </w:num>
  <w:num w:numId="8" w16cid:durableId="2105682970">
    <w:abstractNumId w:val="3"/>
  </w:num>
  <w:num w:numId="9" w16cid:durableId="1646472437">
    <w:abstractNumId w:val="2"/>
  </w:num>
  <w:num w:numId="10" w16cid:durableId="1724056367">
    <w:abstractNumId w:val="1"/>
  </w:num>
  <w:num w:numId="11" w16cid:durableId="958073093">
    <w:abstractNumId w:val="0"/>
  </w:num>
  <w:num w:numId="12" w16cid:durableId="1432121792">
    <w:abstractNumId w:val="9"/>
  </w:num>
  <w:num w:numId="13" w16cid:durableId="858154624">
    <w:abstractNumId w:val="7"/>
  </w:num>
  <w:num w:numId="14" w16cid:durableId="1630936003">
    <w:abstractNumId w:val="6"/>
  </w:num>
  <w:num w:numId="15" w16cid:durableId="1786122237">
    <w:abstractNumId w:val="5"/>
  </w:num>
  <w:num w:numId="16" w16cid:durableId="1550024634">
    <w:abstractNumId w:val="4"/>
  </w:num>
  <w:num w:numId="17" w16cid:durableId="986010829">
    <w:abstractNumId w:val="14"/>
  </w:num>
  <w:num w:numId="18" w16cid:durableId="1069351490">
    <w:abstractNumId w:val="22"/>
  </w:num>
  <w:num w:numId="19" w16cid:durableId="697120589">
    <w:abstractNumId w:val="38"/>
  </w:num>
  <w:num w:numId="20" w16cid:durableId="1642029206">
    <w:abstractNumId w:val="17"/>
  </w:num>
  <w:num w:numId="21" w16cid:durableId="1279415633">
    <w:abstractNumId w:val="19"/>
  </w:num>
  <w:num w:numId="22" w16cid:durableId="971442443">
    <w:abstractNumId w:val="33"/>
  </w:num>
  <w:num w:numId="23" w16cid:durableId="1731227186">
    <w:abstractNumId w:val="29"/>
  </w:num>
  <w:num w:numId="24" w16cid:durableId="1542983404">
    <w:abstractNumId w:val="12"/>
  </w:num>
  <w:num w:numId="25" w16cid:durableId="617030951">
    <w:abstractNumId w:val="32"/>
  </w:num>
  <w:num w:numId="26" w16cid:durableId="541407036">
    <w:abstractNumId w:val="37"/>
  </w:num>
  <w:num w:numId="27" w16cid:durableId="1515538983">
    <w:abstractNumId w:val="31"/>
  </w:num>
  <w:num w:numId="28" w16cid:durableId="1873689235">
    <w:abstractNumId w:val="20"/>
  </w:num>
  <w:num w:numId="29" w16cid:durableId="1781291230">
    <w:abstractNumId w:val="28"/>
  </w:num>
  <w:num w:numId="30" w16cid:durableId="768164233">
    <w:abstractNumId w:val="25"/>
  </w:num>
  <w:num w:numId="31" w16cid:durableId="1230724371">
    <w:abstractNumId w:val="36"/>
  </w:num>
  <w:num w:numId="32" w16cid:durableId="634025877">
    <w:abstractNumId w:val="36"/>
  </w:num>
  <w:num w:numId="33" w16cid:durableId="522207365">
    <w:abstractNumId w:val="11"/>
  </w:num>
  <w:num w:numId="34" w16cid:durableId="1276909775">
    <w:abstractNumId w:val="13"/>
  </w:num>
  <w:num w:numId="35" w16cid:durableId="2049640754">
    <w:abstractNumId w:val="10"/>
  </w:num>
  <w:num w:numId="36" w16cid:durableId="1374186668">
    <w:abstractNumId w:val="26"/>
  </w:num>
  <w:num w:numId="37" w16cid:durableId="2059473789">
    <w:abstractNumId w:val="34"/>
  </w:num>
  <w:num w:numId="38" w16cid:durableId="1605841836">
    <w:abstractNumId w:val="36"/>
  </w:num>
  <w:num w:numId="39" w16cid:durableId="1438332518">
    <w:abstractNumId w:val="24"/>
  </w:num>
  <w:num w:numId="40" w16cid:durableId="2130005397">
    <w:abstractNumId w:val="15"/>
  </w:num>
  <w:num w:numId="41" w16cid:durableId="2067486780">
    <w:abstractNumId w:val="35"/>
  </w:num>
  <w:num w:numId="42" w16cid:durableId="1454902444">
    <w:abstractNumId w:val="16"/>
  </w:num>
  <w:num w:numId="43" w16cid:durableId="993334477">
    <w:abstractNumId w:val="27"/>
  </w:num>
  <w:num w:numId="44" w16cid:durableId="5199762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D6"/>
    <w:rsid w:val="0000383B"/>
    <w:rsid w:val="00011835"/>
    <w:rsid w:val="0001552C"/>
    <w:rsid w:val="000178CF"/>
    <w:rsid w:val="00040ABD"/>
    <w:rsid w:val="00040C7D"/>
    <w:rsid w:val="000620A3"/>
    <w:rsid w:val="00065230"/>
    <w:rsid w:val="000666C0"/>
    <w:rsid w:val="00070E76"/>
    <w:rsid w:val="00075143"/>
    <w:rsid w:val="00075A2E"/>
    <w:rsid w:val="00075C1B"/>
    <w:rsid w:val="00080C3E"/>
    <w:rsid w:val="000850CE"/>
    <w:rsid w:val="00085A71"/>
    <w:rsid w:val="00096385"/>
    <w:rsid w:val="0009690F"/>
    <w:rsid w:val="000A0402"/>
    <w:rsid w:val="000A07D8"/>
    <w:rsid w:val="000A0F98"/>
    <w:rsid w:val="000A7FD4"/>
    <w:rsid w:val="000B0C90"/>
    <w:rsid w:val="000B2F0C"/>
    <w:rsid w:val="000B300A"/>
    <w:rsid w:val="000B3A97"/>
    <w:rsid w:val="000B63F0"/>
    <w:rsid w:val="000B7524"/>
    <w:rsid w:val="000C0712"/>
    <w:rsid w:val="000C129B"/>
    <w:rsid w:val="000C33F3"/>
    <w:rsid w:val="000C3632"/>
    <w:rsid w:val="000C4078"/>
    <w:rsid w:val="000C4DF5"/>
    <w:rsid w:val="000C721C"/>
    <w:rsid w:val="000C7479"/>
    <w:rsid w:val="000D28E8"/>
    <w:rsid w:val="000D3205"/>
    <w:rsid w:val="000D4507"/>
    <w:rsid w:val="000E2946"/>
    <w:rsid w:val="000E4438"/>
    <w:rsid w:val="00104BCE"/>
    <w:rsid w:val="0010709E"/>
    <w:rsid w:val="001100D4"/>
    <w:rsid w:val="00112B69"/>
    <w:rsid w:val="0011677D"/>
    <w:rsid w:val="001203AF"/>
    <w:rsid w:val="00121DC6"/>
    <w:rsid w:val="00125EF0"/>
    <w:rsid w:val="00133D3B"/>
    <w:rsid w:val="00134576"/>
    <w:rsid w:val="00140AF5"/>
    <w:rsid w:val="00143A26"/>
    <w:rsid w:val="00144C00"/>
    <w:rsid w:val="001523AB"/>
    <w:rsid w:val="00161968"/>
    <w:rsid w:val="001622CB"/>
    <w:rsid w:val="00166A3E"/>
    <w:rsid w:val="00166B3A"/>
    <w:rsid w:val="00166F50"/>
    <w:rsid w:val="00171489"/>
    <w:rsid w:val="00173683"/>
    <w:rsid w:val="00180F43"/>
    <w:rsid w:val="0018155A"/>
    <w:rsid w:val="00183C6C"/>
    <w:rsid w:val="001906FC"/>
    <w:rsid w:val="0019661F"/>
    <w:rsid w:val="001A0594"/>
    <w:rsid w:val="001A0AD4"/>
    <w:rsid w:val="001A11C0"/>
    <w:rsid w:val="001A3CC1"/>
    <w:rsid w:val="001A69DC"/>
    <w:rsid w:val="001B0940"/>
    <w:rsid w:val="001B0E87"/>
    <w:rsid w:val="001B7A3C"/>
    <w:rsid w:val="001C105E"/>
    <w:rsid w:val="001C12AE"/>
    <w:rsid w:val="001C12B4"/>
    <w:rsid w:val="001C1AE6"/>
    <w:rsid w:val="001C2177"/>
    <w:rsid w:val="001C4470"/>
    <w:rsid w:val="001C4790"/>
    <w:rsid w:val="001C62BB"/>
    <w:rsid w:val="001D7558"/>
    <w:rsid w:val="001E33D5"/>
    <w:rsid w:val="001F0D2E"/>
    <w:rsid w:val="001F1B5E"/>
    <w:rsid w:val="002003CD"/>
    <w:rsid w:val="00212989"/>
    <w:rsid w:val="00213C8F"/>
    <w:rsid w:val="00220B4B"/>
    <w:rsid w:val="00224356"/>
    <w:rsid w:val="00224CF9"/>
    <w:rsid w:val="00227B64"/>
    <w:rsid w:val="00232FE5"/>
    <w:rsid w:val="002345D2"/>
    <w:rsid w:val="002356B4"/>
    <w:rsid w:val="00236AAE"/>
    <w:rsid w:val="00237296"/>
    <w:rsid w:val="00241500"/>
    <w:rsid w:val="00247EE5"/>
    <w:rsid w:val="00250F3B"/>
    <w:rsid w:val="002521BB"/>
    <w:rsid w:val="002637BB"/>
    <w:rsid w:val="002704AB"/>
    <w:rsid w:val="0027090D"/>
    <w:rsid w:val="0027367B"/>
    <w:rsid w:val="00274611"/>
    <w:rsid w:val="002746A8"/>
    <w:rsid w:val="00275171"/>
    <w:rsid w:val="00276A34"/>
    <w:rsid w:val="002773A0"/>
    <w:rsid w:val="00284E66"/>
    <w:rsid w:val="002850BB"/>
    <w:rsid w:val="00286040"/>
    <w:rsid w:val="0028657E"/>
    <w:rsid w:val="00291FB2"/>
    <w:rsid w:val="002A0095"/>
    <w:rsid w:val="002A5730"/>
    <w:rsid w:val="002A6143"/>
    <w:rsid w:val="002B183C"/>
    <w:rsid w:val="002B3BB8"/>
    <w:rsid w:val="002B3FE2"/>
    <w:rsid w:val="002B77E3"/>
    <w:rsid w:val="002B79FA"/>
    <w:rsid w:val="002B7DFB"/>
    <w:rsid w:val="002C0B2A"/>
    <w:rsid w:val="002C224B"/>
    <w:rsid w:val="002C2B8A"/>
    <w:rsid w:val="002C5EA8"/>
    <w:rsid w:val="002D0FF0"/>
    <w:rsid w:val="002D2576"/>
    <w:rsid w:val="002D5EDF"/>
    <w:rsid w:val="002D7E59"/>
    <w:rsid w:val="002E0D37"/>
    <w:rsid w:val="002E22B0"/>
    <w:rsid w:val="002E4998"/>
    <w:rsid w:val="002E51D9"/>
    <w:rsid w:val="002E63C2"/>
    <w:rsid w:val="002E6642"/>
    <w:rsid w:val="002E6A12"/>
    <w:rsid w:val="002F1606"/>
    <w:rsid w:val="002F46D9"/>
    <w:rsid w:val="00303A41"/>
    <w:rsid w:val="00304770"/>
    <w:rsid w:val="00304DAB"/>
    <w:rsid w:val="0030689D"/>
    <w:rsid w:val="00320921"/>
    <w:rsid w:val="00321402"/>
    <w:rsid w:val="003226E7"/>
    <w:rsid w:val="00322A9A"/>
    <w:rsid w:val="00322C62"/>
    <w:rsid w:val="00324FE4"/>
    <w:rsid w:val="003260D5"/>
    <w:rsid w:val="003338E9"/>
    <w:rsid w:val="00343DE1"/>
    <w:rsid w:val="00350944"/>
    <w:rsid w:val="00350B84"/>
    <w:rsid w:val="00350C70"/>
    <w:rsid w:val="0035741E"/>
    <w:rsid w:val="00366DB2"/>
    <w:rsid w:val="00367A15"/>
    <w:rsid w:val="00370806"/>
    <w:rsid w:val="0037167D"/>
    <w:rsid w:val="00374E88"/>
    <w:rsid w:val="00376B33"/>
    <w:rsid w:val="003770D4"/>
    <w:rsid w:val="003844E9"/>
    <w:rsid w:val="00384CA2"/>
    <w:rsid w:val="003869E1"/>
    <w:rsid w:val="00394A30"/>
    <w:rsid w:val="003A0568"/>
    <w:rsid w:val="003B1AD6"/>
    <w:rsid w:val="003B34F1"/>
    <w:rsid w:val="003B3636"/>
    <w:rsid w:val="003B3847"/>
    <w:rsid w:val="003B4C72"/>
    <w:rsid w:val="003B6136"/>
    <w:rsid w:val="003B7746"/>
    <w:rsid w:val="003B7A3D"/>
    <w:rsid w:val="003C2926"/>
    <w:rsid w:val="003C2ADD"/>
    <w:rsid w:val="003C4E0F"/>
    <w:rsid w:val="003C6A17"/>
    <w:rsid w:val="003C75C9"/>
    <w:rsid w:val="003D3A4C"/>
    <w:rsid w:val="003D7D40"/>
    <w:rsid w:val="003E2692"/>
    <w:rsid w:val="003E2D6E"/>
    <w:rsid w:val="003E4373"/>
    <w:rsid w:val="003F2FA7"/>
    <w:rsid w:val="003F709F"/>
    <w:rsid w:val="00404405"/>
    <w:rsid w:val="004122E1"/>
    <w:rsid w:val="00415873"/>
    <w:rsid w:val="00417843"/>
    <w:rsid w:val="004225DD"/>
    <w:rsid w:val="0042426F"/>
    <w:rsid w:val="00425045"/>
    <w:rsid w:val="0043026A"/>
    <w:rsid w:val="00434C6A"/>
    <w:rsid w:val="0043677A"/>
    <w:rsid w:val="00436DFF"/>
    <w:rsid w:val="00440930"/>
    <w:rsid w:val="00446C64"/>
    <w:rsid w:val="00447577"/>
    <w:rsid w:val="004512AA"/>
    <w:rsid w:val="004564E7"/>
    <w:rsid w:val="004578C2"/>
    <w:rsid w:val="00457CEB"/>
    <w:rsid w:val="0046235A"/>
    <w:rsid w:val="00462F05"/>
    <w:rsid w:val="0047281A"/>
    <w:rsid w:val="00477B9E"/>
    <w:rsid w:val="00483072"/>
    <w:rsid w:val="00483BC6"/>
    <w:rsid w:val="00484821"/>
    <w:rsid w:val="0048593E"/>
    <w:rsid w:val="00487649"/>
    <w:rsid w:val="00487B8C"/>
    <w:rsid w:val="004A1CF9"/>
    <w:rsid w:val="004A234B"/>
    <w:rsid w:val="004A3B3E"/>
    <w:rsid w:val="004A5BB6"/>
    <w:rsid w:val="004B13A9"/>
    <w:rsid w:val="004B2969"/>
    <w:rsid w:val="004B7284"/>
    <w:rsid w:val="004B7B3E"/>
    <w:rsid w:val="004C0944"/>
    <w:rsid w:val="004D627F"/>
    <w:rsid w:val="004D7CF9"/>
    <w:rsid w:val="004E21D7"/>
    <w:rsid w:val="004E3FE8"/>
    <w:rsid w:val="004E6829"/>
    <w:rsid w:val="004F3FC7"/>
    <w:rsid w:val="00501037"/>
    <w:rsid w:val="00503B07"/>
    <w:rsid w:val="00503E6F"/>
    <w:rsid w:val="00511301"/>
    <w:rsid w:val="0051264E"/>
    <w:rsid w:val="0051549A"/>
    <w:rsid w:val="00516297"/>
    <w:rsid w:val="005209FD"/>
    <w:rsid w:val="00522FFF"/>
    <w:rsid w:val="005233A3"/>
    <w:rsid w:val="00527AC9"/>
    <w:rsid w:val="00533264"/>
    <w:rsid w:val="005379C6"/>
    <w:rsid w:val="005403CA"/>
    <w:rsid w:val="00543044"/>
    <w:rsid w:val="00544BB1"/>
    <w:rsid w:val="005456B4"/>
    <w:rsid w:val="005460B1"/>
    <w:rsid w:val="00546E77"/>
    <w:rsid w:val="0056037A"/>
    <w:rsid w:val="0056068D"/>
    <w:rsid w:val="00561CBB"/>
    <w:rsid w:val="0056209F"/>
    <w:rsid w:val="00572EE0"/>
    <w:rsid w:val="0057349B"/>
    <w:rsid w:val="0057695C"/>
    <w:rsid w:val="00592E9F"/>
    <w:rsid w:val="005A05F2"/>
    <w:rsid w:val="005A1916"/>
    <w:rsid w:val="005A26D1"/>
    <w:rsid w:val="005B052F"/>
    <w:rsid w:val="005B4826"/>
    <w:rsid w:val="005B6D21"/>
    <w:rsid w:val="005C2BAA"/>
    <w:rsid w:val="005C69ED"/>
    <w:rsid w:val="005D00EA"/>
    <w:rsid w:val="005E0403"/>
    <w:rsid w:val="005E39BE"/>
    <w:rsid w:val="005E759A"/>
    <w:rsid w:val="005F12CC"/>
    <w:rsid w:val="005F5986"/>
    <w:rsid w:val="0061421E"/>
    <w:rsid w:val="00614380"/>
    <w:rsid w:val="006146D6"/>
    <w:rsid w:val="0061605D"/>
    <w:rsid w:val="006161CA"/>
    <w:rsid w:val="0061625A"/>
    <w:rsid w:val="00624D47"/>
    <w:rsid w:val="0062576D"/>
    <w:rsid w:val="006264F3"/>
    <w:rsid w:val="00637723"/>
    <w:rsid w:val="00637E65"/>
    <w:rsid w:val="00640CD3"/>
    <w:rsid w:val="0064143D"/>
    <w:rsid w:val="00643911"/>
    <w:rsid w:val="006449BA"/>
    <w:rsid w:val="00644A0A"/>
    <w:rsid w:val="0064763F"/>
    <w:rsid w:val="00651EE6"/>
    <w:rsid w:val="00653A1E"/>
    <w:rsid w:val="0065574D"/>
    <w:rsid w:val="00657D10"/>
    <w:rsid w:val="00657D78"/>
    <w:rsid w:val="00657FA1"/>
    <w:rsid w:val="00672300"/>
    <w:rsid w:val="00672AA9"/>
    <w:rsid w:val="00673B5C"/>
    <w:rsid w:val="006745A9"/>
    <w:rsid w:val="00675427"/>
    <w:rsid w:val="00676053"/>
    <w:rsid w:val="00684EF4"/>
    <w:rsid w:val="00687B26"/>
    <w:rsid w:val="006948E0"/>
    <w:rsid w:val="00696CD6"/>
    <w:rsid w:val="006972EE"/>
    <w:rsid w:val="006975D7"/>
    <w:rsid w:val="006A354C"/>
    <w:rsid w:val="006A7A1B"/>
    <w:rsid w:val="006A7BDE"/>
    <w:rsid w:val="006B0942"/>
    <w:rsid w:val="006B13E9"/>
    <w:rsid w:val="006B2C80"/>
    <w:rsid w:val="006B5CE6"/>
    <w:rsid w:val="006C22FD"/>
    <w:rsid w:val="006C3F1F"/>
    <w:rsid w:val="006C4F71"/>
    <w:rsid w:val="006C5C4F"/>
    <w:rsid w:val="006C7006"/>
    <w:rsid w:val="006C7AED"/>
    <w:rsid w:val="006D2B11"/>
    <w:rsid w:val="006D334E"/>
    <w:rsid w:val="006D379A"/>
    <w:rsid w:val="006E0C6F"/>
    <w:rsid w:val="006E44C9"/>
    <w:rsid w:val="006E5A4C"/>
    <w:rsid w:val="006E7E15"/>
    <w:rsid w:val="006F09D1"/>
    <w:rsid w:val="006F1FB3"/>
    <w:rsid w:val="006F2762"/>
    <w:rsid w:val="006F4A76"/>
    <w:rsid w:val="006F4D5B"/>
    <w:rsid w:val="006F5EA1"/>
    <w:rsid w:val="006F6EBA"/>
    <w:rsid w:val="0070458A"/>
    <w:rsid w:val="0070777A"/>
    <w:rsid w:val="00710FAB"/>
    <w:rsid w:val="00712755"/>
    <w:rsid w:val="00715C97"/>
    <w:rsid w:val="00726367"/>
    <w:rsid w:val="00727795"/>
    <w:rsid w:val="00731070"/>
    <w:rsid w:val="00732999"/>
    <w:rsid w:val="007330EB"/>
    <w:rsid w:val="00733735"/>
    <w:rsid w:val="007428BC"/>
    <w:rsid w:val="00744FB9"/>
    <w:rsid w:val="00757B18"/>
    <w:rsid w:val="00763650"/>
    <w:rsid w:val="00767326"/>
    <w:rsid w:val="00770ABA"/>
    <w:rsid w:val="007729EA"/>
    <w:rsid w:val="00777B5C"/>
    <w:rsid w:val="007820D2"/>
    <w:rsid w:val="00782C6C"/>
    <w:rsid w:val="00785F64"/>
    <w:rsid w:val="00786CB2"/>
    <w:rsid w:val="00796250"/>
    <w:rsid w:val="007A00AC"/>
    <w:rsid w:val="007A1042"/>
    <w:rsid w:val="007A6533"/>
    <w:rsid w:val="007A6FB6"/>
    <w:rsid w:val="007B3155"/>
    <w:rsid w:val="007B739B"/>
    <w:rsid w:val="007B7C44"/>
    <w:rsid w:val="007C17E1"/>
    <w:rsid w:val="007C2740"/>
    <w:rsid w:val="007C5473"/>
    <w:rsid w:val="007C5C2D"/>
    <w:rsid w:val="007D0B86"/>
    <w:rsid w:val="007D1989"/>
    <w:rsid w:val="007E01B4"/>
    <w:rsid w:val="007E58CD"/>
    <w:rsid w:val="007F4899"/>
    <w:rsid w:val="007F4FF3"/>
    <w:rsid w:val="00800D77"/>
    <w:rsid w:val="00813ACA"/>
    <w:rsid w:val="00822D24"/>
    <w:rsid w:val="008351E3"/>
    <w:rsid w:val="00840FE2"/>
    <w:rsid w:val="0084373C"/>
    <w:rsid w:val="00844A3A"/>
    <w:rsid w:val="00845D60"/>
    <w:rsid w:val="00847D44"/>
    <w:rsid w:val="00847EFE"/>
    <w:rsid w:val="00852091"/>
    <w:rsid w:val="00854685"/>
    <w:rsid w:val="00856E1E"/>
    <w:rsid w:val="00860D4E"/>
    <w:rsid w:val="0086209D"/>
    <w:rsid w:val="00863C5F"/>
    <w:rsid w:val="008645C6"/>
    <w:rsid w:val="00864988"/>
    <w:rsid w:val="00885740"/>
    <w:rsid w:val="008906BF"/>
    <w:rsid w:val="0089176B"/>
    <w:rsid w:val="00893453"/>
    <w:rsid w:val="00893793"/>
    <w:rsid w:val="008A3D45"/>
    <w:rsid w:val="008A5AC5"/>
    <w:rsid w:val="008B315D"/>
    <w:rsid w:val="008B3B63"/>
    <w:rsid w:val="008B5292"/>
    <w:rsid w:val="008B598E"/>
    <w:rsid w:val="008B6AC6"/>
    <w:rsid w:val="008C2D58"/>
    <w:rsid w:val="008C43D8"/>
    <w:rsid w:val="008C513A"/>
    <w:rsid w:val="008D1355"/>
    <w:rsid w:val="008D2B38"/>
    <w:rsid w:val="008D5B62"/>
    <w:rsid w:val="008D7C14"/>
    <w:rsid w:val="008E20A3"/>
    <w:rsid w:val="008E3390"/>
    <w:rsid w:val="008E3702"/>
    <w:rsid w:val="008E4DF7"/>
    <w:rsid w:val="008E4EAC"/>
    <w:rsid w:val="008E59A1"/>
    <w:rsid w:val="008F3553"/>
    <w:rsid w:val="00900D61"/>
    <w:rsid w:val="0090150C"/>
    <w:rsid w:val="00901681"/>
    <w:rsid w:val="009066E9"/>
    <w:rsid w:val="009160D3"/>
    <w:rsid w:val="00916F10"/>
    <w:rsid w:val="0091771A"/>
    <w:rsid w:val="00917EE0"/>
    <w:rsid w:val="00921A83"/>
    <w:rsid w:val="00926CD4"/>
    <w:rsid w:val="00926DE3"/>
    <w:rsid w:val="00926F95"/>
    <w:rsid w:val="0093695D"/>
    <w:rsid w:val="0094150D"/>
    <w:rsid w:val="00942C9A"/>
    <w:rsid w:val="009444A5"/>
    <w:rsid w:val="009455A1"/>
    <w:rsid w:val="009461C3"/>
    <w:rsid w:val="00947C5E"/>
    <w:rsid w:val="00954A79"/>
    <w:rsid w:val="00957759"/>
    <w:rsid w:val="00957936"/>
    <w:rsid w:val="009621F9"/>
    <w:rsid w:val="00964F77"/>
    <w:rsid w:val="0096547E"/>
    <w:rsid w:val="00966980"/>
    <w:rsid w:val="00966EA6"/>
    <w:rsid w:val="009736BF"/>
    <w:rsid w:val="00974B11"/>
    <w:rsid w:val="00976A96"/>
    <w:rsid w:val="00976CD9"/>
    <w:rsid w:val="00976D64"/>
    <w:rsid w:val="0098267E"/>
    <w:rsid w:val="009845C9"/>
    <w:rsid w:val="0099010D"/>
    <w:rsid w:val="009A014B"/>
    <w:rsid w:val="009A65A1"/>
    <w:rsid w:val="009A7B49"/>
    <w:rsid w:val="009B139B"/>
    <w:rsid w:val="009C4314"/>
    <w:rsid w:val="009C5C3E"/>
    <w:rsid w:val="009E5B45"/>
    <w:rsid w:val="009E6350"/>
    <w:rsid w:val="009E6652"/>
    <w:rsid w:val="009F02A5"/>
    <w:rsid w:val="009F5A6F"/>
    <w:rsid w:val="00A03483"/>
    <w:rsid w:val="00A04E14"/>
    <w:rsid w:val="00A067EE"/>
    <w:rsid w:val="00A10966"/>
    <w:rsid w:val="00A13A28"/>
    <w:rsid w:val="00A15BFE"/>
    <w:rsid w:val="00A15E33"/>
    <w:rsid w:val="00A230D3"/>
    <w:rsid w:val="00A23360"/>
    <w:rsid w:val="00A235BC"/>
    <w:rsid w:val="00A24036"/>
    <w:rsid w:val="00A26A6F"/>
    <w:rsid w:val="00A31C28"/>
    <w:rsid w:val="00A33482"/>
    <w:rsid w:val="00A34587"/>
    <w:rsid w:val="00A35845"/>
    <w:rsid w:val="00A422D3"/>
    <w:rsid w:val="00A429D8"/>
    <w:rsid w:val="00A44883"/>
    <w:rsid w:val="00A46C23"/>
    <w:rsid w:val="00A5088B"/>
    <w:rsid w:val="00A50DC0"/>
    <w:rsid w:val="00A53169"/>
    <w:rsid w:val="00A55B28"/>
    <w:rsid w:val="00A56D79"/>
    <w:rsid w:val="00A60EC2"/>
    <w:rsid w:val="00A61DB7"/>
    <w:rsid w:val="00A67464"/>
    <w:rsid w:val="00A720DC"/>
    <w:rsid w:val="00A721CC"/>
    <w:rsid w:val="00A72948"/>
    <w:rsid w:val="00A766A1"/>
    <w:rsid w:val="00A77D8F"/>
    <w:rsid w:val="00A83678"/>
    <w:rsid w:val="00A84D9C"/>
    <w:rsid w:val="00A90A4A"/>
    <w:rsid w:val="00A91378"/>
    <w:rsid w:val="00A91B90"/>
    <w:rsid w:val="00A93C93"/>
    <w:rsid w:val="00A957A0"/>
    <w:rsid w:val="00A97607"/>
    <w:rsid w:val="00A97ABD"/>
    <w:rsid w:val="00AA14BF"/>
    <w:rsid w:val="00AA249C"/>
    <w:rsid w:val="00AA2E43"/>
    <w:rsid w:val="00AA47D5"/>
    <w:rsid w:val="00AB1F12"/>
    <w:rsid w:val="00AC127A"/>
    <w:rsid w:val="00AC357E"/>
    <w:rsid w:val="00AD5C34"/>
    <w:rsid w:val="00AD668C"/>
    <w:rsid w:val="00AE0DF4"/>
    <w:rsid w:val="00AE693F"/>
    <w:rsid w:val="00AE71C3"/>
    <w:rsid w:val="00AF089A"/>
    <w:rsid w:val="00AF5A30"/>
    <w:rsid w:val="00B023F5"/>
    <w:rsid w:val="00B11BD5"/>
    <w:rsid w:val="00B13B22"/>
    <w:rsid w:val="00B1631F"/>
    <w:rsid w:val="00B1646A"/>
    <w:rsid w:val="00B16831"/>
    <w:rsid w:val="00B2278B"/>
    <w:rsid w:val="00B27BD5"/>
    <w:rsid w:val="00B40D5E"/>
    <w:rsid w:val="00B412CB"/>
    <w:rsid w:val="00B43934"/>
    <w:rsid w:val="00B473FB"/>
    <w:rsid w:val="00B60CFA"/>
    <w:rsid w:val="00B616DA"/>
    <w:rsid w:val="00B619DA"/>
    <w:rsid w:val="00B6465A"/>
    <w:rsid w:val="00B72945"/>
    <w:rsid w:val="00B72B02"/>
    <w:rsid w:val="00B75624"/>
    <w:rsid w:val="00B75FA1"/>
    <w:rsid w:val="00B8470F"/>
    <w:rsid w:val="00B931CA"/>
    <w:rsid w:val="00B94754"/>
    <w:rsid w:val="00B94EDF"/>
    <w:rsid w:val="00B95057"/>
    <w:rsid w:val="00B95BC6"/>
    <w:rsid w:val="00BA1061"/>
    <w:rsid w:val="00BA14C3"/>
    <w:rsid w:val="00BA58F9"/>
    <w:rsid w:val="00BB24FB"/>
    <w:rsid w:val="00BC0CE7"/>
    <w:rsid w:val="00BC20C6"/>
    <w:rsid w:val="00BC5789"/>
    <w:rsid w:val="00BC5BBE"/>
    <w:rsid w:val="00BC7EE2"/>
    <w:rsid w:val="00BD3D82"/>
    <w:rsid w:val="00BD7F56"/>
    <w:rsid w:val="00BE2D77"/>
    <w:rsid w:val="00BE517E"/>
    <w:rsid w:val="00BE5A2F"/>
    <w:rsid w:val="00BF0696"/>
    <w:rsid w:val="00BF0966"/>
    <w:rsid w:val="00BF13E6"/>
    <w:rsid w:val="00BF2884"/>
    <w:rsid w:val="00C00415"/>
    <w:rsid w:val="00C04868"/>
    <w:rsid w:val="00C05756"/>
    <w:rsid w:val="00C10F17"/>
    <w:rsid w:val="00C24280"/>
    <w:rsid w:val="00C2556F"/>
    <w:rsid w:val="00C31E86"/>
    <w:rsid w:val="00C371B7"/>
    <w:rsid w:val="00C411F5"/>
    <w:rsid w:val="00C41E69"/>
    <w:rsid w:val="00C42173"/>
    <w:rsid w:val="00C46876"/>
    <w:rsid w:val="00C6340E"/>
    <w:rsid w:val="00C635AA"/>
    <w:rsid w:val="00C6555F"/>
    <w:rsid w:val="00C704FF"/>
    <w:rsid w:val="00C709AF"/>
    <w:rsid w:val="00C7595A"/>
    <w:rsid w:val="00C80DAD"/>
    <w:rsid w:val="00C81DC0"/>
    <w:rsid w:val="00C853A8"/>
    <w:rsid w:val="00C85DD4"/>
    <w:rsid w:val="00C867EE"/>
    <w:rsid w:val="00C91BBA"/>
    <w:rsid w:val="00C95A16"/>
    <w:rsid w:val="00C97358"/>
    <w:rsid w:val="00C97C3D"/>
    <w:rsid w:val="00CA08FD"/>
    <w:rsid w:val="00CA14F0"/>
    <w:rsid w:val="00CA3994"/>
    <w:rsid w:val="00CA3A14"/>
    <w:rsid w:val="00CA6EE0"/>
    <w:rsid w:val="00CC35DB"/>
    <w:rsid w:val="00CC6ED2"/>
    <w:rsid w:val="00CD02A6"/>
    <w:rsid w:val="00CD374D"/>
    <w:rsid w:val="00CD5303"/>
    <w:rsid w:val="00CD790F"/>
    <w:rsid w:val="00CD7A75"/>
    <w:rsid w:val="00CE1ABF"/>
    <w:rsid w:val="00CF03A4"/>
    <w:rsid w:val="00CF042F"/>
    <w:rsid w:val="00CF07C9"/>
    <w:rsid w:val="00CF0807"/>
    <w:rsid w:val="00D0240D"/>
    <w:rsid w:val="00D073AC"/>
    <w:rsid w:val="00D12007"/>
    <w:rsid w:val="00D128F6"/>
    <w:rsid w:val="00D1330B"/>
    <w:rsid w:val="00D20143"/>
    <w:rsid w:val="00D22880"/>
    <w:rsid w:val="00D23DB1"/>
    <w:rsid w:val="00D25AB8"/>
    <w:rsid w:val="00D311FE"/>
    <w:rsid w:val="00D36D6E"/>
    <w:rsid w:val="00D377DE"/>
    <w:rsid w:val="00D44F02"/>
    <w:rsid w:val="00D456B0"/>
    <w:rsid w:val="00D46772"/>
    <w:rsid w:val="00D47720"/>
    <w:rsid w:val="00D53D51"/>
    <w:rsid w:val="00D54F46"/>
    <w:rsid w:val="00D56C72"/>
    <w:rsid w:val="00D63A03"/>
    <w:rsid w:val="00D6401A"/>
    <w:rsid w:val="00D74F0E"/>
    <w:rsid w:val="00D75AB8"/>
    <w:rsid w:val="00D76B28"/>
    <w:rsid w:val="00D76ED8"/>
    <w:rsid w:val="00D7758C"/>
    <w:rsid w:val="00D811A3"/>
    <w:rsid w:val="00D82174"/>
    <w:rsid w:val="00D910BD"/>
    <w:rsid w:val="00D91498"/>
    <w:rsid w:val="00D9736E"/>
    <w:rsid w:val="00D97BF1"/>
    <w:rsid w:val="00DA0E58"/>
    <w:rsid w:val="00DA7040"/>
    <w:rsid w:val="00DB2B2B"/>
    <w:rsid w:val="00DC08C9"/>
    <w:rsid w:val="00DC1B36"/>
    <w:rsid w:val="00DC25B8"/>
    <w:rsid w:val="00DD1AAC"/>
    <w:rsid w:val="00DD3E19"/>
    <w:rsid w:val="00DE0C0E"/>
    <w:rsid w:val="00DE455A"/>
    <w:rsid w:val="00DE56E4"/>
    <w:rsid w:val="00DE5BBF"/>
    <w:rsid w:val="00DE6552"/>
    <w:rsid w:val="00DE7ED9"/>
    <w:rsid w:val="00DF1F14"/>
    <w:rsid w:val="00DF7764"/>
    <w:rsid w:val="00DF7866"/>
    <w:rsid w:val="00E01BFC"/>
    <w:rsid w:val="00E07572"/>
    <w:rsid w:val="00E209DC"/>
    <w:rsid w:val="00E313D8"/>
    <w:rsid w:val="00E33C42"/>
    <w:rsid w:val="00E34A85"/>
    <w:rsid w:val="00E41527"/>
    <w:rsid w:val="00E46EC4"/>
    <w:rsid w:val="00E47DC0"/>
    <w:rsid w:val="00E50464"/>
    <w:rsid w:val="00E519D2"/>
    <w:rsid w:val="00E574DD"/>
    <w:rsid w:val="00E57790"/>
    <w:rsid w:val="00E63BA9"/>
    <w:rsid w:val="00E654E2"/>
    <w:rsid w:val="00E6590C"/>
    <w:rsid w:val="00E66D28"/>
    <w:rsid w:val="00E67CD3"/>
    <w:rsid w:val="00E7040E"/>
    <w:rsid w:val="00E73D2E"/>
    <w:rsid w:val="00E759AB"/>
    <w:rsid w:val="00E75D61"/>
    <w:rsid w:val="00E8021B"/>
    <w:rsid w:val="00E817C3"/>
    <w:rsid w:val="00E825B3"/>
    <w:rsid w:val="00E8298A"/>
    <w:rsid w:val="00EA13A3"/>
    <w:rsid w:val="00EA35F0"/>
    <w:rsid w:val="00EA3CC2"/>
    <w:rsid w:val="00EA6BB3"/>
    <w:rsid w:val="00EB0596"/>
    <w:rsid w:val="00EB2BF8"/>
    <w:rsid w:val="00EB4998"/>
    <w:rsid w:val="00EB5C9D"/>
    <w:rsid w:val="00EC1343"/>
    <w:rsid w:val="00ED1B87"/>
    <w:rsid w:val="00ED336D"/>
    <w:rsid w:val="00ED4F1E"/>
    <w:rsid w:val="00ED5FA1"/>
    <w:rsid w:val="00ED611A"/>
    <w:rsid w:val="00ED6154"/>
    <w:rsid w:val="00ED7477"/>
    <w:rsid w:val="00ED777D"/>
    <w:rsid w:val="00EE148D"/>
    <w:rsid w:val="00EE6893"/>
    <w:rsid w:val="00EE6A57"/>
    <w:rsid w:val="00EF2856"/>
    <w:rsid w:val="00EF4453"/>
    <w:rsid w:val="00EF68F7"/>
    <w:rsid w:val="00EF7F75"/>
    <w:rsid w:val="00F0425C"/>
    <w:rsid w:val="00F0500E"/>
    <w:rsid w:val="00F059D0"/>
    <w:rsid w:val="00F13CBF"/>
    <w:rsid w:val="00F1457D"/>
    <w:rsid w:val="00F2161F"/>
    <w:rsid w:val="00F22DC9"/>
    <w:rsid w:val="00F259C0"/>
    <w:rsid w:val="00F324D7"/>
    <w:rsid w:val="00F4127D"/>
    <w:rsid w:val="00F425AC"/>
    <w:rsid w:val="00F42895"/>
    <w:rsid w:val="00F46448"/>
    <w:rsid w:val="00F50FBC"/>
    <w:rsid w:val="00F53404"/>
    <w:rsid w:val="00F53961"/>
    <w:rsid w:val="00F54C98"/>
    <w:rsid w:val="00F60120"/>
    <w:rsid w:val="00F84D6C"/>
    <w:rsid w:val="00F9032E"/>
    <w:rsid w:val="00F90937"/>
    <w:rsid w:val="00F924DC"/>
    <w:rsid w:val="00F96292"/>
    <w:rsid w:val="00FA2427"/>
    <w:rsid w:val="00FA3AAE"/>
    <w:rsid w:val="00FA73CE"/>
    <w:rsid w:val="00FB31E6"/>
    <w:rsid w:val="00FC065E"/>
    <w:rsid w:val="00FC5380"/>
    <w:rsid w:val="00FC566C"/>
    <w:rsid w:val="00FC7B91"/>
    <w:rsid w:val="00FD492B"/>
    <w:rsid w:val="00FD62CF"/>
    <w:rsid w:val="00FE20C5"/>
    <w:rsid w:val="00FE2A03"/>
    <w:rsid w:val="00FE6613"/>
    <w:rsid w:val="00FF0675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F00A82B"/>
  <w15:chartTrackingRefBased/>
  <w15:docId w15:val="{B615EA05-3CB0-4176-AFCE-26396D69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3C"/>
    <w:rPr>
      <w:rFonts w:ascii="Poppins Light" w:hAnsi="Poppins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84373C"/>
    <w:pPr>
      <w:keepNext/>
      <w:keepLines/>
      <w:numPr>
        <w:numId w:val="6"/>
      </w:numPr>
      <w:spacing w:after="120"/>
      <w:outlineLvl w:val="0"/>
    </w:pPr>
    <w:rPr>
      <w:rFonts w:ascii="Poppins Bold" w:eastAsiaTheme="majorEastAsia" w:hAnsi="Poppins Bold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73C"/>
    <w:rPr>
      <w:rFonts w:ascii="Poppins Bold" w:eastAsiaTheme="majorEastAsia" w:hAnsi="Poppins Bold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2FE5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4373C"/>
    <w:pPr>
      <w:spacing w:after="300" w:line="240" w:lineRule="auto"/>
      <w:contextualSpacing/>
    </w:pPr>
    <w:rPr>
      <w:rFonts w:ascii="Poppins Bold" w:eastAsiaTheme="majorEastAsia" w:hAnsi="Poppins Bold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373C"/>
    <w:rPr>
      <w:rFonts w:ascii="Poppins Bold" w:eastAsiaTheme="majorEastAsia" w:hAnsi="Poppins Bold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84373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4373C"/>
    <w:rPr>
      <w:rFonts w:ascii="Poppins Light" w:hAnsi="Poppins Light"/>
      <w:i/>
      <w:iCs/>
      <w:color w:val="000000" w:themeColor="text1"/>
      <w:sz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7D8"/>
    <w:pPr>
      <w:spacing w:after="120"/>
    </w:pPr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qFormat/>
    <w:rsid w:val="0084373C"/>
    <w:pPr>
      <w:spacing w:after="0" w:line="240" w:lineRule="auto"/>
      <w:ind w:left="567" w:right="567"/>
    </w:pPr>
    <w:rPr>
      <w:rFonts w:ascii="Consolas" w:hAnsi="Consolas"/>
      <w:sz w:val="12"/>
      <w:szCs w:val="18"/>
    </w:rPr>
  </w:style>
  <w:style w:type="paragraph" w:customStyle="1" w:styleId="Programme">
    <w:name w:val="Programme"/>
    <w:basedOn w:val="Normal"/>
    <w:link w:val="ProgrammeCar"/>
    <w:qFormat/>
    <w:rsid w:val="0047281A"/>
    <w:pPr>
      <w:framePr w:hSpace="284" w:vSpace="284" w:wrap="notBeside" w:hAnchor="text" w:xAlign="center" w:yAlign="center"/>
    </w:pPr>
    <w:rPr>
      <w:rFonts w:ascii="Consolas" w:hAnsi="Consolas"/>
      <w:color w:val="FF5050"/>
    </w:rPr>
  </w:style>
  <w:style w:type="character" w:customStyle="1" w:styleId="CodeCar">
    <w:name w:val="Code Car"/>
    <w:basedOn w:val="Policepardfaut"/>
    <w:link w:val="Code"/>
    <w:rsid w:val="0084373C"/>
    <w:rPr>
      <w:rFonts w:ascii="Consolas" w:hAnsi="Consolas"/>
      <w:sz w:val="12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47281A"/>
    <w:rPr>
      <w:rFonts w:ascii="Consolas" w:hAnsi="Consolas"/>
      <w:color w:val="FF5050"/>
      <w:sz w:val="16"/>
    </w:rPr>
  </w:style>
  <w:style w:type="character" w:customStyle="1" w:styleId="notion-enable-hover">
    <w:name w:val="notion-enable-hover"/>
    <w:basedOn w:val="Policepardfaut"/>
    <w:rsid w:val="0047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ib3\OneDrive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E50432E25A47AD8ED08498F9ACE3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32D403-EF28-4D43-AFC1-DCB65FE9D032}"/>
      </w:docPartPr>
      <w:docPartBody>
        <w:p w:rsidR="00000000" w:rsidRDefault="00C13A95">
          <w:pPr>
            <w:pStyle w:val="47E50432E25A47AD8ED08498F9ACE32E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Roboto Black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5"/>
    <w:rsid w:val="00C1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13A95"/>
    <w:rPr>
      <w:color w:val="808080"/>
    </w:rPr>
  </w:style>
  <w:style w:type="paragraph" w:customStyle="1" w:styleId="47E50432E25A47AD8ED08498F9ACE32E">
    <w:name w:val="47E50432E25A47AD8ED08498F9ACE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42</TotalTime>
  <Pages>2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Annale 20xx Traitement du signal</dc:title>
  <dc:subject/>
  <dc:creator>Alexis Gibert</dc:creator>
  <cp:keywords/>
  <dc:description/>
  <cp:lastModifiedBy>Alexis Gibert</cp:lastModifiedBy>
  <cp:revision>3</cp:revision>
  <cp:lastPrinted>2023-04-24T00:14:00Z</cp:lastPrinted>
  <dcterms:created xsi:type="dcterms:W3CDTF">2023-04-23T21:12:00Z</dcterms:created>
  <dcterms:modified xsi:type="dcterms:W3CDTF">2023-04-24T00:14:00Z</dcterms:modified>
</cp:coreProperties>
</file>