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E400" w14:textId="348D2E60" w:rsidR="004B13A9" w:rsidRDefault="008314A4" w:rsidP="004B13A9">
      <w:pPr>
        <w:pStyle w:val="Titre"/>
      </w:pPr>
      <w:sdt>
        <w:sdtPr>
          <w:alias w:val="Titre "/>
          <w:tag w:val=""/>
          <w:id w:val="1311910653"/>
          <w:placeholder>
            <w:docPart w:val="C4709DE885DB45E3A6F0C46EC93C6B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5533">
            <w:t>SED-CM</w:t>
          </w:r>
          <w:r w:rsidR="00D87E0D">
            <w:t>2</w:t>
          </w:r>
        </w:sdtContent>
      </w:sdt>
    </w:p>
    <w:p w14:paraId="2738EDC5" w14:textId="6CF2E26C" w:rsidR="00D87E0D" w:rsidRDefault="00D87E0D" w:rsidP="00D87E0D">
      <w:pPr>
        <w:pStyle w:val="Titre1"/>
      </w:pPr>
      <w:r>
        <w:t>Rappels logique séquentielle</w:t>
      </w:r>
    </w:p>
    <w:p w14:paraId="6A6981E0" w14:textId="123A6C70" w:rsidR="00D87E0D" w:rsidRDefault="00D87E0D" w:rsidP="00D87E0D">
      <w:pPr>
        <w:pStyle w:val="Paragraphedeliste"/>
        <w:numPr>
          <w:ilvl w:val="0"/>
          <w:numId w:val="39"/>
        </w:numPr>
      </w:pPr>
      <w:r>
        <w:t>Un système séquentiel ou SED = système logique non combinatoire</w:t>
      </w:r>
    </w:p>
    <w:p w14:paraId="202F3547" w14:textId="1A514C8C" w:rsidR="00D87E0D" w:rsidRDefault="00D87E0D" w:rsidP="00D87E0D">
      <w:pPr>
        <w:pStyle w:val="Paragraphedeliste"/>
        <w:numPr>
          <w:ilvl w:val="0"/>
          <w:numId w:val="39"/>
        </w:numPr>
      </w:pPr>
      <w:r>
        <w:t>L’état des soties dépend de celui des entrées mais aussi des sorties (système bouclé)</w:t>
      </w:r>
    </w:p>
    <w:p w14:paraId="3BF25FB1" w14:textId="3ADE5239" w:rsidR="00D87E0D" w:rsidRDefault="00D87E0D" w:rsidP="00D87E0D">
      <w:pPr>
        <w:pStyle w:val="Paragraphedeliste"/>
        <w:numPr>
          <w:ilvl w:val="0"/>
          <w:numId w:val="39"/>
        </w:numPr>
      </w:pPr>
      <w:r>
        <w:t>Synchrone (avec clock) / Asynchrone (sans clock)</w:t>
      </w:r>
    </w:p>
    <w:p w14:paraId="7E053669" w14:textId="68017A06" w:rsidR="00D87E0D" w:rsidRDefault="00D87E0D" w:rsidP="00D87E0D">
      <w:pPr>
        <w:pStyle w:val="Paragraphedeliste"/>
        <w:numPr>
          <w:ilvl w:val="0"/>
          <w:numId w:val="39"/>
        </w:numPr>
      </w:pPr>
      <w:r>
        <w:t>Mémorisation :</w:t>
      </w:r>
    </w:p>
    <w:p w14:paraId="1BB334A3" w14:textId="032D11C0" w:rsidR="00D87E0D" w:rsidRDefault="00D87E0D" w:rsidP="00D87E0D">
      <w:pPr>
        <w:pStyle w:val="Paragraphedeliste"/>
        <w:numPr>
          <w:ilvl w:val="1"/>
          <w:numId w:val="39"/>
        </w:numPr>
      </w:pPr>
      <w:r>
        <w:t>Un bit = Bascule</w:t>
      </w:r>
    </w:p>
    <w:p w14:paraId="730EA45A" w14:textId="0E78B5D9" w:rsidR="00D87E0D" w:rsidRDefault="00D87E0D" w:rsidP="00D87E0D">
      <w:pPr>
        <w:pStyle w:val="Paragraphedeliste"/>
        <w:numPr>
          <w:ilvl w:val="1"/>
          <w:numId w:val="39"/>
        </w:numPr>
      </w:pPr>
      <w:r>
        <w:t>Registre</w:t>
      </w:r>
    </w:p>
    <w:p w14:paraId="75CEB90F" w14:textId="30D1FE7F" w:rsidR="00331825" w:rsidRDefault="00331825" w:rsidP="00331825">
      <w:pPr>
        <w:pStyle w:val="Paragraphedeliste"/>
        <w:numPr>
          <w:ilvl w:val="0"/>
          <w:numId w:val="39"/>
        </w:numPr>
      </w:pPr>
      <w:r>
        <w:t>Différents types de bascule avec leur table de vérités respectives</w:t>
      </w:r>
    </w:p>
    <w:p w14:paraId="4A603C38" w14:textId="402636FB" w:rsidR="00A6398B" w:rsidRDefault="00A6398B" w:rsidP="00A6398B">
      <w:pPr>
        <w:pStyle w:val="Titre1"/>
      </w:pPr>
      <w:r>
        <w:t>Les registres</w:t>
      </w:r>
    </w:p>
    <w:p w14:paraId="15182343" w14:textId="696FAB65" w:rsidR="00A6398B" w:rsidRDefault="00A6398B" w:rsidP="00A6398B">
      <w:pPr>
        <w:pStyle w:val="Paragraphedeliste"/>
        <w:numPr>
          <w:ilvl w:val="0"/>
          <w:numId w:val="40"/>
        </w:numPr>
      </w:pPr>
      <w:r>
        <w:t>Dispositif synchrone (mémorisation lors d’un évènement = front montant / descendant de l’horloge)</w:t>
      </w:r>
    </w:p>
    <w:p w14:paraId="166954B5" w14:textId="68E60EBA" w:rsidR="00A6398B" w:rsidRDefault="00A6398B" w:rsidP="00A6398B">
      <w:pPr>
        <w:pStyle w:val="Paragraphedeliste"/>
        <w:numPr>
          <w:ilvl w:val="0"/>
          <w:numId w:val="40"/>
        </w:numPr>
      </w:pPr>
      <w:r>
        <w:t>1 bascule D par bit à mémoriser</w:t>
      </w:r>
    </w:p>
    <w:p w14:paraId="77B857C4" w14:textId="77777777" w:rsidR="00A6398B" w:rsidRDefault="00A6398B" w:rsidP="00A6398B">
      <w:pPr>
        <w:pStyle w:val="Paragraphedeliste"/>
        <w:numPr>
          <w:ilvl w:val="0"/>
          <w:numId w:val="40"/>
        </w:numPr>
      </w:pPr>
      <w:r>
        <w:t>2 principes :</w:t>
      </w:r>
    </w:p>
    <w:p w14:paraId="4278B1A3" w14:textId="2C7666C4" w:rsidR="00A6398B" w:rsidRDefault="00A6398B" w:rsidP="00A6398B">
      <w:pPr>
        <w:pStyle w:val="Paragraphedeliste"/>
        <w:numPr>
          <w:ilvl w:val="1"/>
          <w:numId w:val="40"/>
        </w:numPr>
      </w:pPr>
      <w:r>
        <w:t>Principe SERIE : 1 bit écrit (ou lu) dans le registre + décalage (SHIFT)</w:t>
      </w:r>
    </w:p>
    <w:p w14:paraId="3CA882E8" w14:textId="18D2605B" w:rsidR="006D2B11" w:rsidRDefault="00A6398B" w:rsidP="004B13A9">
      <w:pPr>
        <w:pStyle w:val="Paragraphedeliste"/>
        <w:numPr>
          <w:ilvl w:val="1"/>
          <w:numId w:val="40"/>
        </w:numPr>
      </w:pPr>
      <w:r>
        <w:t>Principe PARALLELE : à chaque évènement tous les bits sont écrit (ou lus) en même temps (en parallèle) dans le registre</w:t>
      </w:r>
    </w:p>
    <w:p w14:paraId="59C7521B" w14:textId="5FD7140A" w:rsidR="00A6398B" w:rsidRDefault="00A6398B" w:rsidP="00A6398B">
      <w:pPr>
        <w:pStyle w:val="Paragraphedeliste"/>
        <w:numPr>
          <w:ilvl w:val="0"/>
          <w:numId w:val="40"/>
        </w:numPr>
      </w:pPr>
      <w:r>
        <w:t>4 types de registre</w:t>
      </w:r>
    </w:p>
    <w:p w14:paraId="71B02ABA" w14:textId="34AA6B3A" w:rsidR="00A6398B" w:rsidRDefault="00A6398B" w:rsidP="00A6398B">
      <w:pPr>
        <w:pStyle w:val="Paragraphedeliste"/>
        <w:numPr>
          <w:ilvl w:val="1"/>
          <w:numId w:val="40"/>
        </w:numPr>
      </w:pPr>
      <w:r>
        <w:t>Série-Série</w:t>
      </w:r>
    </w:p>
    <w:p w14:paraId="08E05AC7" w14:textId="18E36CE6" w:rsidR="00A6398B" w:rsidRDefault="00A6398B" w:rsidP="00A6398B">
      <w:pPr>
        <w:pStyle w:val="Paragraphedeliste"/>
        <w:numPr>
          <w:ilvl w:val="1"/>
          <w:numId w:val="40"/>
        </w:numPr>
      </w:pPr>
      <w:r>
        <w:t>Série-Parallèle</w:t>
      </w:r>
    </w:p>
    <w:p w14:paraId="67D58586" w14:textId="40A004CC" w:rsidR="00A6398B" w:rsidRDefault="00A6398B" w:rsidP="00A6398B">
      <w:pPr>
        <w:pStyle w:val="Paragraphedeliste"/>
        <w:numPr>
          <w:ilvl w:val="1"/>
          <w:numId w:val="40"/>
        </w:numPr>
      </w:pPr>
      <w:r>
        <w:t>Parallèle-Série</w:t>
      </w:r>
    </w:p>
    <w:p w14:paraId="657214E6" w14:textId="65F1EDBE" w:rsidR="00A6398B" w:rsidRDefault="00A6398B" w:rsidP="00A6398B">
      <w:pPr>
        <w:pStyle w:val="Paragraphedeliste"/>
        <w:numPr>
          <w:ilvl w:val="1"/>
          <w:numId w:val="40"/>
        </w:numPr>
      </w:pPr>
      <w:r>
        <w:t>Parallèle-Parallèle</w:t>
      </w:r>
    </w:p>
    <w:p w14:paraId="0D3A7F7F" w14:textId="40D70D24" w:rsidR="00A6398B" w:rsidRDefault="00284CC6" w:rsidP="00A6398B">
      <w:pPr>
        <w:pStyle w:val="Paragraphedeliste"/>
        <w:numPr>
          <w:ilvl w:val="0"/>
          <w:numId w:val="40"/>
        </w:numPr>
      </w:pPr>
      <w:r>
        <w:t>Exemple au tableau (voir photo 24/10/2022)</w:t>
      </w:r>
    </w:p>
    <w:p w14:paraId="151FE410" w14:textId="1708567C" w:rsidR="00284CC6" w:rsidRDefault="002066CF" w:rsidP="00013A2D">
      <w:pPr>
        <w:pStyle w:val="Titre1"/>
      </w:pPr>
      <w:r>
        <w:t xml:space="preserve"> </w:t>
      </w:r>
    </w:p>
    <w:p w14:paraId="35EA9A9B" w14:textId="76E7C6CF" w:rsidR="00173D2E" w:rsidRDefault="00173D2E" w:rsidP="00173D2E">
      <w:r>
        <w:t>Soit un système séquentiel logique avec 2 entrées d’air (système pneumatique) à gauche, en bas, et en haut qui permette de déplacer un piston (fixé a des rails) qui peut ainsi se déplacer de haut en bas et permet de laisser passer ou de boucher les sorties d’air</w:t>
      </w:r>
      <w:r w:rsidR="00993A1F">
        <w:t xml:space="preserve"> situées à droite</w:t>
      </w:r>
      <w:r>
        <w:t>. Soit :</w:t>
      </w:r>
    </w:p>
    <w:p w14:paraId="1E90A303" w14:textId="1524F82F" w:rsidR="00173D2E" w:rsidRDefault="00173D2E" w:rsidP="00173D2E">
      <w:pPr>
        <w:pStyle w:val="Paragraphedeliste"/>
        <w:numPr>
          <w:ilvl w:val="0"/>
          <w:numId w:val="41"/>
        </w:numPr>
      </w:pPr>
      <m:oMath>
        <m:r>
          <w:rPr>
            <w:rFonts w:ascii="Cambria Math" w:hAnsi="Cambria Math"/>
          </w:rPr>
          <m:t>E1,E2,E3</m:t>
        </m:r>
      </m:oMath>
      <w:r>
        <w:t xml:space="preserve"> les entrées</w:t>
      </w:r>
    </w:p>
    <w:p w14:paraId="4651EED4" w14:textId="557214FC" w:rsidR="00993A1F" w:rsidRDefault="00993A1F" w:rsidP="00173D2E">
      <w:pPr>
        <w:pStyle w:val="Paragraphedeliste"/>
        <w:numPr>
          <w:ilvl w:val="0"/>
          <w:numId w:val="41"/>
        </w:numPr>
      </w:pPr>
      <m:oMath>
        <m:r>
          <w:rPr>
            <w:rFonts w:ascii="Cambria Math" w:hAnsi="Cambria Math"/>
          </w:rPr>
          <m:t>S1,S2</m:t>
        </m:r>
      </m:oMath>
      <w:r>
        <w:t xml:space="preserve"> les sorties</w:t>
      </w:r>
    </w:p>
    <w:p w14:paraId="149BDDA4" w14:textId="612BD5F8" w:rsidR="00993A1F" w:rsidRDefault="008314A4" w:rsidP="00173D2E">
      <w:pPr>
        <w:pStyle w:val="Paragraphedeliste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993A1F">
        <w:t xml:space="preserve"> la position haute du piston</w:t>
      </w:r>
    </w:p>
    <w:p w14:paraId="495B4B69" w14:textId="6D5F10D8" w:rsidR="00993A1F" w:rsidRPr="00173D2E" w:rsidRDefault="008314A4" w:rsidP="00075E06">
      <w:pPr>
        <w:pStyle w:val="Paragraphedeliste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93A1F">
        <w:t xml:space="preserve"> la position basse du piston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338"/>
        <w:gridCol w:w="390"/>
        <w:gridCol w:w="390"/>
      </w:tblGrid>
      <w:tr w:rsidR="00075E06" w:rsidRPr="002066CF" w14:paraId="697E74F7" w14:textId="77777777" w:rsidTr="00F068EE">
        <w:trPr>
          <w:jc w:val="center"/>
        </w:trPr>
        <w:tc>
          <w:tcPr>
            <w:tcW w:w="0" w:type="auto"/>
          </w:tcPr>
          <w:p w14:paraId="2CC7EBAD" w14:textId="1692B23E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E1</m:t>
                </m:r>
              </m:oMath>
            </m:oMathPara>
          </w:p>
        </w:tc>
        <w:tc>
          <w:tcPr>
            <w:tcW w:w="0" w:type="auto"/>
          </w:tcPr>
          <w:p w14:paraId="0CA91834" w14:textId="0D4417EC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E2</m:t>
                </m:r>
              </m:oMath>
            </m:oMathPara>
          </w:p>
        </w:tc>
        <w:tc>
          <w:tcPr>
            <w:tcW w:w="0" w:type="auto"/>
          </w:tcPr>
          <w:p w14:paraId="4E1239E3" w14:textId="763A4885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E3</m:t>
                </m:r>
              </m:oMath>
            </m:oMathPara>
          </w:p>
        </w:tc>
        <w:tc>
          <w:tcPr>
            <w:tcW w:w="0" w:type="auto"/>
          </w:tcPr>
          <w:p w14:paraId="1D1242C8" w14:textId="4F28729D" w:rsidR="00075E06" w:rsidRPr="002066CF" w:rsidRDefault="00075E06" w:rsidP="002066CF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2C439FBE" w14:textId="3E13DD36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S1</m:t>
                </m:r>
              </m:oMath>
            </m:oMathPara>
          </w:p>
        </w:tc>
        <w:tc>
          <w:tcPr>
            <w:tcW w:w="0" w:type="auto"/>
          </w:tcPr>
          <w:p w14:paraId="3954138A" w14:textId="3D8D4256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S2</m:t>
                </m:r>
              </m:oMath>
            </m:oMathPara>
          </w:p>
        </w:tc>
      </w:tr>
      <w:tr w:rsidR="00075E06" w:rsidRPr="002066CF" w14:paraId="3D2F3AEB" w14:textId="77777777" w:rsidTr="00F068EE">
        <w:trPr>
          <w:jc w:val="center"/>
        </w:trPr>
        <w:tc>
          <w:tcPr>
            <w:tcW w:w="0" w:type="auto"/>
          </w:tcPr>
          <w:p w14:paraId="335A0DC9" w14:textId="140E2C33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0CF9AA2" w14:textId="0259824E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76BFEAF" w14:textId="7AC1DFD7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EAB0FAC" w14:textId="14DF40F7" w:rsidR="00075E06" w:rsidRPr="002066CF" w:rsidRDefault="00075E06" w:rsidP="002066CF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65166480" w14:textId="36608A01" w:rsidR="00075E06" w:rsidRPr="002066CF" w:rsidRDefault="008914E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71A760B" w14:textId="50D5E68C" w:rsidR="00075E06" w:rsidRPr="002066CF" w:rsidRDefault="008914E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  <w:tr w:rsidR="00075E06" w:rsidRPr="002066CF" w14:paraId="2BE06333" w14:textId="77777777" w:rsidTr="00F068EE">
        <w:trPr>
          <w:jc w:val="center"/>
        </w:trPr>
        <w:tc>
          <w:tcPr>
            <w:tcW w:w="0" w:type="auto"/>
          </w:tcPr>
          <w:p w14:paraId="3FCABAFF" w14:textId="7DB2DFB6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F749609" w14:textId="14945C24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6ACC977" w14:textId="77A6CAFC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5FAC988" w14:textId="4DE2C842" w:rsidR="00075E06" w:rsidRPr="002066CF" w:rsidRDefault="00075E06" w:rsidP="002066CF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7DB986CF" w14:textId="579931CD" w:rsidR="00075E06" w:rsidRPr="002066CF" w:rsidRDefault="008914E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175B653" w14:textId="2B187006" w:rsidR="00075E06" w:rsidRPr="002066CF" w:rsidRDefault="008914E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075E06" w:rsidRPr="002066CF" w14:paraId="6106E568" w14:textId="77777777" w:rsidTr="00F068EE">
        <w:trPr>
          <w:jc w:val="center"/>
        </w:trPr>
        <w:tc>
          <w:tcPr>
            <w:tcW w:w="0" w:type="auto"/>
          </w:tcPr>
          <w:p w14:paraId="435980C2" w14:textId="3400884E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BAD5ED4" w14:textId="47E7DE8C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51BC861" w14:textId="406A2762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E6C454B" w14:textId="14B50EF1" w:rsidR="00075E06" w:rsidRPr="002066CF" w:rsidRDefault="00075E06" w:rsidP="002066CF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35E2F127" w14:textId="3DCA08C2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5E4A3CAF" w14:textId="5994D55C" w:rsidR="00075E06" w:rsidRPr="002066CF" w:rsidRDefault="00075E06" w:rsidP="002066CF">
            <w:pPr>
              <w:rPr>
                <w:rFonts w:ascii="Cambria Math" w:hAnsi="Cambria Math"/>
                <w:oMath/>
              </w:rPr>
            </w:pPr>
          </w:p>
        </w:tc>
      </w:tr>
      <w:tr w:rsidR="00075E06" w:rsidRPr="002066CF" w14:paraId="01FE9DDD" w14:textId="77777777" w:rsidTr="00F068EE">
        <w:trPr>
          <w:jc w:val="center"/>
        </w:trPr>
        <w:tc>
          <w:tcPr>
            <w:tcW w:w="0" w:type="auto"/>
          </w:tcPr>
          <w:p w14:paraId="4AD016D5" w14:textId="7C2A6AE6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C08D38E" w14:textId="6A98B989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9A8B0D2" w14:textId="65F1D2C8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FD517B4" w14:textId="199EE6F6" w:rsidR="00075E06" w:rsidRPr="002066CF" w:rsidRDefault="00075E06" w:rsidP="00075E0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07945803" w14:textId="54152DEB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610117E5" w14:textId="0ABEC841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</w:tr>
      <w:tr w:rsidR="00075E06" w:rsidRPr="002066CF" w14:paraId="0CB2893B" w14:textId="77777777" w:rsidTr="00F068EE">
        <w:trPr>
          <w:jc w:val="center"/>
        </w:trPr>
        <w:tc>
          <w:tcPr>
            <w:tcW w:w="0" w:type="auto"/>
          </w:tcPr>
          <w:p w14:paraId="1CADADB4" w14:textId="4E13B653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DED8245" w14:textId="599486FF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BAB6D88" w14:textId="07DC1CE4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D5B55DD" w14:textId="02ECC8DA" w:rsidR="00075E06" w:rsidRPr="002066CF" w:rsidRDefault="00075E06" w:rsidP="00075E0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6A95B36D" w14:textId="598B3889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0C113F35" w14:textId="4B8F7513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</w:tr>
      <w:tr w:rsidR="00075E06" w:rsidRPr="002066CF" w14:paraId="43365620" w14:textId="77777777" w:rsidTr="00F068EE">
        <w:trPr>
          <w:jc w:val="center"/>
        </w:trPr>
        <w:tc>
          <w:tcPr>
            <w:tcW w:w="0" w:type="auto"/>
          </w:tcPr>
          <w:p w14:paraId="0B49BD08" w14:textId="1CD01FE8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6E592E8" w14:textId="72A4A4DF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0418E32" w14:textId="4B88AE97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DBEAF57" w14:textId="4263A00E" w:rsidR="00075E06" w:rsidRPr="002066CF" w:rsidRDefault="00075E06" w:rsidP="00075E0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7DF8EBAD" w14:textId="4BAFEC0E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5176520B" w14:textId="4D04C96B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</w:tr>
      <w:tr w:rsidR="00075E06" w:rsidRPr="002066CF" w14:paraId="564DEAB4" w14:textId="77777777" w:rsidTr="00F068EE">
        <w:trPr>
          <w:jc w:val="center"/>
        </w:trPr>
        <w:tc>
          <w:tcPr>
            <w:tcW w:w="0" w:type="auto"/>
          </w:tcPr>
          <w:p w14:paraId="65380D59" w14:textId="46890BFA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264FADB" w14:textId="36EC24BE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6F87022" w14:textId="6A901E07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C5B9986" w14:textId="763733A1" w:rsidR="00075E06" w:rsidRPr="002066CF" w:rsidRDefault="00075E06" w:rsidP="00075E0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63F2BA9E" w14:textId="0BC0D66F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71EE194F" w14:textId="36FFBB4A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</w:tr>
      <w:tr w:rsidR="00075E06" w:rsidRPr="002066CF" w14:paraId="29DF9B6F" w14:textId="77777777" w:rsidTr="00F068EE">
        <w:trPr>
          <w:jc w:val="center"/>
        </w:trPr>
        <w:tc>
          <w:tcPr>
            <w:tcW w:w="0" w:type="auto"/>
          </w:tcPr>
          <w:p w14:paraId="59BB9367" w14:textId="3B77880E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C12CCA9" w14:textId="0D8D21A3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84214A2" w14:textId="714D416A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E521BCA" w14:textId="387978A5" w:rsidR="00075E06" w:rsidRPr="002066CF" w:rsidRDefault="008914E6" w:rsidP="00075E0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2A1E6F42" w14:textId="3D7F1516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6C9EF9BC" w14:textId="2FF3F808" w:rsidR="00075E06" w:rsidRPr="002066CF" w:rsidRDefault="00075E06" w:rsidP="00075E0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69850F38" w14:textId="77777777" w:rsidTr="00075E06">
        <w:tblPrEx>
          <w:jc w:val="left"/>
        </w:tblPrEx>
        <w:tc>
          <w:tcPr>
            <w:tcW w:w="0" w:type="auto"/>
          </w:tcPr>
          <w:p w14:paraId="2D9D2832" w14:textId="2BEBEA41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11BDDC2" w14:textId="084A04E1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5171BEB" w14:textId="039CDEDF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296C1F2" w14:textId="18D27EB3" w:rsidR="008914E6" w:rsidRPr="002066CF" w:rsidRDefault="008914E6" w:rsidP="008914E6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6B593310" w14:textId="269537C3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808ED51" w14:textId="4588FC4C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8914E6" w:rsidRPr="002066CF" w14:paraId="67E14A26" w14:textId="77777777" w:rsidTr="00075E06">
        <w:tblPrEx>
          <w:jc w:val="left"/>
        </w:tblPrEx>
        <w:tc>
          <w:tcPr>
            <w:tcW w:w="0" w:type="auto"/>
          </w:tcPr>
          <w:p w14:paraId="30A5CC88" w14:textId="3D932F45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3A45A8A" w14:textId="764F94D7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33257DF" w14:textId="3EF1B2C3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D61C388" w14:textId="63A0417E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D0EC432" w14:textId="13CB6E5D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5A897F30" w14:textId="48B2F0C4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68B4E11C" w14:textId="77777777" w:rsidTr="00075E06">
        <w:tblPrEx>
          <w:jc w:val="left"/>
        </w:tblPrEx>
        <w:tc>
          <w:tcPr>
            <w:tcW w:w="0" w:type="auto"/>
          </w:tcPr>
          <w:p w14:paraId="48E67B5B" w14:textId="0FA1BB88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D172CF2" w14:textId="12FED237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D24266B" w14:textId="4615AF41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EE29CEE" w14:textId="672D135A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5861B3DE" w14:textId="38D383C0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373E3646" w14:textId="7E55B37B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586918BF" w14:textId="77777777" w:rsidTr="00075E06">
        <w:tblPrEx>
          <w:jc w:val="left"/>
        </w:tblPrEx>
        <w:tc>
          <w:tcPr>
            <w:tcW w:w="0" w:type="auto"/>
          </w:tcPr>
          <w:p w14:paraId="7E2CEC86" w14:textId="21FC4A76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C7ACC77" w14:textId="24611C5A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E02A768" w14:textId="7EEF1B24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36DD00C5" w14:textId="013EA22E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7D2AC533" w14:textId="262438E1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6CDC3EFB" w14:textId="25721F37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1987F4CA" w14:textId="77777777" w:rsidTr="00075E06">
        <w:tblPrEx>
          <w:jc w:val="left"/>
        </w:tblPrEx>
        <w:tc>
          <w:tcPr>
            <w:tcW w:w="0" w:type="auto"/>
          </w:tcPr>
          <w:p w14:paraId="52E73113" w14:textId="42DD0CD8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A529001" w14:textId="559F739D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C6B31A2" w14:textId="1CC34DCA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75BE154" w14:textId="173CA362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4FF8C351" w14:textId="59818549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1569DE75" w14:textId="56A6D68B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5A408067" w14:textId="77777777" w:rsidTr="00075E06">
        <w:tblPrEx>
          <w:jc w:val="left"/>
        </w:tblPrEx>
        <w:tc>
          <w:tcPr>
            <w:tcW w:w="0" w:type="auto"/>
          </w:tcPr>
          <w:p w14:paraId="0FC6AB66" w14:textId="424D6600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3AA1C81" w14:textId="2682595D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0146066" w14:textId="483F25C9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8C2F33B" w14:textId="4E7BE336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7B83FA88" w14:textId="1D2FD7FE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112F2F91" w14:textId="58E325D9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6EE67BB1" w14:textId="77777777" w:rsidTr="00075E06">
        <w:tblPrEx>
          <w:jc w:val="left"/>
        </w:tblPrEx>
        <w:tc>
          <w:tcPr>
            <w:tcW w:w="0" w:type="auto"/>
          </w:tcPr>
          <w:p w14:paraId="778AC821" w14:textId="133E2CCE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22C9C97" w14:textId="4A01CC6C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4801769" w14:textId="65C66948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10EE6B7" w14:textId="3270977B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1E92EE2" w14:textId="2A8C80C9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39B8501F" w14:textId="4F7DDCCD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  <w:tr w:rsidR="008914E6" w:rsidRPr="002066CF" w14:paraId="7849C6B0" w14:textId="77777777" w:rsidTr="00075E06">
        <w:tblPrEx>
          <w:jc w:val="left"/>
        </w:tblPrEx>
        <w:tc>
          <w:tcPr>
            <w:tcW w:w="0" w:type="auto"/>
          </w:tcPr>
          <w:p w14:paraId="1B242B9D" w14:textId="5A675652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5A9F8AE" w14:textId="1F10640A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4B61276" w14:textId="28CDDD2F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07EF1E40" w14:textId="4C8C0D02" w:rsidR="008914E6" w:rsidRPr="002066CF" w:rsidRDefault="008914E6" w:rsidP="008914E6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7437467E" w14:textId="7C287013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</w:tcPr>
          <w:p w14:paraId="07984989" w14:textId="6B357077" w:rsidR="008914E6" w:rsidRPr="002066CF" w:rsidRDefault="008914E6" w:rsidP="008914E6">
            <w:pPr>
              <w:rPr>
                <w:rFonts w:ascii="Cambria Math" w:hAnsi="Cambria Math"/>
                <w:oMath/>
              </w:rPr>
            </w:pPr>
          </w:p>
        </w:tc>
      </w:tr>
    </w:tbl>
    <w:p w14:paraId="33755F83" w14:textId="35CBC0F5" w:rsidR="008914E6" w:rsidRDefault="008914E6" w:rsidP="002066CF"/>
    <w:p w14:paraId="64B64E25" w14:textId="77777777" w:rsidR="008914E6" w:rsidRDefault="008914E6">
      <w:r>
        <w:br w:type="page"/>
      </w:r>
    </w:p>
    <w:p w14:paraId="488BC9DB" w14:textId="34D7F25E" w:rsidR="002066CF" w:rsidRDefault="00B747F6" w:rsidP="00B747F6">
      <w:pPr>
        <w:pStyle w:val="Titre1"/>
      </w:pPr>
      <w:r>
        <w:lastRenderedPageBreak/>
        <w:t>Trois représentations formelles d’un système séquentiel logique</w:t>
      </w:r>
    </w:p>
    <w:p w14:paraId="636F900C" w14:textId="77777777" w:rsidR="00D36F73" w:rsidRDefault="00D36F73" w:rsidP="00D36F73">
      <w:pPr>
        <w:pStyle w:val="Titre2"/>
      </w:pPr>
    </w:p>
    <w:p w14:paraId="7036682D" w14:textId="6D013C34" w:rsidR="00D36F73" w:rsidRDefault="00D36F73" w:rsidP="00D36F73">
      <w:pPr>
        <w:pStyle w:val="Titre2"/>
      </w:pPr>
      <w:r>
        <w:t>La représentation graphique : Les machines à états</w:t>
      </w:r>
    </w:p>
    <w:p w14:paraId="010B51BC" w14:textId="79BC572B" w:rsidR="00D36F73" w:rsidRDefault="00D36F73" w:rsidP="00D36F73">
      <w:pPr>
        <w:pStyle w:val="Paragraphedeliste"/>
        <w:numPr>
          <w:ilvl w:val="0"/>
          <w:numId w:val="43"/>
        </w:numPr>
      </w:pPr>
      <w:r>
        <w:t>Etiquettes de transition</w:t>
      </w:r>
    </w:p>
    <w:p w14:paraId="4968F66B" w14:textId="4F3A0CE4" w:rsidR="00D36F73" w:rsidRDefault="00D36F73" w:rsidP="00D36F73">
      <w:pPr>
        <w:pStyle w:val="Paragraphedeliste"/>
        <w:numPr>
          <w:ilvl w:val="1"/>
          <w:numId w:val="43"/>
        </w:numPr>
      </w:pPr>
      <w:r>
        <w:t>En mode fondamental (asynchrone)</w:t>
      </w:r>
    </w:p>
    <w:p w14:paraId="010D5ECC" w14:textId="006AFF3D" w:rsidR="00D36F73" w:rsidRDefault="00D36F73" w:rsidP="00D36F73">
      <w:pPr>
        <w:pStyle w:val="Paragraphedeliste"/>
        <w:numPr>
          <w:ilvl w:val="1"/>
          <w:numId w:val="43"/>
        </w:numPr>
      </w:pPr>
      <w:r>
        <w:t>En mode pulsé : Machine de MOORE (sorties niveaux), machine de MEALY (sortie pulsée)</w:t>
      </w:r>
    </w:p>
    <w:p w14:paraId="7CEFD704" w14:textId="3F9F4DB1" w:rsidR="00D36F73" w:rsidRDefault="00D36F73" w:rsidP="00D36F73">
      <w:pPr>
        <w:pStyle w:val="Paragraphedeliste"/>
        <w:numPr>
          <w:ilvl w:val="0"/>
          <w:numId w:val="43"/>
        </w:numPr>
      </w:pPr>
      <w:r>
        <w:t>Système déterministe : lorsque deux conditions sont vraies et qu’on laisse le système choisir. Il faut donc éviter de créer un système basé sur une machine a état déterministe</w:t>
      </w:r>
    </w:p>
    <w:p w14:paraId="6D8E5415" w14:textId="6308B7A5" w:rsidR="00D36F73" w:rsidRDefault="00D36F73" w:rsidP="00D36F73">
      <w:pPr>
        <w:pStyle w:val="Titre2"/>
      </w:pPr>
      <w:r>
        <w:t>Représentation tabulaire</w:t>
      </w:r>
    </w:p>
    <w:p w14:paraId="607A1227" w14:textId="14CABBD9" w:rsidR="00D36F73" w:rsidRDefault="00D36F73" w:rsidP="00D36F73">
      <w:pPr>
        <w:pStyle w:val="Paragraphedeliste"/>
        <w:numPr>
          <w:ilvl w:val="0"/>
          <w:numId w:val="44"/>
        </w:numPr>
      </w:pPr>
      <w:r>
        <w:t>En ligne les combinaisons du vecteur d’état</w:t>
      </w:r>
    </w:p>
    <w:p w14:paraId="15A4485B" w14:textId="24901385" w:rsidR="00D36F73" w:rsidRDefault="00D36F73" w:rsidP="00D36F73">
      <w:pPr>
        <w:pStyle w:val="Paragraphedeliste"/>
        <w:numPr>
          <w:ilvl w:val="0"/>
          <w:numId w:val="44"/>
        </w:numPr>
      </w:pPr>
      <w:r>
        <w:t>En colonne les combinaisons du vecteur d’entrée</w:t>
      </w:r>
    </w:p>
    <w:p w14:paraId="464989D7" w14:textId="77777777" w:rsidR="00D36F73" w:rsidRDefault="00D36F73" w:rsidP="00D36F73"/>
    <w:p w14:paraId="362B86B3" w14:textId="4073AED0" w:rsidR="00D36F73" w:rsidRDefault="00D36F73" w:rsidP="00D36F73">
      <w:pPr>
        <w:pStyle w:val="Titre1"/>
      </w:pPr>
      <w:r>
        <w:t>Passage d’une représentation à une autre</w:t>
      </w:r>
    </w:p>
    <w:p w14:paraId="3B45C381" w14:textId="5233A1C7" w:rsidR="009B2CE2" w:rsidRDefault="009B2CE2" w:rsidP="00D36F73">
      <w:r>
        <w:t>Exemple du télérupteur : Composé d’un interrupteur et d’une lampe, 2 cas possible (allumé/éteint), On souhaite avoir une mémoire de l’état de l’inter. Soit 4 états :</w:t>
      </w:r>
    </w:p>
    <w:p w14:paraId="11DFE943" w14:textId="70C30971" w:rsidR="009B2CE2" w:rsidRDefault="009B2CE2" w:rsidP="009B2CE2">
      <w:pPr>
        <w:pStyle w:val="Paragraphedeliste"/>
        <w:numPr>
          <w:ilvl w:val="0"/>
          <w:numId w:val="44"/>
        </w:numPr>
      </w:pPr>
      <w:r>
        <w:t>Etat 0 : l’état initial (qui mémorisé l’état actuel de l’inter)</w:t>
      </w:r>
    </w:p>
    <w:p w14:paraId="11C1A8B5" w14:textId="707C486A" w:rsidR="009B2CE2" w:rsidRDefault="009B2CE2" w:rsidP="009B2CE2">
      <w:pPr>
        <w:pStyle w:val="Paragraphedeliste"/>
        <w:numPr>
          <w:ilvl w:val="0"/>
          <w:numId w:val="44"/>
        </w:numPr>
      </w:pPr>
      <w:r>
        <w:t>Etat 1 : l’état ou la lampe est allumé</w:t>
      </w:r>
    </w:p>
    <w:p w14:paraId="6AF2FD72" w14:textId="63F16063" w:rsidR="009B2CE2" w:rsidRDefault="009B2CE2" w:rsidP="009B2CE2">
      <w:pPr>
        <w:pStyle w:val="Paragraphedeliste"/>
        <w:numPr>
          <w:ilvl w:val="0"/>
          <w:numId w:val="44"/>
        </w:numPr>
      </w:pPr>
      <w:r>
        <w:t>Etat 2 : l’état de mémorisation de l’inter lorsque la lampe est allumée</w:t>
      </w:r>
    </w:p>
    <w:p w14:paraId="65E067F6" w14:textId="3E0B9DBE" w:rsidR="00D36F73" w:rsidRDefault="009B2CE2" w:rsidP="00D36F73">
      <w:pPr>
        <w:pStyle w:val="Paragraphedeliste"/>
        <w:numPr>
          <w:ilvl w:val="0"/>
          <w:numId w:val="44"/>
        </w:numPr>
      </w:pPr>
      <w:r>
        <w:t>Etat 3 : l’état ou la lampe est éteinte</w:t>
      </w:r>
    </w:p>
    <w:p w14:paraId="5EAF4B74" w14:textId="6D8DB688" w:rsidR="009B2CE2" w:rsidRDefault="009B2CE2" w:rsidP="009B2CE2">
      <w:pPr>
        <w:jc w:val="center"/>
      </w:pPr>
      <w:r w:rsidRPr="009B2CE2">
        <w:rPr>
          <w:noProof/>
        </w:rPr>
        <w:drawing>
          <wp:inline distT="0" distB="0" distL="0" distR="0" wp14:anchorId="15E4A3B1" wp14:editId="3B06349F">
            <wp:extent cx="3193065" cy="2756271"/>
            <wp:effectExtent l="0" t="0" r="762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392" cy="2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4"/>
        <w:gridCol w:w="2015"/>
        <w:gridCol w:w="1470"/>
        <w:gridCol w:w="2011"/>
      </w:tblGrid>
      <w:tr w:rsidR="003F0753" w14:paraId="3E476C29" w14:textId="06E37927" w:rsidTr="003F0753">
        <w:trPr>
          <w:jc w:val="center"/>
        </w:trPr>
        <w:tc>
          <w:tcPr>
            <w:tcW w:w="0" w:type="auto"/>
            <w:vAlign w:val="center"/>
          </w:tcPr>
          <w:p w14:paraId="30F27852" w14:textId="77777777" w:rsidR="003F0753" w:rsidRDefault="003F0753" w:rsidP="004334A1">
            <w:pPr>
              <w:jc w:val="center"/>
            </w:pPr>
          </w:p>
        </w:tc>
        <w:tc>
          <w:tcPr>
            <w:tcW w:w="0" w:type="auto"/>
            <w:vAlign w:val="center"/>
          </w:tcPr>
          <w:p w14:paraId="60FEBB07" w14:textId="143C184A" w:rsidR="003F0753" w:rsidRPr="004334A1" w:rsidRDefault="003F0753" w:rsidP="004334A1">
            <w:pPr>
              <w:jc w:val="center"/>
            </w:pPr>
            <w:r>
              <w:t xml:space="preserve">Table de vérité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0" w:type="auto"/>
            <w:vAlign w:val="center"/>
          </w:tcPr>
          <w:p w14:paraId="2759E232" w14:textId="545EFC88" w:rsidR="003F0753" w:rsidRPr="004334A1" w:rsidRDefault="003F0753" w:rsidP="004334A1">
            <w:pPr>
              <w:jc w:val="center"/>
            </w:pPr>
            <w:r>
              <w:t xml:space="preserve">Table de vérité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0" w:type="auto"/>
          </w:tcPr>
          <w:p w14:paraId="5FAB818B" w14:textId="76F68D7F" w:rsidR="003F0753" w:rsidRDefault="003F0753" w:rsidP="004334A1">
            <w:pPr>
              <w:jc w:val="center"/>
            </w:pPr>
            <w:r>
              <w:t>Table de Kar</w:t>
            </w:r>
          </w:p>
        </w:tc>
      </w:tr>
      <w:tr w:rsidR="003F0753" w14:paraId="07ABD9B2" w14:textId="1C9A6942" w:rsidTr="003F0753">
        <w:trPr>
          <w:jc w:val="center"/>
        </w:trPr>
        <w:tc>
          <w:tcPr>
            <w:tcW w:w="0" w:type="auto"/>
            <w:vAlign w:val="center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24"/>
              <w:gridCol w:w="945"/>
              <w:gridCol w:w="945"/>
              <w:gridCol w:w="304"/>
            </w:tblGrid>
            <w:tr w:rsidR="003F0753" w:rsidRPr="003F0753" w14:paraId="50CA2E29" w14:textId="77777777" w:rsidTr="004334A1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5AB7E36" w14:textId="77777777" w:rsidR="003F0753" w:rsidRDefault="003F0753" w:rsidP="004334A1">
                  <w:pPr>
                    <w:jc w:val="center"/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7F15D75F" w14:textId="124DDC52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Etat futur 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03F45E16" w14:textId="2683302C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</m:t>
                      </m:r>
                    </m:oMath>
                  </m:oMathPara>
                </w:p>
              </w:tc>
            </w:tr>
            <w:tr w:rsidR="003F0753" w14:paraId="48318023" w14:textId="77777777" w:rsidTr="004334A1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759AF43" w14:textId="18010D8E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Etat actuel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A58B69" w14:textId="52E4E931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7E20E8A" w14:textId="5FA90A6B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654A458" w14:textId="77777777" w:rsidR="003F0753" w:rsidRDefault="003F0753" w:rsidP="004334A1">
                  <w:pPr>
                    <w:jc w:val="center"/>
                  </w:pPr>
                </w:p>
              </w:tc>
            </w:tr>
            <w:tr w:rsidR="003F0753" w14:paraId="76B192B0" w14:textId="77777777" w:rsidTr="004334A1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E0D9316" w14:textId="12585215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00 (etat0)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9D07AB3" w14:textId="1BFCCEFF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00 (etat0)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DFFF859" w14:textId="254648D6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01 (etat1)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FE74792" w14:textId="77777777" w:rsidR="003F0753" w:rsidRDefault="003F0753" w:rsidP="004334A1">
                  <w:pPr>
                    <w:jc w:val="center"/>
                  </w:pPr>
                </w:p>
              </w:tc>
            </w:tr>
            <w:tr w:rsidR="003F0753" w14:paraId="1D8F2396" w14:textId="77777777" w:rsidTr="004334A1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555644C" w14:textId="6211D29D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01 (etat1)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07F582EB" w14:textId="1BC936BB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 (etat2)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0AC1389" w14:textId="35099D4F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01 (etat1)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4766862" w14:textId="77777777" w:rsidR="003F0753" w:rsidRDefault="003F0753" w:rsidP="004334A1">
                  <w:pPr>
                    <w:jc w:val="center"/>
                  </w:pPr>
                </w:p>
              </w:tc>
            </w:tr>
            <w:tr w:rsidR="003F0753" w14:paraId="722F63F3" w14:textId="77777777" w:rsidTr="004334A1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54FCDF" w14:textId="132E1305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 (etat2)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3275C683" w14:textId="15CDF910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 (etat2)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6B4D5EB6" w14:textId="38BE2DDB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11 (etat3)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2376521" w14:textId="77777777" w:rsidR="003F0753" w:rsidRDefault="003F0753" w:rsidP="004334A1">
                  <w:pPr>
                    <w:jc w:val="center"/>
                  </w:pPr>
                </w:p>
              </w:tc>
            </w:tr>
            <w:tr w:rsidR="003F0753" w14:paraId="411010BD" w14:textId="77777777" w:rsidTr="004334A1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1A4DA0" w14:textId="0251D74E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11 (etat3)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F20BFC7" w14:textId="75DD2EC4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00 (etat0)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366A082A" w14:textId="69662231" w:rsidR="003F0753" w:rsidRPr="003F0753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11 (etat3)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CC8090E" w14:textId="77777777" w:rsidR="003F0753" w:rsidRDefault="003F0753" w:rsidP="004334A1">
                  <w:pPr>
                    <w:jc w:val="center"/>
                  </w:pPr>
                </w:p>
              </w:tc>
            </w:tr>
          </w:tbl>
          <w:p w14:paraId="6B42CB85" w14:textId="77777777" w:rsidR="003F0753" w:rsidRDefault="003F0753" w:rsidP="004334A1">
            <w:pPr>
              <w:jc w:val="center"/>
            </w:pPr>
          </w:p>
        </w:tc>
        <w:tc>
          <w:tcPr>
            <w:tcW w:w="0" w:type="auto"/>
            <w:vAlign w:val="center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96"/>
              <w:gridCol w:w="305"/>
              <w:gridCol w:w="305"/>
            </w:tblGrid>
            <w:tr w:rsidR="003F0753" w14:paraId="237E2607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1E383831" w14:textId="77777777" w:rsidR="003F0753" w:rsidRPr="004334A1" w:rsidRDefault="008314A4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DD067D8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6F2CC493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3B985B2C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3985A04D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66387EF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362AD1F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3F0753" w14:paraId="2329300F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5EEE89D0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0029E0CF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61A21C6B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</w:tr>
            <w:tr w:rsidR="003F0753" w14:paraId="1A5CD13D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7E25629F" w14:textId="77777777" w:rsidR="003F0753" w:rsidRPr="004334A1" w:rsidRDefault="003F0753" w:rsidP="004334A1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7B457049" w14:textId="77777777" w:rsidR="003F0753" w:rsidRPr="004334A1" w:rsidRDefault="003F0753" w:rsidP="004334A1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31F18A8B" w14:textId="77777777" w:rsidR="003F0753" w:rsidRPr="004334A1" w:rsidRDefault="003F0753" w:rsidP="004334A1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1339F736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75D3C35C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7FA9516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3363FCA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14:paraId="4497D82D" w14:textId="77777777" w:rsidR="003F0753" w:rsidRDefault="003F0753" w:rsidP="004334A1">
            <w:pPr>
              <w:jc w:val="center"/>
            </w:pPr>
          </w:p>
          <w:p w14:paraId="7C869A1C" w14:textId="0E7F0536" w:rsidR="003F0753" w:rsidRDefault="008314A4" w:rsidP="004334A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96"/>
              <w:gridCol w:w="305"/>
              <w:gridCol w:w="305"/>
            </w:tblGrid>
            <w:tr w:rsidR="003F0753" w14:paraId="15B534A2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0EF13CCA" w14:textId="77777777" w:rsidR="003F0753" w:rsidRPr="004334A1" w:rsidRDefault="008314A4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57B5CF1F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74D7CBE0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6785774B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63B0DFD3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3878B9B" w14:textId="702C281C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20366A4" w14:textId="77FF4D64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1747D8C3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063E70A9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74B2E7" w14:textId="690B9F2C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00018A" w14:textId="1848EBF1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4A5D4BD6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3A536B36" w14:textId="77777777" w:rsidR="003F0753" w:rsidRPr="004334A1" w:rsidRDefault="003F0753" w:rsidP="004334A1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11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D44BD33" w14:textId="02F44359" w:rsidR="003F0753" w:rsidRPr="004334A1" w:rsidRDefault="003F0753" w:rsidP="004334A1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11B2B6A" w14:textId="2C40A6C4" w:rsidR="003F0753" w:rsidRPr="004334A1" w:rsidRDefault="003F0753" w:rsidP="004334A1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79E44BB7" w14:textId="77777777" w:rsidTr="00A658C5">
              <w:trPr>
                <w:jc w:val="center"/>
              </w:trPr>
              <w:tc>
                <w:tcPr>
                  <w:tcW w:w="0" w:type="auto"/>
                </w:tcPr>
                <w:p w14:paraId="783331C5" w14:textId="77777777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F095B62" w14:textId="3F7B4B2A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0503B285" w14:textId="474A7416" w:rsidR="003F0753" w:rsidRPr="004334A1" w:rsidRDefault="003F0753" w:rsidP="004334A1">
                  <w:pPr>
                    <w:jc w:val="center"/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</m:t>
                      </m:r>
                    </m:oMath>
                  </m:oMathPara>
                </w:p>
              </w:tc>
            </w:tr>
          </w:tbl>
          <w:p w14:paraId="0D488869" w14:textId="77777777" w:rsidR="003F0753" w:rsidRDefault="003F0753" w:rsidP="004334A1">
            <w:pPr>
              <w:jc w:val="center"/>
            </w:pPr>
          </w:p>
          <w:p w14:paraId="52D31A7C" w14:textId="31FA6FE5" w:rsidR="003F0753" w:rsidRDefault="008314A4" w:rsidP="004334A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=B</m:t>
                </m:r>
              </m:oMath>
            </m:oMathPara>
          </w:p>
        </w:tc>
        <w:tc>
          <w:tcPr>
            <w:tcW w:w="0" w:type="auto"/>
            <w:vAlign w:val="center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36"/>
              <w:gridCol w:w="360"/>
              <w:gridCol w:w="360"/>
            </w:tblGrid>
            <w:tr w:rsidR="003F0753" w14:paraId="70B14165" w14:textId="77777777" w:rsidTr="003F0753">
              <w:trPr>
                <w:jc w:val="center"/>
              </w:trPr>
              <w:tc>
                <w:tcPr>
                  <w:tcW w:w="360" w:type="dxa"/>
                  <w:vAlign w:val="center"/>
                </w:tcPr>
                <w:p w14:paraId="79EEA1A7" w14:textId="33C6B6AF" w:rsidR="003F0753" w:rsidRDefault="008314A4" w:rsidP="003F0753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60" w:type="dxa"/>
                  <w:vAlign w:val="center"/>
                </w:tcPr>
                <w:p w14:paraId="52BC842B" w14:textId="6880F854" w:rsidR="003F0753" w:rsidRPr="003F0753" w:rsidRDefault="003F0753" w:rsidP="003F0753">
                  <w:pPr>
                    <w:jc w:val="center"/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360" w:type="dxa"/>
                  <w:vAlign w:val="center"/>
                </w:tcPr>
                <w:p w14:paraId="2527533E" w14:textId="0791EE61" w:rsidR="003F0753" w:rsidRPr="003F0753" w:rsidRDefault="003F0753" w:rsidP="003F0753">
                  <w:pPr>
                    <w:jc w:val="center"/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453BC670" w14:textId="77777777" w:rsidTr="003F0753">
              <w:trPr>
                <w:jc w:val="center"/>
              </w:trPr>
              <w:tc>
                <w:tcPr>
                  <w:tcW w:w="360" w:type="dxa"/>
                  <w:vAlign w:val="center"/>
                </w:tcPr>
                <w:p w14:paraId="5B26B1A8" w14:textId="663B6FA6" w:rsidR="003F0753" w:rsidRDefault="003F0753" w:rsidP="003F0753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360" w:type="dxa"/>
                  <w:vAlign w:val="center"/>
                </w:tcPr>
                <w:p w14:paraId="767A5E82" w14:textId="0BC5EAAA" w:rsidR="003F0753" w:rsidRPr="003F0753" w:rsidRDefault="003F0753" w:rsidP="003F0753">
                  <w:pPr>
                    <w:jc w:val="center"/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360" w:type="dxa"/>
                  <w:vAlign w:val="center"/>
                </w:tcPr>
                <w:p w14:paraId="4F889152" w14:textId="142DA975" w:rsidR="003F0753" w:rsidRPr="003F0753" w:rsidRDefault="003F0753" w:rsidP="003F0753">
                  <w:pPr>
                    <w:jc w:val="center"/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oMath>
                  </m:oMathPara>
                </w:p>
              </w:tc>
            </w:tr>
            <w:tr w:rsidR="003F0753" w14:paraId="2E47FEF5" w14:textId="77777777" w:rsidTr="003F0753">
              <w:trPr>
                <w:jc w:val="center"/>
              </w:trPr>
              <w:tc>
                <w:tcPr>
                  <w:tcW w:w="360" w:type="dxa"/>
                  <w:vAlign w:val="center"/>
                </w:tcPr>
                <w:p w14:paraId="213893C0" w14:textId="15581CD3" w:rsidR="003F0753" w:rsidRDefault="003F0753" w:rsidP="003F0753">
                  <w:pPr>
                    <w:jc w:val="center"/>
                    <w:rPr>
                      <w:rFonts w:eastAsia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360" w:type="dxa"/>
                  <w:vAlign w:val="center"/>
                </w:tcPr>
                <w:p w14:paraId="1288F728" w14:textId="4495A29B" w:rsidR="003F0753" w:rsidRPr="003F0753" w:rsidRDefault="003F0753" w:rsidP="003F0753">
                  <w:pPr>
                    <w:jc w:val="center"/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360" w:type="dxa"/>
                  <w:vAlign w:val="center"/>
                </w:tcPr>
                <w:p w14:paraId="2B7E7B2C" w14:textId="7FA1177A" w:rsidR="003F0753" w:rsidRPr="003F0753" w:rsidRDefault="003F0753" w:rsidP="003F0753">
                  <w:pPr>
                    <w:jc w:val="center"/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oMath>
                  </m:oMathPara>
                </w:p>
              </w:tc>
            </w:tr>
          </w:tbl>
          <w:p w14:paraId="661FE360" w14:textId="77777777" w:rsidR="003F0753" w:rsidRDefault="003F0753" w:rsidP="003F0753">
            <w:pPr>
              <w:jc w:val="center"/>
              <w:rPr>
                <w:rFonts w:eastAsia="Times New Roman" w:cs="Times New Roman"/>
              </w:rPr>
            </w:pPr>
          </w:p>
          <w:p w14:paraId="6AC4D0D5" w14:textId="29CDFBEA" w:rsidR="003F0753" w:rsidRDefault="003F0753" w:rsidP="003F0753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e>
                </m:bar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CCC238F" w14:textId="01552D30" w:rsidR="004334A1" w:rsidRDefault="004334A1" w:rsidP="00D36F73"/>
    <w:p w14:paraId="786CD6A2" w14:textId="77777777" w:rsidR="001F11A6" w:rsidRDefault="001F11A6">
      <w:r>
        <w:br w:type="page"/>
      </w:r>
    </w:p>
    <w:p w14:paraId="3BB33885" w14:textId="5DAAB19E" w:rsidR="003F0753" w:rsidRDefault="003F0753" w:rsidP="00521B92">
      <w:pPr>
        <w:pStyle w:val="Titre2"/>
      </w:pPr>
      <w:r>
        <w:lastRenderedPageBreak/>
        <w:t>Exemple : Machine de Moore</w:t>
      </w:r>
    </w:p>
    <w:p w14:paraId="38F99EEC" w14:textId="4129572B" w:rsidR="003F0753" w:rsidRPr="00293DB5" w:rsidRDefault="00293DB5" w:rsidP="00293DB5">
      <w:pPr>
        <w:pStyle w:val="Paragraphedeliste"/>
        <w:numPr>
          <w:ilvl w:val="0"/>
          <w:numId w:val="45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21B92">
        <w:t xml:space="preserve"> </w:t>
      </w:r>
    </w:p>
    <w:p w14:paraId="1A1BAE3C" w14:textId="77777777" w:rsidR="00293DB5" w:rsidRPr="00293DB5" w:rsidRDefault="008314A4" w:rsidP="00293DB5">
      <w:pPr>
        <w:pStyle w:val="Paragraphedeliste"/>
        <w:numPr>
          <w:ilvl w:val="0"/>
          <w:numId w:val="4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</w:p>
    <w:p w14:paraId="491A386B" w14:textId="6BB816DE" w:rsidR="00293DB5" w:rsidRPr="00293DB5" w:rsidRDefault="008314A4" w:rsidP="00293DB5">
      <w:pPr>
        <w:pStyle w:val="Paragraphedeliste"/>
        <w:numPr>
          <w:ilvl w:val="0"/>
          <w:numId w:val="4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br/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93DB5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.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</m:oMath>
      <w:r w:rsidR="00293DB5">
        <w:t xml:space="preserve"> </w:t>
      </w:r>
    </w:p>
    <w:p w14:paraId="3D8D0147" w14:textId="5E043E0B" w:rsidR="00293DB5" w:rsidRDefault="00293DB5" w:rsidP="00293DB5">
      <w:pPr>
        <w:pStyle w:val="Paragraphedeliste"/>
        <w:numPr>
          <w:ilvl w:val="0"/>
          <w:numId w:val="45"/>
        </w:numPr>
      </w:pPr>
      <w:r>
        <w:t>(et Q5) Tableau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338"/>
        <w:gridCol w:w="482"/>
        <w:gridCol w:w="338"/>
        <w:gridCol w:w="305"/>
      </w:tblGrid>
      <w:tr w:rsidR="001F11A6" w14:paraId="75348089" w14:textId="77777777" w:rsidTr="00393199">
        <w:trPr>
          <w:jc w:val="center"/>
        </w:trPr>
        <w:tc>
          <w:tcPr>
            <w:tcW w:w="0" w:type="auto"/>
            <w:gridSpan w:val="2"/>
          </w:tcPr>
          <w:p w14:paraId="0151FF48" w14:textId="4EB55C9B" w:rsidR="001F11A6" w:rsidRDefault="008314A4" w:rsidP="00293DB5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2"/>
          </w:tcPr>
          <w:p w14:paraId="78894990" w14:textId="0FA03A80" w:rsidR="001F11A6" w:rsidRDefault="008314A4" w:rsidP="00293DB5">
            <w:pPr>
              <w:rPr>
                <w:rFonts w:eastAsia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7E8CA8CB" w14:textId="082E6FF2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1F11A6" w14:paraId="75D0AD09" w14:textId="77777777" w:rsidTr="008940A0">
        <w:trPr>
          <w:jc w:val="center"/>
        </w:trPr>
        <w:tc>
          <w:tcPr>
            <w:tcW w:w="0" w:type="auto"/>
          </w:tcPr>
          <w:p w14:paraId="7A33ED4B" w14:textId="3B1312EB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000</m:t>
                </m:r>
              </m:oMath>
            </m:oMathPara>
          </w:p>
        </w:tc>
        <w:tc>
          <w:tcPr>
            <w:tcW w:w="0" w:type="auto"/>
          </w:tcPr>
          <w:p w14:paraId="428B32D4" w14:textId="01C19EE4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35235B3F" w14:textId="21AD7951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001</m:t>
                </m:r>
              </m:oMath>
            </m:oMathPara>
          </w:p>
        </w:tc>
        <w:tc>
          <w:tcPr>
            <w:tcW w:w="0" w:type="auto"/>
          </w:tcPr>
          <w:p w14:paraId="49356F2B" w14:textId="72C37210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28704340" w14:textId="2BC44E15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F11A6" w14:paraId="1C1FA029" w14:textId="77777777" w:rsidTr="008940A0">
        <w:trPr>
          <w:jc w:val="center"/>
        </w:trPr>
        <w:tc>
          <w:tcPr>
            <w:tcW w:w="0" w:type="auto"/>
          </w:tcPr>
          <w:p w14:paraId="618B3AB6" w14:textId="4BA817F7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001</m:t>
                </m:r>
              </m:oMath>
            </m:oMathPara>
          </w:p>
        </w:tc>
        <w:tc>
          <w:tcPr>
            <w:tcW w:w="0" w:type="auto"/>
          </w:tcPr>
          <w:p w14:paraId="775CF68C" w14:textId="0C4527BD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35584F7B" w14:textId="5BED9B1D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011</m:t>
                </m:r>
              </m:oMath>
            </m:oMathPara>
          </w:p>
        </w:tc>
        <w:tc>
          <w:tcPr>
            <w:tcW w:w="0" w:type="auto"/>
          </w:tcPr>
          <w:p w14:paraId="7B01CDB1" w14:textId="3EC38F04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14:paraId="17EDE2B9" w14:textId="48EE689D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F11A6" w14:paraId="283FB607" w14:textId="77777777" w:rsidTr="008940A0">
        <w:trPr>
          <w:jc w:val="center"/>
        </w:trPr>
        <w:tc>
          <w:tcPr>
            <w:tcW w:w="0" w:type="auto"/>
          </w:tcPr>
          <w:p w14:paraId="04500D47" w14:textId="3C54E2C5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010</m:t>
                </m:r>
              </m:oMath>
            </m:oMathPara>
          </w:p>
        </w:tc>
        <w:tc>
          <w:tcPr>
            <w:tcW w:w="0" w:type="auto"/>
          </w:tcPr>
          <w:p w14:paraId="4925150D" w14:textId="6BC6D4B1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0E1A221B" w14:textId="695FA6DF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110</m:t>
                </m:r>
              </m:oMath>
            </m:oMathPara>
          </w:p>
        </w:tc>
        <w:tc>
          <w:tcPr>
            <w:tcW w:w="0" w:type="auto"/>
          </w:tcPr>
          <w:p w14:paraId="6F851A2B" w14:textId="0E7ED291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G</m:t>
                </m:r>
              </m:oMath>
            </m:oMathPara>
          </w:p>
        </w:tc>
        <w:tc>
          <w:tcPr>
            <w:tcW w:w="0" w:type="auto"/>
          </w:tcPr>
          <w:p w14:paraId="1B9B19F6" w14:textId="443A99B1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F11A6" w14:paraId="16BA53BF" w14:textId="77777777" w:rsidTr="008940A0">
        <w:trPr>
          <w:jc w:val="center"/>
        </w:trPr>
        <w:tc>
          <w:tcPr>
            <w:tcW w:w="0" w:type="auto"/>
          </w:tcPr>
          <w:p w14:paraId="2F370535" w14:textId="4DDC0923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011</m:t>
                </m:r>
              </m:oMath>
            </m:oMathPara>
          </w:p>
        </w:tc>
        <w:tc>
          <w:tcPr>
            <w:tcW w:w="0" w:type="auto"/>
          </w:tcPr>
          <w:p w14:paraId="0DD1F6F5" w14:textId="6ACF8C37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14:paraId="6CCF93D9" w14:textId="200EDFC3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010</m:t>
                </m:r>
              </m:oMath>
            </m:oMathPara>
          </w:p>
        </w:tc>
        <w:tc>
          <w:tcPr>
            <w:tcW w:w="0" w:type="auto"/>
          </w:tcPr>
          <w:p w14:paraId="60B1E3D3" w14:textId="3DB3B9AC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7267E49D" w14:textId="594588D8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F11A6" w14:paraId="53C685E0" w14:textId="77777777" w:rsidTr="008940A0">
        <w:trPr>
          <w:jc w:val="center"/>
        </w:trPr>
        <w:tc>
          <w:tcPr>
            <w:tcW w:w="0" w:type="auto"/>
          </w:tcPr>
          <w:p w14:paraId="052B91D8" w14:textId="191D229C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0" w:type="auto"/>
          </w:tcPr>
          <w:p w14:paraId="3F425239" w14:textId="6DB19059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E</m:t>
                </m:r>
              </m:oMath>
            </m:oMathPara>
          </w:p>
        </w:tc>
        <w:tc>
          <w:tcPr>
            <w:tcW w:w="0" w:type="auto"/>
          </w:tcPr>
          <w:p w14:paraId="7386BB92" w14:textId="0333B2E7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000</m:t>
                </m:r>
              </m:oMath>
            </m:oMathPara>
          </w:p>
        </w:tc>
        <w:tc>
          <w:tcPr>
            <w:tcW w:w="0" w:type="auto"/>
          </w:tcPr>
          <w:p w14:paraId="2CBBBF38" w14:textId="7B285C52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12D6C169" w14:textId="58AC0DCF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F11A6" w14:paraId="5ED57560" w14:textId="77777777" w:rsidTr="008940A0">
        <w:trPr>
          <w:jc w:val="center"/>
        </w:trPr>
        <w:tc>
          <w:tcPr>
            <w:tcW w:w="0" w:type="auto"/>
          </w:tcPr>
          <w:p w14:paraId="020ACD14" w14:textId="57F504B4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101</m:t>
                </m:r>
              </m:oMath>
            </m:oMathPara>
          </w:p>
        </w:tc>
        <w:tc>
          <w:tcPr>
            <w:tcW w:w="0" w:type="auto"/>
          </w:tcPr>
          <w:p w14:paraId="7894E9F9" w14:textId="5494AD2D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0" w:type="auto"/>
          </w:tcPr>
          <w:p w14:paraId="736A1E8D" w14:textId="1CFCE4A9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0" w:type="auto"/>
          </w:tcPr>
          <w:p w14:paraId="005C6C24" w14:textId="2F2A35AB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E</m:t>
                </m:r>
              </m:oMath>
            </m:oMathPara>
          </w:p>
        </w:tc>
        <w:tc>
          <w:tcPr>
            <w:tcW w:w="0" w:type="auto"/>
          </w:tcPr>
          <w:p w14:paraId="49230075" w14:textId="692FCF01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1F11A6" w14:paraId="5B3C37A0" w14:textId="77777777" w:rsidTr="008940A0">
        <w:trPr>
          <w:jc w:val="center"/>
        </w:trPr>
        <w:tc>
          <w:tcPr>
            <w:tcW w:w="0" w:type="auto"/>
          </w:tcPr>
          <w:p w14:paraId="66308A7B" w14:textId="338E47F9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110</m:t>
                </m:r>
              </m:oMath>
            </m:oMathPara>
          </w:p>
        </w:tc>
        <w:tc>
          <w:tcPr>
            <w:tcW w:w="0" w:type="auto"/>
          </w:tcPr>
          <w:p w14:paraId="4D3293F0" w14:textId="68DFC21F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G</m:t>
                </m:r>
              </m:oMath>
            </m:oMathPara>
          </w:p>
        </w:tc>
        <w:tc>
          <w:tcPr>
            <w:tcW w:w="0" w:type="auto"/>
          </w:tcPr>
          <w:p w14:paraId="6F3D7CA7" w14:textId="53851137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111</m:t>
                </m:r>
              </m:oMath>
            </m:oMathPara>
          </w:p>
        </w:tc>
        <w:tc>
          <w:tcPr>
            <w:tcW w:w="0" w:type="auto"/>
          </w:tcPr>
          <w:p w14:paraId="59B73981" w14:textId="17015307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24E4090F" w14:textId="72BAA704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F11A6" w14:paraId="7456CE04" w14:textId="77777777" w:rsidTr="008940A0">
        <w:trPr>
          <w:jc w:val="center"/>
        </w:trPr>
        <w:tc>
          <w:tcPr>
            <w:tcW w:w="0" w:type="auto"/>
          </w:tcPr>
          <w:p w14:paraId="2A643328" w14:textId="6F8AA86E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111</m:t>
                </m:r>
              </m:oMath>
            </m:oMathPara>
          </w:p>
        </w:tc>
        <w:tc>
          <w:tcPr>
            <w:tcW w:w="0" w:type="auto"/>
          </w:tcPr>
          <w:p w14:paraId="3016A0CF" w14:textId="1CAA2CF1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610B5148" w14:textId="350D5E84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101</m:t>
                </m:r>
              </m:oMath>
            </m:oMathPara>
          </w:p>
        </w:tc>
        <w:tc>
          <w:tcPr>
            <w:tcW w:w="0" w:type="auto"/>
          </w:tcPr>
          <w:p w14:paraId="67456350" w14:textId="72C58B76" w:rsidR="001F11A6" w:rsidRDefault="001F11A6" w:rsidP="00293DB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0" w:type="auto"/>
          </w:tcPr>
          <w:p w14:paraId="0A3A2980" w14:textId="2D7AD3C4" w:rsidR="001F11A6" w:rsidRDefault="001F11A6" w:rsidP="00293DB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1031BF5" w14:textId="7270D867" w:rsidR="00293DB5" w:rsidRDefault="00293DB5" w:rsidP="00293DB5">
      <w:pPr>
        <w:pStyle w:val="Paragraphedeliste"/>
        <w:numPr>
          <w:ilvl w:val="0"/>
          <w:numId w:val="45"/>
        </w:numPr>
      </w:pPr>
      <w:r>
        <w:t>(Voir Q4)</w:t>
      </w:r>
    </w:p>
    <w:p w14:paraId="6E2AD88F" w14:textId="7CC2CA93" w:rsidR="001F11A6" w:rsidRDefault="001F11A6" w:rsidP="00293DB5">
      <w:pPr>
        <w:pStyle w:val="Paragraphedeliste"/>
        <w:numPr>
          <w:ilvl w:val="0"/>
          <w:numId w:val="45"/>
        </w:numPr>
      </w:pPr>
      <w:r>
        <w:t xml:space="preserve"> </w:t>
      </w:r>
    </w:p>
    <w:p w14:paraId="18ACCBC0" w14:textId="56902187" w:rsidR="00293DB5" w:rsidRDefault="001F11A6" w:rsidP="001F11A6">
      <w:pPr>
        <w:jc w:val="center"/>
      </w:pPr>
      <w:r w:rsidRPr="001F11A6">
        <w:rPr>
          <w:noProof/>
        </w:rPr>
        <w:drawing>
          <wp:inline distT="0" distB="0" distL="0" distR="0" wp14:anchorId="21AB711F" wp14:editId="64A88B8D">
            <wp:extent cx="2415581" cy="1433319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577" cy="14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237D" w14:textId="60555E61" w:rsidR="00521B92" w:rsidRDefault="00521B92">
      <w:r>
        <w:br w:type="page"/>
      </w:r>
    </w:p>
    <w:p w14:paraId="62C834B8" w14:textId="77777777" w:rsidR="00521B92" w:rsidRDefault="00521B92" w:rsidP="00521B92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Exemple : Machine de Mealy</w:t>
      </w:r>
    </w:p>
    <w:p w14:paraId="46DFBC08" w14:textId="242F2E92" w:rsidR="00521B92" w:rsidRPr="00521B92" w:rsidRDefault="00521B92" w:rsidP="00521B92">
      <w:pPr>
        <w:pStyle w:val="Paragraphedeliste"/>
        <w:numPr>
          <w:ilvl w:val="0"/>
          <w:numId w:val="46"/>
        </w:numPr>
        <w:rPr>
          <w:rFonts w:ascii="Roboto Black" w:hAnsi="Roboto Black"/>
        </w:rPr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41221CCB" w14:textId="77777777" w:rsidR="0078366B" w:rsidRPr="0078366B" w:rsidRDefault="008314A4" w:rsidP="00521B92">
      <w:pPr>
        <w:pStyle w:val="Paragraphedeliste"/>
        <w:numPr>
          <w:ilvl w:val="0"/>
          <w:numId w:val="46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388C0D4" w14:textId="3931A8B6" w:rsidR="00521B92" w:rsidRDefault="008314A4" w:rsidP="00521B92">
      <w:pPr>
        <w:pStyle w:val="Paragraphedeliste"/>
        <w:numPr>
          <w:ilvl w:val="0"/>
          <w:numId w:val="46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bar>
        <m:r>
          <w:rPr>
            <w:rFonts w:ascii="Cambria Math" w:hAnsi="Cambria Math"/>
          </w:rPr>
          <m:t>E</m:t>
        </m:r>
      </m:oMath>
      <w:r w:rsidR="0078366B">
        <w:rPr>
          <w:rFonts w:ascii="Roboto Black" w:hAnsi="Roboto Black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S=E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366B">
        <w:t xml:space="preserve"> </w:t>
      </w:r>
    </w:p>
    <w:p w14:paraId="1A58179C" w14:textId="768FDE9C" w:rsidR="0078366B" w:rsidRDefault="00D7407C" w:rsidP="00521B92">
      <w:pPr>
        <w:pStyle w:val="Paragraphedeliste"/>
        <w:numPr>
          <w:ilvl w:val="0"/>
          <w:numId w:val="46"/>
        </w:numPr>
      </w:pPr>
      <w:r>
        <w:t xml:space="preserve">(et Q5) </w:t>
      </w:r>
      <w:r w:rsidR="0078366B">
        <w:t>Tableau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1139"/>
        <w:gridCol w:w="1139"/>
      </w:tblGrid>
      <w:tr w:rsidR="0054148A" w:rsidRPr="003F0753" w14:paraId="209F5ACE" w14:textId="77777777" w:rsidTr="00A658C5">
        <w:trPr>
          <w:jc w:val="center"/>
        </w:trPr>
        <w:tc>
          <w:tcPr>
            <w:tcW w:w="0" w:type="auto"/>
            <w:vAlign w:val="center"/>
          </w:tcPr>
          <w:p w14:paraId="1F42B8B7" w14:textId="77777777" w:rsidR="0054148A" w:rsidRDefault="0054148A" w:rsidP="00A658C5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5DB51926" w14:textId="67BADF8B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Etat futur 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4148A" w14:paraId="7DED5C6F" w14:textId="77777777" w:rsidTr="00A658C5">
        <w:trPr>
          <w:jc w:val="center"/>
        </w:trPr>
        <w:tc>
          <w:tcPr>
            <w:tcW w:w="0" w:type="auto"/>
            <w:vAlign w:val="center"/>
          </w:tcPr>
          <w:p w14:paraId="1C6B4537" w14:textId="61C5C271" w:rsidR="0054148A" w:rsidRPr="003F0753" w:rsidRDefault="008314A4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/E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4B012E" w14:textId="77777777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793661" w14:textId="77777777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54148A" w14:paraId="6F6465D9" w14:textId="77777777" w:rsidTr="00A658C5">
        <w:trPr>
          <w:jc w:val="center"/>
        </w:trPr>
        <w:tc>
          <w:tcPr>
            <w:tcW w:w="0" w:type="auto"/>
            <w:vAlign w:val="center"/>
          </w:tcPr>
          <w:p w14:paraId="160015F3" w14:textId="4125581C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00 (etatA)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C56B610" w14:textId="4BD4507F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00 (etatA)/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9352C9" w14:textId="2E06D787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01 (etatB)/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</w:tr>
      <w:tr w:rsidR="0054148A" w14:paraId="091F2D5A" w14:textId="77777777" w:rsidTr="00A658C5">
        <w:trPr>
          <w:jc w:val="center"/>
        </w:trPr>
        <w:tc>
          <w:tcPr>
            <w:tcW w:w="0" w:type="auto"/>
            <w:vAlign w:val="center"/>
          </w:tcPr>
          <w:p w14:paraId="79A41A75" w14:textId="5750E445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01 (etatB)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97F89C" w14:textId="720EAD26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01 (etatB)/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294720" w14:textId="73D555DB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 (etatC)/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</w:tr>
      <w:tr w:rsidR="0054148A" w14:paraId="44FBB2D7" w14:textId="77777777" w:rsidTr="00A658C5">
        <w:trPr>
          <w:jc w:val="center"/>
        </w:trPr>
        <w:tc>
          <w:tcPr>
            <w:tcW w:w="0" w:type="auto"/>
            <w:vAlign w:val="center"/>
          </w:tcPr>
          <w:p w14:paraId="0C1B9157" w14:textId="49BAC59D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 (etatC)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A38090" w14:textId="0694C1E9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 (etatC)/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87D281" w14:textId="21BFFB13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 (etatD)/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</w:tr>
      <w:tr w:rsidR="0054148A" w14:paraId="477F5EED" w14:textId="77777777" w:rsidTr="00A658C5">
        <w:trPr>
          <w:jc w:val="center"/>
        </w:trPr>
        <w:tc>
          <w:tcPr>
            <w:tcW w:w="0" w:type="auto"/>
            <w:vAlign w:val="center"/>
          </w:tcPr>
          <w:p w14:paraId="0708BF8B" w14:textId="1E989D1C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 (etatD)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A8FE60" w14:textId="7F0C38B7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 (etatD)/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F33A2A2" w14:textId="410CD8F8" w:rsidR="0054148A" w:rsidRPr="003F0753" w:rsidRDefault="0054148A" w:rsidP="00A658C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00 (etatA)/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</m:oMath>
            </m:oMathPara>
          </w:p>
        </w:tc>
      </w:tr>
    </w:tbl>
    <w:p w14:paraId="0AC36E4C" w14:textId="15D3F8BC" w:rsidR="0078366B" w:rsidRDefault="0054148A" w:rsidP="0078366B">
      <w:r>
        <w:t>Les valeurs en rouge représentent la sortie</w:t>
      </w:r>
    </w:p>
    <w:p w14:paraId="7FF9F5F9" w14:textId="7C0C8052" w:rsidR="0054148A" w:rsidRDefault="0054148A" w:rsidP="0054148A">
      <w:pPr>
        <w:jc w:val="center"/>
      </w:pPr>
      <w:r w:rsidRPr="0054148A">
        <w:rPr>
          <w:noProof/>
        </w:rPr>
        <w:drawing>
          <wp:inline distT="0" distB="0" distL="0" distR="0" wp14:anchorId="7E730D77" wp14:editId="56953CCC">
            <wp:extent cx="2293823" cy="203592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364" cy="20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CDF7" w14:textId="36C674C8" w:rsidR="0054148A" w:rsidRDefault="00D7407C" w:rsidP="00D7407C">
      <w:pPr>
        <w:pStyle w:val="Paragraphedeliste"/>
        <w:numPr>
          <w:ilvl w:val="0"/>
          <w:numId w:val="46"/>
        </w:numPr>
      </w:pPr>
      <w:r>
        <w:t>(voir Q4)</w:t>
      </w:r>
    </w:p>
    <w:p w14:paraId="767ADF90" w14:textId="77777777" w:rsidR="00D7407C" w:rsidRDefault="00D7407C" w:rsidP="00D7407C">
      <w:pPr>
        <w:pStyle w:val="Paragraphedeliste"/>
        <w:numPr>
          <w:ilvl w:val="0"/>
          <w:numId w:val="46"/>
        </w:numPr>
      </w:pPr>
    </w:p>
    <w:p w14:paraId="25259E90" w14:textId="77777777" w:rsidR="0054148A" w:rsidRPr="00521B92" w:rsidRDefault="0054148A" w:rsidP="0078366B"/>
    <w:sectPr w:rsidR="0054148A" w:rsidRPr="00521B92" w:rsidSect="00EE689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9060" w14:textId="77777777" w:rsidR="00E25533" w:rsidRDefault="00E25533" w:rsidP="00232FE5">
      <w:pPr>
        <w:spacing w:after="0" w:line="240" w:lineRule="auto"/>
      </w:pPr>
      <w:r>
        <w:separator/>
      </w:r>
    </w:p>
  </w:endnote>
  <w:endnote w:type="continuationSeparator" w:id="0">
    <w:p w14:paraId="0C304BE0" w14:textId="77777777" w:rsidR="00E25533" w:rsidRDefault="00E25533" w:rsidP="00232FE5">
      <w:pPr>
        <w:spacing w:after="0" w:line="240" w:lineRule="auto"/>
      </w:pPr>
      <w:r>
        <w:continuationSeparator/>
      </w:r>
    </w:p>
  </w:endnote>
  <w:endnote w:type="continuationNotice" w:id="1">
    <w:p w14:paraId="05AEE745" w14:textId="77777777" w:rsidR="00E25533" w:rsidRDefault="00E255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715E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F3EDFD5" wp14:editId="7A1DABE4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08A637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3EDFD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3108A637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C256" w14:textId="77777777" w:rsidR="00E25533" w:rsidRDefault="00E25533" w:rsidP="00232FE5">
      <w:pPr>
        <w:spacing w:after="0" w:line="240" w:lineRule="auto"/>
      </w:pPr>
      <w:r>
        <w:separator/>
      </w:r>
    </w:p>
  </w:footnote>
  <w:footnote w:type="continuationSeparator" w:id="0">
    <w:p w14:paraId="7C59ADCA" w14:textId="77777777" w:rsidR="00E25533" w:rsidRDefault="00E25533" w:rsidP="00232FE5">
      <w:pPr>
        <w:spacing w:after="0" w:line="240" w:lineRule="auto"/>
      </w:pPr>
      <w:r>
        <w:continuationSeparator/>
      </w:r>
    </w:p>
  </w:footnote>
  <w:footnote w:type="continuationNotice" w:id="1">
    <w:p w14:paraId="4CCB99D0" w14:textId="77777777" w:rsidR="00E25533" w:rsidRDefault="00E255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071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AB56CF" wp14:editId="272E2655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584EE6" w14:textId="503FA441" w:rsidR="00EE6893" w:rsidRPr="00374E88" w:rsidRDefault="008314A4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E0D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SED-CM2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AB56C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5F584EE6" w14:textId="503FA441" w:rsidR="00EE6893" w:rsidRPr="00374E88" w:rsidRDefault="008314A4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7E0D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SED-CM2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0814A58" wp14:editId="6B0DE609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A7780C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814A58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44A7780C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3E997853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71ED0"/>
    <w:multiLevelType w:val="hybridMultilevel"/>
    <w:tmpl w:val="FB0CB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70814"/>
    <w:multiLevelType w:val="hybridMultilevel"/>
    <w:tmpl w:val="2A38F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DE37127"/>
    <w:multiLevelType w:val="hybridMultilevel"/>
    <w:tmpl w:val="4A9CD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BCA50A5"/>
    <w:multiLevelType w:val="hybridMultilevel"/>
    <w:tmpl w:val="28360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349DD"/>
    <w:multiLevelType w:val="hybridMultilevel"/>
    <w:tmpl w:val="B090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5C5567C1"/>
    <w:multiLevelType w:val="hybridMultilevel"/>
    <w:tmpl w:val="61124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7EB7394"/>
    <w:multiLevelType w:val="hybridMultilevel"/>
    <w:tmpl w:val="A5009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33BE8"/>
    <w:multiLevelType w:val="hybridMultilevel"/>
    <w:tmpl w:val="E9FAC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8"/>
  </w:num>
  <w:num w:numId="2" w16cid:durableId="1433630486">
    <w:abstractNumId w:val="41"/>
  </w:num>
  <w:num w:numId="3" w16cid:durableId="380403070">
    <w:abstractNumId w:val="30"/>
  </w:num>
  <w:num w:numId="4" w16cid:durableId="15654149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2"/>
  </w:num>
  <w:num w:numId="6" w16cid:durableId="389811454">
    <w:abstractNumId w:val="37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6"/>
  </w:num>
  <w:num w:numId="18" w16cid:durableId="1069351490">
    <w:abstractNumId w:val="21"/>
  </w:num>
  <w:num w:numId="19" w16cid:durableId="697120589">
    <w:abstractNumId w:val="39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5"/>
  </w:num>
  <w:num w:numId="23" w16cid:durableId="1731227186">
    <w:abstractNumId w:val="28"/>
  </w:num>
  <w:num w:numId="24" w16cid:durableId="1542983404">
    <w:abstractNumId w:val="12"/>
  </w:num>
  <w:num w:numId="25" w16cid:durableId="617030951">
    <w:abstractNumId w:val="34"/>
  </w:num>
  <w:num w:numId="26" w16cid:durableId="541407036">
    <w:abstractNumId w:val="38"/>
  </w:num>
  <w:num w:numId="27" w16cid:durableId="1515538983">
    <w:abstractNumId w:val="32"/>
  </w:num>
  <w:num w:numId="28" w16cid:durableId="1873689235">
    <w:abstractNumId w:val="20"/>
  </w:num>
  <w:num w:numId="29" w16cid:durableId="1781291230">
    <w:abstractNumId w:val="26"/>
  </w:num>
  <w:num w:numId="30" w16cid:durableId="768164233">
    <w:abstractNumId w:val="24"/>
  </w:num>
  <w:num w:numId="31" w16cid:durableId="1230724371">
    <w:abstractNumId w:val="37"/>
  </w:num>
  <w:num w:numId="32" w16cid:durableId="634025877">
    <w:abstractNumId w:val="37"/>
  </w:num>
  <w:num w:numId="33" w16cid:durableId="522207365">
    <w:abstractNumId w:val="11"/>
  </w:num>
  <w:num w:numId="34" w16cid:durableId="1276909775">
    <w:abstractNumId w:val="15"/>
  </w:num>
  <w:num w:numId="35" w16cid:durableId="2049640754">
    <w:abstractNumId w:val="10"/>
  </w:num>
  <w:num w:numId="36" w16cid:durableId="1374186668">
    <w:abstractNumId w:val="25"/>
  </w:num>
  <w:num w:numId="37" w16cid:durableId="2059473789">
    <w:abstractNumId w:val="36"/>
  </w:num>
  <w:num w:numId="38" w16cid:durableId="1605841836">
    <w:abstractNumId w:val="37"/>
  </w:num>
  <w:num w:numId="39" w16cid:durableId="149639058">
    <w:abstractNumId w:val="27"/>
  </w:num>
  <w:num w:numId="40" w16cid:durableId="1630551771">
    <w:abstractNumId w:val="14"/>
  </w:num>
  <w:num w:numId="41" w16cid:durableId="950891522">
    <w:abstractNumId w:val="23"/>
  </w:num>
  <w:num w:numId="42" w16cid:durableId="339236488">
    <w:abstractNumId w:val="29"/>
  </w:num>
  <w:num w:numId="43" w16cid:durableId="1714618499">
    <w:abstractNumId w:val="31"/>
  </w:num>
  <w:num w:numId="44" w16cid:durableId="1995258809">
    <w:abstractNumId w:val="40"/>
  </w:num>
  <w:num w:numId="45" w16cid:durableId="30035879">
    <w:abstractNumId w:val="13"/>
  </w:num>
  <w:num w:numId="46" w16cid:durableId="69044939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33"/>
    <w:rsid w:val="0000383B"/>
    <w:rsid w:val="00011835"/>
    <w:rsid w:val="00013A2D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75E06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73D2E"/>
    <w:rsid w:val="00180F43"/>
    <w:rsid w:val="0018155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1A6"/>
    <w:rsid w:val="001F1B5E"/>
    <w:rsid w:val="002003CD"/>
    <w:rsid w:val="002066CF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CC6"/>
    <w:rsid w:val="00284E66"/>
    <w:rsid w:val="002850BB"/>
    <w:rsid w:val="00286040"/>
    <w:rsid w:val="0028657E"/>
    <w:rsid w:val="00291FB2"/>
    <w:rsid w:val="00293DB5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182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075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34A1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14B1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1B92"/>
    <w:rsid w:val="00522FFF"/>
    <w:rsid w:val="005233A3"/>
    <w:rsid w:val="00527AC9"/>
    <w:rsid w:val="00533264"/>
    <w:rsid w:val="005379C6"/>
    <w:rsid w:val="005403CA"/>
    <w:rsid w:val="0054148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20D2"/>
    <w:rsid w:val="00782C6C"/>
    <w:rsid w:val="0078366B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0564"/>
    <w:rsid w:val="007C0A38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14A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4E6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93A1F"/>
    <w:rsid w:val="009A014B"/>
    <w:rsid w:val="009A65A1"/>
    <w:rsid w:val="009A7B49"/>
    <w:rsid w:val="009B139B"/>
    <w:rsid w:val="009B2CE2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398B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47F6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6F73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07C"/>
    <w:rsid w:val="00D74F0E"/>
    <w:rsid w:val="00D75AB8"/>
    <w:rsid w:val="00D76B28"/>
    <w:rsid w:val="00D76ED8"/>
    <w:rsid w:val="00D7758C"/>
    <w:rsid w:val="00D811A3"/>
    <w:rsid w:val="00D82174"/>
    <w:rsid w:val="00D87E0D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25533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70FE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66C50"/>
  <w15:chartTrackingRefBased/>
  <w15:docId w15:val="{F84FACD6-F695-4C99-9D30-50114C1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09DE885DB45E3A6F0C46EC93C6B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AB7A35-E01E-4B84-AD98-3BBEA07C76BB}"/>
      </w:docPartPr>
      <w:docPartBody>
        <w:p w:rsidR="004D453B" w:rsidRDefault="006349E0">
          <w:pPr>
            <w:pStyle w:val="C4709DE885DB45E3A6F0C46EC93C6B94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E0"/>
    <w:rsid w:val="004D453B"/>
    <w:rsid w:val="006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453B"/>
    <w:rPr>
      <w:color w:val="808080"/>
    </w:rPr>
  </w:style>
  <w:style w:type="paragraph" w:customStyle="1" w:styleId="C4709DE885DB45E3A6F0C46EC93C6B94">
    <w:name w:val="C4709DE885DB45E3A6F0C46EC93C6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284</TotalTime>
  <Pages>4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SED-CM2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SED-CM2</dc:title>
  <dc:subject/>
  <dc:creator>Alexis Gibert</dc:creator>
  <cp:keywords/>
  <dc:description/>
  <cp:lastModifiedBy>Alexis Gibert</cp:lastModifiedBy>
  <cp:revision>5</cp:revision>
  <cp:lastPrinted>2022-04-02T16:39:00Z</cp:lastPrinted>
  <dcterms:created xsi:type="dcterms:W3CDTF">2022-10-24T07:39:00Z</dcterms:created>
  <dcterms:modified xsi:type="dcterms:W3CDTF">2023-04-26T09:41:00Z</dcterms:modified>
</cp:coreProperties>
</file>