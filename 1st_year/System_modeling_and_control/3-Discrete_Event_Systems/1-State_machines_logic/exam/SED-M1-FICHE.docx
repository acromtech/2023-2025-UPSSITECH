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A252" w14:textId="67B60101" w:rsidR="004B13A9" w:rsidRDefault="00952762" w:rsidP="004B13A9">
      <w:pPr>
        <w:pStyle w:val="Titre"/>
      </w:pPr>
      <w:sdt>
        <w:sdtPr>
          <w:alias w:val="Titre "/>
          <w:tag w:val=""/>
          <w:id w:val="1311910653"/>
          <w:placeholder>
            <w:docPart w:val="F1E54EF03A0F45B8844C40F74010314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952762">
            <w:t xml:space="preserve">Fiche Systèmes à </w:t>
          </w:r>
          <w:r>
            <w:t>E</w:t>
          </w:r>
          <w:r w:rsidRPr="00952762">
            <w:t xml:space="preserve">vénements </w:t>
          </w:r>
          <w:r>
            <w:t>D</w:t>
          </w:r>
          <w:r w:rsidRPr="00952762">
            <w:t>iscrets</w:t>
          </w:r>
          <w:r>
            <w:t xml:space="preserve"> (SED)</w:t>
          </w:r>
        </w:sdtContent>
      </w:sdt>
    </w:p>
    <w:p w14:paraId="7F91E9FE" w14:textId="2EC147F2" w:rsidR="00952762" w:rsidRDefault="00952762" w:rsidP="00952762">
      <w:pPr>
        <w:pStyle w:val="Titre1"/>
      </w:pPr>
      <w:r>
        <w:t>Introduction</w:t>
      </w:r>
    </w:p>
    <w:p w14:paraId="47F1CFA7" w14:textId="4F2A597E" w:rsidR="00952762" w:rsidRDefault="00952762" w:rsidP="00952762">
      <w:r>
        <w:t>Étude des SED = Un champ de l‘Automatique (modélisation, de l'analyse,</w:t>
      </w:r>
      <w:r>
        <w:t xml:space="preserve"> </w:t>
      </w:r>
      <w:r>
        <w:t>de la commande et, de la régulation des systèmes dynamiques)</w:t>
      </w:r>
    </w:p>
    <w:p w14:paraId="154484A2" w14:textId="77777777" w:rsidR="00952762" w:rsidRDefault="00952762" w:rsidP="00952762">
      <w:r>
        <w:t>Le modèle du système diffère selon la façon de traiter le temps</w:t>
      </w:r>
    </w:p>
    <w:p w14:paraId="6568951F" w14:textId="77777777" w:rsidR="00952762" w:rsidRDefault="00952762" w:rsidP="00952762">
      <w:pPr>
        <w:pStyle w:val="Paragraphedeliste"/>
        <w:numPr>
          <w:ilvl w:val="0"/>
          <w:numId w:val="39"/>
        </w:numPr>
      </w:pPr>
      <w:r>
        <w:t>Temps continu</w:t>
      </w:r>
    </w:p>
    <w:p w14:paraId="7159635D" w14:textId="77777777" w:rsidR="00952762" w:rsidRDefault="00952762" w:rsidP="00952762">
      <w:pPr>
        <w:pStyle w:val="Paragraphedeliste"/>
        <w:numPr>
          <w:ilvl w:val="0"/>
          <w:numId w:val="39"/>
        </w:numPr>
      </w:pPr>
      <w:r>
        <w:t>Temps discrétisé</w:t>
      </w:r>
    </w:p>
    <w:p w14:paraId="26B81303" w14:textId="7FE9BC51" w:rsidR="00952762" w:rsidRDefault="00952762" w:rsidP="00952762">
      <w:pPr>
        <w:pStyle w:val="Paragraphedeliste"/>
        <w:numPr>
          <w:ilvl w:val="0"/>
          <w:numId w:val="39"/>
        </w:numPr>
      </w:pPr>
      <w:r>
        <w:t>À</w:t>
      </w:r>
      <w:r>
        <w:t xml:space="preserve"> événements discrets</w:t>
      </w:r>
    </w:p>
    <w:p w14:paraId="44EA6F2E" w14:textId="182C534C" w:rsidR="00952762" w:rsidRDefault="00952762" w:rsidP="00952762">
      <w:pPr>
        <w:pStyle w:val="Titre2"/>
      </w:pPr>
      <w:r w:rsidRPr="00952762">
        <w:t>Caractéristiques principales d'un SED</w:t>
      </w:r>
    </w:p>
    <w:p w14:paraId="2BF85F5A" w14:textId="77777777" w:rsidR="00952762" w:rsidRDefault="00952762" w:rsidP="00952762">
      <w:pPr>
        <w:pStyle w:val="Paragraphedeliste"/>
        <w:numPr>
          <w:ilvl w:val="0"/>
          <w:numId w:val="40"/>
        </w:numPr>
      </w:pPr>
      <w:r>
        <w:t>Le système est caractérisé par son état</w:t>
      </w:r>
    </w:p>
    <w:p w14:paraId="3E909AF0" w14:textId="649E6793" w:rsidR="00952762" w:rsidRDefault="00952762" w:rsidP="00952762">
      <w:pPr>
        <w:pStyle w:val="Paragraphedeliste"/>
        <w:numPr>
          <w:ilvl w:val="1"/>
          <w:numId w:val="40"/>
        </w:numPr>
      </w:pPr>
      <w:r>
        <w:t>L'état d'un SED est défini par une variable discrète prenant valeur dans un</w:t>
      </w:r>
      <w:r>
        <w:t xml:space="preserve"> </w:t>
      </w:r>
      <w:r>
        <w:t>domaine discret fini</w:t>
      </w:r>
    </w:p>
    <w:p w14:paraId="122AEF66" w14:textId="77777777" w:rsidR="00952762" w:rsidRDefault="00952762" w:rsidP="0022491C">
      <w:pPr>
        <w:pStyle w:val="Paragraphedeliste"/>
        <w:numPr>
          <w:ilvl w:val="0"/>
          <w:numId w:val="40"/>
        </w:numPr>
      </w:pPr>
      <w:r>
        <w:t>La notion d'événement</w:t>
      </w:r>
    </w:p>
    <w:p w14:paraId="6D9748C2" w14:textId="2B8C7CA6" w:rsidR="00952762" w:rsidRDefault="00952762" w:rsidP="00952762">
      <w:pPr>
        <w:pStyle w:val="Paragraphedeliste"/>
        <w:numPr>
          <w:ilvl w:val="1"/>
          <w:numId w:val="40"/>
        </w:numPr>
      </w:pPr>
      <w:r>
        <w:t>Le</w:t>
      </w:r>
      <w:r>
        <w:t xml:space="preserve"> passage d'un état à un autre (transition d'état) se produit à l'occurrence</w:t>
      </w:r>
      <w:r>
        <w:t xml:space="preserve"> </w:t>
      </w:r>
      <w:r>
        <w:t>d'événements issus de l'environnement et/ou par des conditions logiques</w:t>
      </w:r>
    </w:p>
    <w:p w14:paraId="712DDC35" w14:textId="77777777" w:rsidR="00952762" w:rsidRDefault="00952762" w:rsidP="00952762">
      <w:pPr>
        <w:pStyle w:val="Paragraphedeliste"/>
        <w:numPr>
          <w:ilvl w:val="1"/>
          <w:numId w:val="40"/>
        </w:numPr>
      </w:pPr>
      <w:r>
        <w:t>Un événement est instantané (pic de Dirac). Par hypothèse, deux événements</w:t>
      </w:r>
      <w:r>
        <w:t xml:space="preserve"> </w:t>
      </w:r>
      <w:r>
        <w:t>ne peuvent se produire simultanément</w:t>
      </w:r>
    </w:p>
    <w:p w14:paraId="2CF18ED3" w14:textId="77777777" w:rsidR="00952762" w:rsidRDefault="00952762" w:rsidP="00952762">
      <w:pPr>
        <w:pStyle w:val="Paragraphedeliste"/>
        <w:numPr>
          <w:ilvl w:val="0"/>
          <w:numId w:val="40"/>
        </w:numPr>
      </w:pPr>
      <w:r>
        <w:t>Un comportement (temps implicite)</w:t>
      </w:r>
    </w:p>
    <w:p w14:paraId="77844CD8" w14:textId="7B8A30C9" w:rsidR="00952762" w:rsidRDefault="00952762" w:rsidP="00952762">
      <w:pPr>
        <w:pStyle w:val="Paragraphedeliste"/>
        <w:numPr>
          <w:ilvl w:val="1"/>
          <w:numId w:val="40"/>
        </w:numPr>
      </w:pPr>
      <w:r>
        <w:t>Quel que soit l'état considéré, on connaît toutes les transitions d'état</w:t>
      </w:r>
      <w:r>
        <w:t xml:space="preserve"> </w:t>
      </w:r>
      <w:r>
        <w:t>possibles, chaque transition étant associée à l'occurrence d'un événement.</w:t>
      </w:r>
    </w:p>
    <w:p w14:paraId="7F7E88A0" w14:textId="18267498" w:rsidR="00952762" w:rsidRDefault="00952762" w:rsidP="00952762">
      <w:pPr>
        <w:pStyle w:val="Titre2"/>
      </w:pPr>
      <w:r w:rsidRPr="00952762">
        <w:t>Champs applicatifs</w:t>
      </w:r>
    </w:p>
    <w:p w14:paraId="2517C3FC" w14:textId="22F3BF1C" w:rsidR="00952762" w:rsidRDefault="00952762" w:rsidP="00AC793C">
      <w:pPr>
        <w:pStyle w:val="Paragraphedeliste"/>
        <w:numPr>
          <w:ilvl w:val="0"/>
          <w:numId w:val="41"/>
        </w:numPr>
      </w:pPr>
      <w:r>
        <w:t>Électronique numérique</w:t>
      </w:r>
    </w:p>
    <w:p w14:paraId="5BFBD378" w14:textId="77777777" w:rsidR="00952762" w:rsidRDefault="00952762" w:rsidP="00952762">
      <w:pPr>
        <w:pStyle w:val="Paragraphedeliste"/>
        <w:numPr>
          <w:ilvl w:val="1"/>
          <w:numId w:val="41"/>
        </w:numPr>
      </w:pPr>
      <w:r>
        <w:t>Description du comportement de composants (ex : Processeurs, Cartes d’E/S)</w:t>
      </w:r>
    </w:p>
    <w:p w14:paraId="3CB4BCA4" w14:textId="77777777" w:rsidR="00952762" w:rsidRDefault="00952762" w:rsidP="00952762">
      <w:pPr>
        <w:pStyle w:val="Paragraphedeliste"/>
        <w:numPr>
          <w:ilvl w:val="0"/>
          <w:numId w:val="41"/>
        </w:numPr>
      </w:pPr>
      <w:r>
        <w:t>Informatique</w:t>
      </w:r>
    </w:p>
    <w:p w14:paraId="1AFAC343" w14:textId="77777777" w:rsidR="00952762" w:rsidRDefault="00952762" w:rsidP="00952762">
      <w:pPr>
        <w:pStyle w:val="Paragraphedeliste"/>
        <w:numPr>
          <w:ilvl w:val="1"/>
          <w:numId w:val="41"/>
        </w:numPr>
      </w:pPr>
      <w:r>
        <w:t>A</w:t>
      </w:r>
      <w:r>
        <w:t>nalyse de comportement de processus informatiques (programmation concurrente)</w:t>
      </w:r>
    </w:p>
    <w:p w14:paraId="6DA90531" w14:textId="77777777" w:rsidR="00952762" w:rsidRDefault="00952762" w:rsidP="00952762">
      <w:pPr>
        <w:pStyle w:val="Paragraphedeliste"/>
        <w:numPr>
          <w:ilvl w:val="1"/>
          <w:numId w:val="41"/>
        </w:numPr>
      </w:pPr>
      <w:r>
        <w:t>Description du fonctionnement d'IHM</w:t>
      </w:r>
    </w:p>
    <w:p w14:paraId="4A39372E" w14:textId="77777777" w:rsidR="00952762" w:rsidRDefault="00952762" w:rsidP="00952762">
      <w:pPr>
        <w:pStyle w:val="Paragraphedeliste"/>
        <w:numPr>
          <w:ilvl w:val="1"/>
          <w:numId w:val="41"/>
        </w:numPr>
      </w:pPr>
      <w:r>
        <w:t>Représentation de protocole de communication entre systèmes distants (réseaux)</w:t>
      </w:r>
    </w:p>
    <w:p w14:paraId="17761D15" w14:textId="77777777" w:rsidR="00952762" w:rsidRDefault="00952762" w:rsidP="00952762">
      <w:pPr>
        <w:pStyle w:val="Paragraphedeliste"/>
        <w:numPr>
          <w:ilvl w:val="0"/>
          <w:numId w:val="41"/>
        </w:numPr>
      </w:pPr>
      <w:r>
        <w:t>Sciences des organisations</w:t>
      </w:r>
    </w:p>
    <w:p w14:paraId="2BAF9A2D" w14:textId="77777777" w:rsidR="00952762" w:rsidRDefault="00952762" w:rsidP="00952762">
      <w:pPr>
        <w:pStyle w:val="Paragraphedeliste"/>
        <w:numPr>
          <w:ilvl w:val="1"/>
          <w:numId w:val="41"/>
        </w:numPr>
      </w:pPr>
      <w:r>
        <w:t>Modélisation de l'enchaînement d'un ensemble d'activités sous contraintes de ressources (processus d'organisation)</w:t>
      </w:r>
      <w:r>
        <w:t xml:space="preserve"> </w:t>
      </w:r>
      <w:r>
        <w:t>Ex : Construction de bâtiments, Développement de logiciels, Logistique…</w:t>
      </w:r>
    </w:p>
    <w:p w14:paraId="27CCC65B" w14:textId="77777777" w:rsidR="00952762" w:rsidRDefault="00952762" w:rsidP="00952762">
      <w:pPr>
        <w:pStyle w:val="Paragraphedeliste"/>
        <w:numPr>
          <w:ilvl w:val="0"/>
          <w:numId w:val="41"/>
        </w:numPr>
      </w:pPr>
      <w:r>
        <w:t>Automatique</w:t>
      </w:r>
    </w:p>
    <w:p w14:paraId="527AE2A8" w14:textId="19F6C22B" w:rsidR="00952762" w:rsidRDefault="00952762" w:rsidP="00952762">
      <w:pPr>
        <w:pStyle w:val="Paragraphedeliste"/>
        <w:numPr>
          <w:ilvl w:val="1"/>
          <w:numId w:val="41"/>
        </w:numPr>
      </w:pPr>
      <w:r>
        <w:t>Commande de systèmes complexes</w:t>
      </w:r>
      <w:r>
        <w:t xml:space="preserve"> (</w:t>
      </w:r>
      <w:r>
        <w:t>Ex : robotique, ateliers de production automatisés, …</w:t>
      </w:r>
      <w:r>
        <w:t>)</w:t>
      </w:r>
    </w:p>
    <w:p w14:paraId="2A83ABFC" w14:textId="3EC98FA9" w:rsidR="00952762" w:rsidRDefault="00952762" w:rsidP="00952762">
      <w:pPr>
        <w:pStyle w:val="Titre2"/>
      </w:pPr>
      <w:r w:rsidRPr="00952762">
        <w:t>Exemple 1</w:t>
      </w:r>
      <w:r>
        <w:t xml:space="preserve"> </w:t>
      </w:r>
      <w:r w:rsidRPr="00952762">
        <w:t>: robot explorateur</w:t>
      </w:r>
    </w:p>
    <w:p w14:paraId="76C7D0E1" w14:textId="0B916D05" w:rsidR="00952762" w:rsidRDefault="00952762" w:rsidP="00952762">
      <w:r w:rsidRPr="00952762">
        <w:t xml:space="preserve">Un robot se déplace d’une manière spontanée à l’intérieur d’un labyrinthe. Les salle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952762">
        <w:t xml:space="preserve">communiquent par portes unidirectionnelles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952762"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w:r w:rsidRPr="00952762">
        <w:t xml:space="preserve">et bidirectionnelle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52762">
        <w:t>.</w:t>
      </w:r>
      <w:r>
        <w:t xml:space="preserve"> </w:t>
      </w:r>
      <w:r>
        <w:t xml:space="preserve">On 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t>l’événement</w:t>
      </w:r>
      <w:r>
        <w:t xml:space="preserve"> </w:t>
      </w:r>
      <w:r>
        <w:t>«</w:t>
      </w:r>
      <w:r>
        <w:t xml:space="preserve"> </w:t>
      </w:r>
      <w:r>
        <w:t xml:space="preserve">le robot passe par la porte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t>»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2504"/>
        <w:gridCol w:w="2106"/>
      </w:tblGrid>
      <w:tr w:rsidR="00952762" w14:paraId="530D826F" w14:textId="20A1EC6E" w:rsidTr="00952762">
        <w:tc>
          <w:tcPr>
            <w:tcW w:w="0" w:type="auto"/>
          </w:tcPr>
          <w:p w14:paraId="4AD1A7DC" w14:textId="77777777" w:rsidR="00952762" w:rsidRDefault="00952762" w:rsidP="00952762">
            <w:r>
              <w:t>3 situations possibles :</w:t>
            </w:r>
          </w:p>
          <w:p w14:paraId="68217591" w14:textId="77777777" w:rsidR="00952762" w:rsidRDefault="00952762" w:rsidP="00952762">
            <w:pPr>
              <w:pStyle w:val="Paragraphedeliste"/>
              <w:numPr>
                <w:ilvl w:val="0"/>
                <w:numId w:val="42"/>
              </w:numPr>
            </w:pPr>
            <w:r>
              <w:t>Le robot dans la salle S1.</w:t>
            </w:r>
          </w:p>
          <w:p w14:paraId="66A822ED" w14:textId="77777777" w:rsidR="00952762" w:rsidRDefault="00952762" w:rsidP="00952762">
            <w:pPr>
              <w:pStyle w:val="Paragraphedeliste"/>
              <w:numPr>
                <w:ilvl w:val="0"/>
                <w:numId w:val="42"/>
              </w:numPr>
            </w:pPr>
            <w:r>
              <w:t>Le robot dans la salle S2.P2 S3</w:t>
            </w:r>
          </w:p>
          <w:p w14:paraId="5B50C379" w14:textId="77777777" w:rsidR="00952762" w:rsidRDefault="00952762" w:rsidP="00952762">
            <w:pPr>
              <w:pStyle w:val="Paragraphedeliste"/>
              <w:numPr>
                <w:ilvl w:val="0"/>
                <w:numId w:val="42"/>
              </w:numPr>
            </w:pPr>
            <w:r>
              <w:t>Le robot dans la salle S3.</w:t>
            </w:r>
          </w:p>
          <w:p w14:paraId="4FA14602" w14:textId="77777777" w:rsidR="00952762" w:rsidRDefault="00952762" w:rsidP="00952762"/>
          <w:p w14:paraId="5EFC3ADB" w14:textId="120E74BE" w:rsidR="00952762" w:rsidRDefault="00952762" w:rsidP="00952762">
            <w:r w:rsidRPr="00952762">
              <w:t>Ce qui définit trois états différents (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952762">
              <w:t xml:space="preserve">,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 </w:t>
            </w:r>
            <w:r w:rsidRPr="00952762">
              <w:t xml:space="preserve">et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952762">
              <w:t xml:space="preserve">), relatifs aux possibilités d’occupation des salles. L’espace d’états s’écrit </w:t>
            </w:r>
            <m:oMath>
              <m:r>
                <w:rPr>
                  <w:rFonts w:ascii="Cambria Math" w:hAnsi="Cambria Math"/>
                </w:rPr>
                <m:t>X=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B,C</m:t>
                  </m:r>
                </m:e>
              </m:d>
            </m:oMath>
          </w:p>
        </w:tc>
        <w:tc>
          <w:tcPr>
            <w:tcW w:w="0" w:type="auto"/>
            <w:vAlign w:val="center"/>
          </w:tcPr>
          <w:p w14:paraId="0D6ABE26" w14:textId="7C2634D2" w:rsidR="00952762" w:rsidRDefault="00952762" w:rsidP="00952762">
            <w:pPr>
              <w:jc w:val="center"/>
            </w:pPr>
            <w:r w:rsidRPr="00952762">
              <w:drawing>
                <wp:inline distT="0" distB="0" distL="0" distR="0" wp14:anchorId="60C54B42" wp14:editId="5C26D878">
                  <wp:extent cx="1453406" cy="875949"/>
                  <wp:effectExtent l="0" t="0" r="0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187" cy="879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EF7FFF7" w14:textId="1A1EFABA" w:rsidR="00952762" w:rsidRPr="00952762" w:rsidRDefault="00952762" w:rsidP="00952762">
            <w:pPr>
              <w:jc w:val="center"/>
            </w:pPr>
            <w:r w:rsidRPr="00952762">
              <w:drawing>
                <wp:inline distT="0" distB="0" distL="0" distR="0" wp14:anchorId="318560DA" wp14:editId="04BCE323">
                  <wp:extent cx="1199927" cy="836828"/>
                  <wp:effectExtent l="0" t="0" r="635" b="1905"/>
                  <wp:docPr id="4" name="Image 4" descr="Une image contenant texte, horlog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Une image contenant texte, horloge&#10;&#10;Description générée automatiquement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74" cy="850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A449C" w14:textId="5D625A34" w:rsidR="00952762" w:rsidRDefault="00952762" w:rsidP="00952762">
      <w:r>
        <w:br/>
      </w:r>
      <w:r w:rsidRPr="00952762">
        <w:t xml:space="preserve">Soit </w:t>
      </w:r>
      <m:oMath>
        <m:r>
          <w:rPr>
            <w:rFonts w:ascii="Cambria Math" w:hAnsi="Cambria Math"/>
          </w:rPr>
          <m:t>E</m:t>
        </m:r>
      </m:oMath>
      <w:r>
        <w:t xml:space="preserve"> </w:t>
      </w:r>
      <w:r w:rsidRPr="00952762">
        <w:t xml:space="preserve">l’ensemble des événements : </w:t>
      </w:r>
      <m:oMath>
        <m:r>
          <w:rPr>
            <w:rFonts w:ascii="Cambria Math" w:hAnsi="Cambria Math"/>
          </w:rPr>
          <m:t>E={p1, p2,p3}</m:t>
        </m:r>
      </m:oMath>
    </w:p>
    <w:p w14:paraId="212B6857" w14:textId="33505246" w:rsidR="00952762" w:rsidRDefault="00952762" w:rsidP="00952762">
      <w:r w:rsidRPr="00952762">
        <w:t>Le passage de l’état «</w:t>
      </w:r>
      <w:r>
        <w:t xml:space="preserve"> </w:t>
      </w:r>
      <w:r w:rsidRPr="00952762">
        <w:t>robot en S1</w:t>
      </w:r>
      <w:r>
        <w:t xml:space="preserve"> </w:t>
      </w:r>
      <w:r w:rsidRPr="00952762">
        <w:t>» (état A) à l’état «</w:t>
      </w:r>
      <w:r>
        <w:t xml:space="preserve"> </w:t>
      </w:r>
      <w:r w:rsidRPr="00952762">
        <w:t>robot en S2</w:t>
      </w:r>
      <w:r>
        <w:t xml:space="preserve"> </w:t>
      </w:r>
      <w:r w:rsidRPr="00952762">
        <w:t>» (état B) nécessitent l’occurrence de l’événement p1.</w:t>
      </w:r>
    </w:p>
    <w:p w14:paraId="2B712039" w14:textId="2DEDE78D" w:rsidR="00AB5AA8" w:rsidRDefault="00AB5AA8">
      <w:r>
        <w:br w:type="page"/>
      </w:r>
    </w:p>
    <w:p w14:paraId="1AD8D295" w14:textId="5BD66B3C" w:rsidR="00AB5AA8" w:rsidRDefault="00AB5AA8" w:rsidP="00AB5AA8">
      <w:pPr>
        <w:pStyle w:val="Titre1"/>
      </w:pPr>
      <w:r w:rsidRPr="00AB5AA8">
        <w:lastRenderedPageBreak/>
        <w:t>Classes de SED</w:t>
      </w:r>
    </w:p>
    <w:p w14:paraId="0FFADAA2" w14:textId="25691561" w:rsidR="00AB5AA8" w:rsidRDefault="00AB5AA8" w:rsidP="00AB5AA8">
      <w:pPr>
        <w:pStyle w:val="Paragraphedeliste"/>
        <w:numPr>
          <w:ilvl w:val="0"/>
          <w:numId w:val="43"/>
        </w:numPr>
      </w:pPr>
      <w:r>
        <w:t xml:space="preserve">Systèmes </w:t>
      </w:r>
      <w:r w:rsidRPr="00AB5AA8">
        <w:rPr>
          <w:rFonts w:ascii="Roboto Black" w:hAnsi="Roboto Black"/>
        </w:rPr>
        <w:t>combinatoires</w:t>
      </w:r>
      <w:r>
        <w:t xml:space="preserve"> : </w:t>
      </w:r>
      <w:r>
        <w:t>Les sorties produites par le système de commande sur son environnement dépendent exclusivement des événements en entrée.</w:t>
      </w:r>
    </w:p>
    <w:p w14:paraId="690892DD" w14:textId="77777777" w:rsidR="00AB5AA8" w:rsidRDefault="00AB5AA8" w:rsidP="00AB5AA8">
      <w:pPr>
        <w:pStyle w:val="Paragraphedeliste"/>
        <w:numPr>
          <w:ilvl w:val="0"/>
          <w:numId w:val="43"/>
        </w:numPr>
      </w:pPr>
      <w:r>
        <w:t xml:space="preserve">Systèmes </w:t>
      </w:r>
      <w:r w:rsidRPr="00AB5AA8">
        <w:rPr>
          <w:rFonts w:ascii="Roboto Black" w:hAnsi="Roboto Black"/>
        </w:rPr>
        <w:t>séquentiels</w:t>
      </w:r>
      <w:r>
        <w:t xml:space="preserve"> : </w:t>
      </w:r>
      <w:r>
        <w:t>Les sorties produites par le système de commande sur son environnement dépendent des événements en entrée ET DE SON ÉTAT INTERNE.</w:t>
      </w:r>
    </w:p>
    <w:p w14:paraId="4BDCC6E5" w14:textId="35FB5A58" w:rsidR="00AB5AA8" w:rsidRDefault="00AB5AA8" w:rsidP="00AB5AA8">
      <w:pPr>
        <w:pStyle w:val="Paragraphedeliste"/>
        <w:numPr>
          <w:ilvl w:val="0"/>
          <w:numId w:val="43"/>
        </w:numPr>
      </w:pPr>
      <w:r>
        <w:t xml:space="preserve">Systèmes à </w:t>
      </w:r>
      <w:r w:rsidRPr="00AB5AA8">
        <w:rPr>
          <w:rFonts w:ascii="Roboto Black" w:hAnsi="Roboto Black"/>
        </w:rPr>
        <w:t>évolutions</w:t>
      </w:r>
      <w:r>
        <w:t xml:space="preserve"> </w:t>
      </w:r>
      <w:r w:rsidRPr="00AB5AA8">
        <w:rPr>
          <w:rFonts w:ascii="Roboto Black" w:hAnsi="Roboto Black"/>
        </w:rPr>
        <w:t>simultanées</w:t>
      </w:r>
      <w:r>
        <w:t xml:space="preserve"> : </w:t>
      </w:r>
      <w:r>
        <w:t>Les sorties produites par le système de commande sur son environnement dépendent des événements en entrée ET DE SESSOUS-ÉTATS INTERNES.</w:t>
      </w:r>
    </w:p>
    <w:p w14:paraId="06C5BC6A" w14:textId="5184A33D" w:rsidR="00AB5AA8" w:rsidRDefault="00AB5AA8" w:rsidP="00AB5AA8">
      <w:pPr>
        <w:pStyle w:val="Titre1"/>
      </w:pPr>
      <w:r>
        <w:t>L</w:t>
      </w:r>
      <w:r w:rsidRPr="00AB5AA8">
        <w:t>ogique Combinatoire</w:t>
      </w:r>
    </w:p>
    <w:p w14:paraId="54905861" w14:textId="46A30085" w:rsidR="00AB5AA8" w:rsidRDefault="00AB5AA8" w:rsidP="00AB5AA8">
      <w:r w:rsidRPr="00AB5AA8">
        <w:t xml:space="preserve">Un </w:t>
      </w:r>
      <w:r>
        <w:t xml:space="preserve">système </w:t>
      </w:r>
      <w:r w:rsidRPr="00AB5AA8">
        <w:t>combinatoire est tel que les sorties S</w:t>
      </w:r>
      <w:r>
        <w:t xml:space="preserve"> </w:t>
      </w:r>
      <w:r w:rsidRPr="00AB5AA8">
        <w:t xml:space="preserve">du </w:t>
      </w:r>
      <w:r>
        <w:t xml:space="preserve">système </w:t>
      </w:r>
      <w:r w:rsidRPr="00AB5AA8">
        <w:t>sont entièrement déterminées par la connaissance des entrées appliquées</w:t>
      </w:r>
      <w:r>
        <w:t xml:space="preserve">. Il n’y a donc </w:t>
      </w:r>
      <w:r w:rsidRPr="00AB5AA8">
        <w:rPr>
          <w:rFonts w:ascii="Roboto Black" w:hAnsi="Roboto Black"/>
        </w:rPr>
        <w:t>aucun effet mémoire, ni de notion d'état</w:t>
      </w:r>
      <w:r>
        <w:t xml:space="preserve">. </w:t>
      </w:r>
      <w:r w:rsidRPr="00AB5AA8">
        <w:t>Une même cause produite</w:t>
      </w:r>
      <w:r w:rsidRPr="00AB5AA8">
        <w:t xml:space="preserve"> toujours le même effet. Un même état des entrées donne toujours le même état des sorties.</w:t>
      </w:r>
    </w:p>
    <w:p w14:paraId="610D36D2" w14:textId="77777777" w:rsidR="00AB5AA8" w:rsidRDefault="00AB5AA8" w:rsidP="00AB5AA8">
      <w:r>
        <w:t>Exemple</w:t>
      </w:r>
      <w:r>
        <w:t xml:space="preserve"> </w:t>
      </w:r>
      <w:r>
        <w:t>: Système élémentaire de commande d’un</w:t>
      </w:r>
      <w:r>
        <w:t xml:space="preserve"> </w:t>
      </w:r>
      <w:r>
        <w:t>dispositif par un bouton à deux positions stables</w:t>
      </w:r>
    </w:p>
    <w:p w14:paraId="7C4C8D4C" w14:textId="77777777" w:rsidR="00AB5AA8" w:rsidRDefault="00AB5AA8" w:rsidP="00AB5AA8">
      <w:pPr>
        <w:pStyle w:val="Paragraphedeliste"/>
        <w:numPr>
          <w:ilvl w:val="0"/>
          <w:numId w:val="44"/>
        </w:numPr>
      </w:pPr>
      <w:proofErr w:type="gramStart"/>
      <w:r>
        <w:t>b</w:t>
      </w:r>
      <w:proofErr w:type="gramEnd"/>
      <w:r>
        <w:t>=1 si la position du bouton est sur ON,</w:t>
      </w:r>
    </w:p>
    <w:p w14:paraId="7657BE0A" w14:textId="1FD5A954" w:rsidR="00AB5AA8" w:rsidRDefault="00AB5AA8" w:rsidP="00AB5AA8">
      <w:pPr>
        <w:pStyle w:val="Paragraphedeliste"/>
        <w:numPr>
          <w:ilvl w:val="0"/>
          <w:numId w:val="44"/>
        </w:numPr>
      </w:pPr>
      <w:proofErr w:type="gramStart"/>
      <w:r>
        <w:t>b</w:t>
      </w:r>
      <w:proofErr w:type="gramEnd"/>
      <w:r>
        <w:t>=0 si la position du bouton est sur OFF</w:t>
      </w:r>
    </w:p>
    <w:p w14:paraId="62CDB3C9" w14:textId="556C505D" w:rsidR="00AB5AA8" w:rsidRDefault="00AB5AA8" w:rsidP="00AB5AA8">
      <w:r w:rsidRPr="00AB5AA8">
        <w:t xml:space="preserve">Un </w:t>
      </w:r>
      <w:r>
        <w:t xml:space="preserve">système </w:t>
      </w:r>
      <w:r w:rsidRPr="00AB5AA8">
        <w:t>combinatoire peut être décrit sous diverses formes (types de représentations)</w:t>
      </w:r>
    </w:p>
    <w:p w14:paraId="3EDCC071" w14:textId="77777777" w:rsidR="00AB5AA8" w:rsidRDefault="00AB5AA8" w:rsidP="00AB5AA8">
      <w:pPr>
        <w:pStyle w:val="Paragraphedeliste"/>
        <w:numPr>
          <w:ilvl w:val="0"/>
          <w:numId w:val="45"/>
        </w:numPr>
      </w:pPr>
      <w:r>
        <w:t>Un ensemble d'expressions booléennes (</w:t>
      </w:r>
      <w:r w:rsidRPr="00AB5AA8">
        <w:rPr>
          <w:rFonts w:ascii="Roboto Black" w:hAnsi="Roboto Black"/>
        </w:rPr>
        <w:t>algèbre de BOOLE</w:t>
      </w:r>
      <w:r>
        <w:t>)</w:t>
      </w:r>
    </w:p>
    <w:p w14:paraId="35CF7B7B" w14:textId="3BBCF3E9" w:rsidR="00AB5AA8" w:rsidRDefault="00AB5AA8" w:rsidP="00AB5AA8">
      <w:pPr>
        <w:pStyle w:val="Paragraphedeliste"/>
        <w:numPr>
          <w:ilvl w:val="0"/>
          <w:numId w:val="45"/>
        </w:numPr>
      </w:pPr>
      <w:r>
        <w:t>Une représentation tabulaire (</w:t>
      </w:r>
      <w:r w:rsidRPr="00AB5AA8">
        <w:rPr>
          <w:rFonts w:ascii="Roboto Black" w:hAnsi="Roboto Black"/>
        </w:rPr>
        <w:t>table de vérité, table de Karnaugh</w:t>
      </w:r>
      <w:r>
        <w:t>)</w:t>
      </w:r>
    </w:p>
    <w:p w14:paraId="3753D74D" w14:textId="7ED0C428" w:rsidR="00AB5AA8" w:rsidRDefault="00AB5AA8" w:rsidP="00AB5AA8">
      <w:pPr>
        <w:pStyle w:val="Paragraphedeliste"/>
        <w:numPr>
          <w:ilvl w:val="0"/>
          <w:numId w:val="45"/>
        </w:numPr>
      </w:pPr>
      <w:r>
        <w:t xml:space="preserve">Un </w:t>
      </w:r>
      <w:r w:rsidRPr="00AB5AA8">
        <w:rPr>
          <w:rFonts w:ascii="Roboto Black" w:hAnsi="Roboto Black"/>
        </w:rPr>
        <w:t>logigramme</w:t>
      </w:r>
      <w:r>
        <w:t xml:space="preserve">, un programme … Mais là, il s'agit de représentation correspondant déjà à la mise en </w:t>
      </w:r>
      <w:r>
        <w:t>œuvre</w:t>
      </w:r>
      <w:r>
        <w:t xml:space="preserve"> d'une modélisation</w:t>
      </w:r>
    </w:p>
    <w:p w14:paraId="2A023848" w14:textId="3EC194C6" w:rsidR="00AB5AA8" w:rsidRDefault="00AB5AA8" w:rsidP="00AB5AA8">
      <w:r w:rsidRPr="00AB5AA8">
        <w:drawing>
          <wp:inline distT="0" distB="0" distL="0" distR="0" wp14:anchorId="23753FCE" wp14:editId="641D8D70">
            <wp:extent cx="2698321" cy="1096044"/>
            <wp:effectExtent l="0" t="0" r="6985" b="889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974" cy="11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AA8">
        <w:drawing>
          <wp:inline distT="0" distB="0" distL="0" distR="0" wp14:anchorId="40EAFCD8" wp14:editId="6778A6C5">
            <wp:extent cx="2866616" cy="689163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564" cy="69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8BBA" w14:textId="77777777" w:rsidR="00AB5AA8" w:rsidRDefault="00AB5AA8" w:rsidP="00AB5AA8"/>
    <w:p w14:paraId="5D719614" w14:textId="01D85C6C" w:rsidR="00AB5AA8" w:rsidRDefault="00AB5AA8" w:rsidP="00AB5AA8">
      <w:pPr>
        <w:jc w:val="center"/>
      </w:pPr>
      <w:r w:rsidRPr="00AB5AA8">
        <w:drawing>
          <wp:inline distT="0" distB="0" distL="0" distR="0" wp14:anchorId="7F52CCEF" wp14:editId="632F460D">
            <wp:extent cx="2608685" cy="3197595"/>
            <wp:effectExtent l="0" t="0" r="127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938" cy="320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3DD9" w14:textId="0E77AAE5" w:rsidR="00AB5AA8" w:rsidRDefault="00AB5AA8">
      <w:r>
        <w:br w:type="page"/>
      </w:r>
    </w:p>
    <w:p w14:paraId="1FE3BD61" w14:textId="1A082E1B" w:rsidR="00AB5AA8" w:rsidRDefault="00AB5AA8" w:rsidP="00AB5AA8">
      <w:pPr>
        <w:pStyle w:val="Titre1"/>
      </w:pPr>
      <w:r>
        <w:t>Logique séquentielle</w:t>
      </w:r>
    </w:p>
    <w:p w14:paraId="46DD7057" w14:textId="64BB7D1F" w:rsidR="00AB5AA8" w:rsidRDefault="00AB5AA8" w:rsidP="00AB5AA8">
      <w:r w:rsidRPr="00AB5AA8">
        <w:t>Un système séquentiel (ou à évènements discrets) est un système logique qui n’est pas combinatoire. L’état des sorties dépend de celui des entrées, mais aussi de l’état du système lui-même</w:t>
      </w:r>
      <w:r>
        <w:t>.</w:t>
      </w:r>
    </w:p>
    <w:p w14:paraId="7582B0E5" w14:textId="77777777" w:rsidR="00AB5AA8" w:rsidRDefault="00AB5AA8" w:rsidP="00AB5AA8">
      <w:r>
        <w:t>Exemple</w:t>
      </w:r>
      <w:r>
        <w:t xml:space="preserve"> </w:t>
      </w:r>
      <w:r>
        <w:t>: Système de commande d’un dispositif par un bouton</w:t>
      </w:r>
    </w:p>
    <w:p w14:paraId="76D9DD01" w14:textId="77777777" w:rsidR="002D799E" w:rsidRDefault="00AB5AA8" w:rsidP="00AB5AA8">
      <w:pPr>
        <w:pStyle w:val="Paragraphedeliste"/>
        <w:numPr>
          <w:ilvl w:val="0"/>
          <w:numId w:val="46"/>
        </w:numPr>
      </w:pPr>
      <w:r>
        <w:t>Cette position stable est codée par b=0</w:t>
      </w:r>
    </w:p>
    <w:p w14:paraId="74A75CB4" w14:textId="6BF91FB2" w:rsidR="00AB5AA8" w:rsidRDefault="002D799E" w:rsidP="00AB5AA8">
      <w:pPr>
        <w:pStyle w:val="Paragraphedeliste"/>
        <w:numPr>
          <w:ilvl w:val="0"/>
          <w:numId w:val="46"/>
        </w:numPr>
      </w:pPr>
      <w:r>
        <w:t>S</w:t>
      </w:r>
      <w:r w:rsidR="00AB5AA8">
        <w:t>i on appuie sur le bouton b=1, et b=0 sinon.</w:t>
      </w:r>
    </w:p>
    <w:p w14:paraId="539C67C4" w14:textId="4F41F3B0" w:rsidR="00AB5AA8" w:rsidRDefault="00AB5AA8" w:rsidP="00AB5AA8">
      <w:r>
        <w:t>Un appui sur le bouton inverse l’état de la variable X de sortie.</w:t>
      </w:r>
    </w:p>
    <w:p w14:paraId="07BBF49E" w14:textId="302E82E0" w:rsidR="00AB5AA8" w:rsidRPr="00AB5AA8" w:rsidRDefault="00AB5AA8" w:rsidP="00AB5AA8">
      <w:r>
        <w:t>La conséquence de l’appui sur le bouton (b=1) dépend de l’état du système.</w:t>
      </w:r>
    </w:p>
    <w:p w14:paraId="3C7483E5" w14:textId="3AB88F5C" w:rsidR="002D799E" w:rsidRDefault="002D799E" w:rsidP="002D799E">
      <w:r>
        <w:t>L</w:t>
      </w:r>
      <w:r>
        <w:t>es fonctions séquentielles de bases et les circuits de réalisation associés</w:t>
      </w:r>
    </w:p>
    <w:p w14:paraId="798B31B0" w14:textId="77777777" w:rsidR="002D799E" w:rsidRDefault="002D799E" w:rsidP="002D799E">
      <w:pPr>
        <w:pStyle w:val="Paragraphedeliste"/>
        <w:numPr>
          <w:ilvl w:val="0"/>
          <w:numId w:val="47"/>
        </w:numPr>
      </w:pPr>
      <w:r>
        <w:t xml:space="preserve">Mémorisation d'un bit </w:t>
      </w:r>
      <w:r>
        <w:t xml:space="preserve">= </w:t>
      </w:r>
      <w:r w:rsidRPr="002D799E">
        <w:rPr>
          <w:rFonts w:ascii="Roboto Black" w:hAnsi="Roboto Black"/>
        </w:rPr>
        <w:t>bascule</w:t>
      </w:r>
    </w:p>
    <w:p w14:paraId="3726E136" w14:textId="77777777" w:rsidR="002D799E" w:rsidRDefault="002D799E" w:rsidP="002D799E">
      <w:pPr>
        <w:pStyle w:val="Paragraphedeliste"/>
        <w:numPr>
          <w:ilvl w:val="0"/>
          <w:numId w:val="47"/>
        </w:numPr>
      </w:pPr>
      <w:r>
        <w:t xml:space="preserve">Mémorisation de plusieurs bits </w:t>
      </w:r>
      <w:r>
        <w:t xml:space="preserve">= </w:t>
      </w:r>
      <w:r w:rsidRPr="002D799E">
        <w:rPr>
          <w:rFonts w:ascii="Roboto Black" w:hAnsi="Roboto Black"/>
        </w:rPr>
        <w:t>registres</w:t>
      </w:r>
    </w:p>
    <w:p w14:paraId="0D670067" w14:textId="23F73A65" w:rsidR="006D2B11" w:rsidRPr="002D799E" w:rsidRDefault="002D799E" w:rsidP="002D799E">
      <w:pPr>
        <w:pStyle w:val="Paragraphedeliste"/>
        <w:numPr>
          <w:ilvl w:val="0"/>
          <w:numId w:val="47"/>
        </w:numPr>
      </w:pPr>
      <w:r>
        <w:t xml:space="preserve">Comptage d'occurrence d'événements </w:t>
      </w:r>
      <w:r>
        <w:t xml:space="preserve">= </w:t>
      </w:r>
      <w:r w:rsidRPr="002D799E">
        <w:rPr>
          <w:rFonts w:ascii="Roboto Black" w:hAnsi="Roboto Black"/>
        </w:rPr>
        <w:t>compteurs</w:t>
      </w:r>
    </w:p>
    <w:p w14:paraId="0D6777CD" w14:textId="55608E9E" w:rsidR="002D799E" w:rsidRDefault="002D799E" w:rsidP="002D799E">
      <w:r>
        <w:t>Dispositifs séquentiels permettant de mémoriser un seul bit Q (appeler sortie ou état</w:t>
      </w:r>
      <w:r>
        <w:t xml:space="preserve"> </w:t>
      </w:r>
      <w:r>
        <w:t>de la bascule)</w:t>
      </w:r>
    </w:p>
    <w:p w14:paraId="0C459D63" w14:textId="77777777" w:rsidR="002D799E" w:rsidRDefault="002D799E" w:rsidP="002D799E">
      <w:pPr>
        <w:pStyle w:val="Paragraphedeliste"/>
        <w:numPr>
          <w:ilvl w:val="0"/>
          <w:numId w:val="48"/>
        </w:numPr>
      </w:pPr>
      <w:r>
        <w:t>Bascule synchrone : l’état Q</w:t>
      </w:r>
      <w:r>
        <w:t xml:space="preserve"> </w:t>
      </w:r>
      <w:r>
        <w:t xml:space="preserve">de la bascule ne peut changer qu’à l'occurrence d'un événement sur un signal (front montant ou descendant) </w:t>
      </w:r>
      <w:r>
        <w:t>de l’horloge</w:t>
      </w:r>
    </w:p>
    <w:p w14:paraId="146EF5E5" w14:textId="77777777" w:rsidR="002D799E" w:rsidRDefault="002D799E" w:rsidP="002D799E">
      <w:pPr>
        <w:pStyle w:val="Paragraphedeliste"/>
        <w:numPr>
          <w:ilvl w:val="0"/>
          <w:numId w:val="48"/>
        </w:numPr>
      </w:pPr>
      <w:r>
        <w:t>Bascule asynchrone : l’état Q</w:t>
      </w:r>
      <w:r>
        <w:t xml:space="preserve"> </w:t>
      </w:r>
      <w:r>
        <w:t>de la bascule change en fonction des niveaux logiques présents sur ses entrées</w:t>
      </w:r>
    </w:p>
    <w:p w14:paraId="6F0BF1DF" w14:textId="2F800363" w:rsidR="002D188C" w:rsidRDefault="002D799E" w:rsidP="002D799E">
      <w:r>
        <w:t>Dans tous les cas, présence de 2 entrées asynchrones Set</w:t>
      </w:r>
      <w:r>
        <w:t xml:space="preserve"> </w:t>
      </w:r>
      <w:r>
        <w:t>et Clear</w:t>
      </w:r>
      <w:r>
        <w:t xml:space="preserve"> </w:t>
      </w:r>
      <w:r>
        <w:t>permettant de forcer la sortie à 1 ou à 0 respectivement</w:t>
      </w:r>
    </w:p>
    <w:p w14:paraId="5D0EB173" w14:textId="77777777" w:rsidR="002D188C" w:rsidRDefault="002D188C" w:rsidP="002D188C">
      <w:pPr>
        <w:pStyle w:val="Titre1"/>
      </w:pPr>
    </w:p>
    <w:p w14:paraId="1E07DC05" w14:textId="77777777" w:rsidR="002D799E" w:rsidRPr="004B13A9" w:rsidRDefault="002D799E" w:rsidP="002D799E"/>
    <w:sectPr w:rsidR="002D799E" w:rsidRPr="004B13A9" w:rsidSect="00EE6893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65532" w14:textId="77777777" w:rsidR="00952762" w:rsidRDefault="00952762" w:rsidP="00232FE5">
      <w:pPr>
        <w:spacing w:after="0" w:line="240" w:lineRule="auto"/>
      </w:pPr>
      <w:r>
        <w:separator/>
      </w:r>
    </w:p>
  </w:endnote>
  <w:endnote w:type="continuationSeparator" w:id="0">
    <w:p w14:paraId="77A5022C" w14:textId="77777777" w:rsidR="00952762" w:rsidRDefault="00952762" w:rsidP="00232FE5">
      <w:pPr>
        <w:spacing w:after="0" w:line="240" w:lineRule="auto"/>
      </w:pPr>
      <w:r>
        <w:continuationSeparator/>
      </w:r>
    </w:p>
  </w:endnote>
  <w:endnote w:type="continuationNotice" w:id="1">
    <w:p w14:paraId="17F38DFB" w14:textId="77777777" w:rsidR="00952762" w:rsidRDefault="009527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C1790" w14:textId="77777777" w:rsidR="003226E7" w:rsidRDefault="003226E7">
    <w:pPr>
      <w:pStyle w:val="Pieddepage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83AC4A6" wp14:editId="3196FCC2">
              <wp:simplePos x="0" y="0"/>
              <wp:positionH relativeFrom="column">
                <wp:posOffset>6101896</wp:posOffset>
              </wp:positionH>
              <wp:positionV relativeFrom="paragraph">
                <wp:posOffset>-2256790</wp:posOffset>
              </wp:positionV>
              <wp:extent cx="336550" cy="2607945"/>
              <wp:effectExtent l="0" t="0" r="6350" b="190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0" cy="2607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049005" w14:textId="77777777" w:rsidR="003226E7" w:rsidRPr="003226E7" w:rsidRDefault="00757B18" w:rsidP="003226E7">
                          <w:pPr>
                            <w:rPr>
                              <w:rFonts w:ascii="Roboto Black" w:hAnsi="Roboto Black"/>
                            </w:rPr>
                          </w:pPr>
                          <w:r>
                            <w:rPr>
                              <w:rFonts w:ascii="Roboto Black" w:hAnsi="Roboto Black"/>
                            </w:rPr>
                            <w:t xml:space="preserve">Alexis GIBERT </w:t>
                          </w:r>
                          <w:r w:rsidR="004B13A9">
                            <w:rPr>
                              <w:rFonts w:ascii="Roboto Black" w:hAnsi="Roboto Black"/>
                            </w:rPr>
                            <w:t>//</w:t>
                          </w:r>
                          <w:r w:rsidR="002C5EA8">
                            <w:rPr>
                              <w:rFonts w:ascii="Roboto Black" w:hAnsi="Roboto Black"/>
                            </w:rPr>
                            <w:t xml:space="preserve"> </w:t>
                          </w:r>
                          <w:r w:rsidR="00F96292">
                            <w:rPr>
                              <w:rFonts w:ascii="Roboto Black" w:hAnsi="Roboto Black"/>
                            </w:rPr>
                            <w:t>UPSSITECH 1A SRI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3AC4A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480.45pt;margin-top:-177.7pt;width:26.5pt;height:205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" fillcolor="white [3201]" stroked="f" strokeweight=".5pt">
              <v:textbox style="layout-flow:vertical;mso-layout-flow-alt:bottom-to-top">
                <w:txbxContent>
                  <w:p w14:paraId="05049005" w14:textId="77777777" w:rsidR="003226E7" w:rsidRPr="003226E7" w:rsidRDefault="00757B18" w:rsidP="003226E7">
                    <w:pPr>
                      <w:rPr>
                        <w:rFonts w:ascii="Roboto Black" w:hAnsi="Roboto Black"/>
                      </w:rPr>
                    </w:pPr>
                    <w:r>
                      <w:rPr>
                        <w:rFonts w:ascii="Roboto Black" w:hAnsi="Roboto Black"/>
                      </w:rPr>
                      <w:t xml:space="preserve">Alexis GIBERT </w:t>
                    </w:r>
                    <w:r w:rsidR="004B13A9">
                      <w:rPr>
                        <w:rFonts w:ascii="Roboto Black" w:hAnsi="Roboto Black"/>
                      </w:rPr>
                      <w:t>//</w:t>
                    </w:r>
                    <w:r w:rsidR="002C5EA8">
                      <w:rPr>
                        <w:rFonts w:ascii="Roboto Black" w:hAnsi="Roboto Black"/>
                      </w:rPr>
                      <w:t xml:space="preserve"> </w:t>
                    </w:r>
                    <w:r w:rsidR="00F96292">
                      <w:rPr>
                        <w:rFonts w:ascii="Roboto Black" w:hAnsi="Roboto Black"/>
                      </w:rPr>
                      <w:t>UPSSITECH 1A SRI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DDB3D" w14:textId="77777777" w:rsidR="00952762" w:rsidRDefault="00952762" w:rsidP="00232FE5">
      <w:pPr>
        <w:spacing w:after="0" w:line="240" w:lineRule="auto"/>
      </w:pPr>
      <w:r>
        <w:separator/>
      </w:r>
    </w:p>
  </w:footnote>
  <w:footnote w:type="continuationSeparator" w:id="0">
    <w:p w14:paraId="135446CC" w14:textId="77777777" w:rsidR="00952762" w:rsidRDefault="00952762" w:rsidP="00232FE5">
      <w:pPr>
        <w:spacing w:after="0" w:line="240" w:lineRule="auto"/>
      </w:pPr>
      <w:r>
        <w:continuationSeparator/>
      </w:r>
    </w:p>
  </w:footnote>
  <w:footnote w:type="continuationNotice" w:id="1">
    <w:p w14:paraId="039962B0" w14:textId="77777777" w:rsidR="00952762" w:rsidRDefault="009527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E705" w14:textId="77777777" w:rsidR="003226E7" w:rsidRPr="003226E7" w:rsidRDefault="00D811A3" w:rsidP="003226E7">
    <w:pPr>
      <w:pStyle w:val="Pieddepage"/>
      <w:jc w:val="right"/>
      <w:rPr>
        <w:rFonts w:ascii="Roboto Black" w:hAnsi="Roboto Black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07ECC6" wp14:editId="55132153">
              <wp:simplePos x="0" y="0"/>
              <wp:positionH relativeFrom="column">
                <wp:posOffset>-677821</wp:posOffset>
              </wp:positionH>
              <wp:positionV relativeFrom="paragraph">
                <wp:posOffset>-32137</wp:posOffset>
              </wp:positionV>
              <wp:extent cx="425450" cy="9362661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0" cy="936266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86B59E6" w14:textId="6B9C0117" w:rsidR="00EE6893" w:rsidRPr="00374E88" w:rsidRDefault="002D188C" w:rsidP="00D811A3">
                          <w:pPr>
                            <w:jc w:val="right"/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 Black" w:hAnsi="Roboto Black"/>
                                <w:sz w:val="24"/>
                                <w:szCs w:val="36"/>
                              </w:rPr>
                              <w:alias w:val="Titre "/>
                              <w:tag w:val=""/>
                              <w:id w:val="2401469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52762">
                                <w:rPr>
                                  <w:rFonts w:ascii="Roboto Black" w:hAnsi="Roboto Black"/>
                                  <w:sz w:val="24"/>
                                  <w:szCs w:val="36"/>
                                </w:rPr>
                                <w:t>Fiche Systèmes à Evénements Discrets (SED)</w:t>
                              </w:r>
                            </w:sdtContent>
                          </w:sdt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SUBJECT  \* Upper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XE </w:instrText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07ECC6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-53.35pt;margin-top:-2.55pt;width:33.5pt;height:7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" fillcolor="white [3201]" stroked="f" strokeweight=".5pt">
              <v:textbox style="layout-flow:vertical;mso-layout-flow-alt:bottom-to-top">
                <w:txbxContent>
                  <w:p w14:paraId="086B59E6" w14:textId="6B9C0117" w:rsidR="00EE6893" w:rsidRPr="00374E88" w:rsidRDefault="002D188C" w:rsidP="00D811A3">
                    <w:pPr>
                      <w:jc w:val="right"/>
                      <w:rPr>
                        <w:rFonts w:ascii="Roboto Black" w:hAnsi="Roboto Black"/>
                        <w:sz w:val="24"/>
                        <w:szCs w:val="36"/>
                      </w:rPr>
                    </w:pPr>
                    <w:sdt>
                      <w:sdtPr>
                        <w:rPr>
                          <w:rFonts w:ascii="Roboto Black" w:hAnsi="Roboto Black"/>
                          <w:sz w:val="24"/>
                          <w:szCs w:val="36"/>
                        </w:rPr>
                        <w:alias w:val="Titre "/>
                        <w:tag w:val=""/>
                        <w:id w:val="2401469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52762">
                          <w:rPr>
                            <w:rFonts w:ascii="Roboto Black" w:hAnsi="Roboto Black"/>
                            <w:sz w:val="24"/>
                            <w:szCs w:val="36"/>
                          </w:rPr>
                          <w:t>Fiche Systèmes à Evénements Discrets (SED)</w:t>
                        </w:r>
                      </w:sdtContent>
                    </w:sdt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SUBJECT  \* Upper  \* MERGEFORMAT </w:instrText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XE </w:instrText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4E88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9F24C3C" wp14:editId="3F6386E5">
              <wp:simplePos x="0" y="0"/>
              <wp:positionH relativeFrom="column">
                <wp:posOffset>5573467</wp:posOffset>
              </wp:positionH>
              <wp:positionV relativeFrom="paragraph">
                <wp:posOffset>-104523</wp:posOffset>
              </wp:positionV>
              <wp:extent cx="1366520" cy="2128999"/>
              <wp:effectExtent l="0" t="0" r="5080" b="508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66520" cy="212899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FCCE1DD" w14:textId="77777777" w:rsidR="003226E7" w:rsidRPr="00374E88" w:rsidRDefault="003226E7" w:rsidP="00D811A3">
                          <w:pPr>
                            <w:jc w:val="right"/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</w:pPr>
                          <w:r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t>0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instrText xml:space="preserve"> PAGE  \* Arabic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separate"/>
                          </w:r>
                          <w:r w:rsidR="00284E66" w:rsidRPr="00374E88">
                            <w:rPr>
                              <w:rFonts w:ascii="Roboto Black" w:hAnsi="Roboto Black"/>
                              <w:noProof/>
                              <w:sz w:val="96"/>
                              <w:szCs w:val="180"/>
                            </w:rPr>
                            <w:t>1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24C3C" id="Zone de texte 5" o:spid="_x0000_s1027" type="#_x0000_t202" style="position:absolute;left:0;text-align:left;margin-left:438.85pt;margin-top:-8.25pt;width:107.6pt;height:167.65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" fillcolor="white [3201]" stroked="f" strokeweight=".5pt">
              <v:textbox style="layout-flow:vertical;mso-layout-flow-alt:bottom-to-top">
                <w:txbxContent>
                  <w:p w14:paraId="3FCCE1DD" w14:textId="77777777" w:rsidR="003226E7" w:rsidRPr="00374E88" w:rsidRDefault="003226E7" w:rsidP="00D811A3">
                    <w:pPr>
                      <w:jc w:val="right"/>
                      <w:rPr>
                        <w:rFonts w:ascii="Roboto Black" w:hAnsi="Roboto Black"/>
                        <w:sz w:val="96"/>
                        <w:szCs w:val="180"/>
                      </w:rPr>
                    </w:pPr>
                    <w:r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t>0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instrText xml:space="preserve"> PAGE  \* Arabic  \* MERGEFORMAT </w:instrTex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separate"/>
                    </w:r>
                    <w:r w:rsidR="00284E66" w:rsidRPr="00374E88">
                      <w:rPr>
                        <w:rFonts w:ascii="Roboto Black" w:hAnsi="Roboto Black"/>
                        <w:noProof/>
                        <w:sz w:val="96"/>
                        <w:szCs w:val="180"/>
                      </w:rPr>
                      <w:t>1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31070" w:rsidRPr="0061625A">
      <w:tab/>
    </w:r>
  </w:p>
  <w:p w14:paraId="026D8004" w14:textId="77777777" w:rsidR="00232FE5" w:rsidRPr="0061625A" w:rsidRDefault="00232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8EC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F8B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D65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62A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78E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2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EE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8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728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8AE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29E"/>
    <w:multiLevelType w:val="hybridMultilevel"/>
    <w:tmpl w:val="F0D81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02B6C"/>
    <w:multiLevelType w:val="hybridMultilevel"/>
    <w:tmpl w:val="2C7AB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2217E6"/>
    <w:multiLevelType w:val="hybridMultilevel"/>
    <w:tmpl w:val="1A8268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D7368F"/>
    <w:multiLevelType w:val="hybridMultilevel"/>
    <w:tmpl w:val="71C4F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51D1C"/>
    <w:multiLevelType w:val="hybridMultilevel"/>
    <w:tmpl w:val="D128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2961AB"/>
    <w:multiLevelType w:val="hybridMultilevel"/>
    <w:tmpl w:val="3D60E3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FC4185"/>
    <w:multiLevelType w:val="hybridMultilevel"/>
    <w:tmpl w:val="912CD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5474BB"/>
    <w:multiLevelType w:val="hybridMultilevel"/>
    <w:tmpl w:val="F73E9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090754"/>
    <w:multiLevelType w:val="hybridMultilevel"/>
    <w:tmpl w:val="83749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16E0B"/>
    <w:multiLevelType w:val="hybridMultilevel"/>
    <w:tmpl w:val="F88496C6"/>
    <w:lvl w:ilvl="0" w:tplc="C17422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267208"/>
    <w:multiLevelType w:val="hybridMultilevel"/>
    <w:tmpl w:val="CBF64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A05F2">
      <w:numFmt w:val="bullet"/>
      <w:lvlText w:val="•"/>
      <w:lvlJc w:val="left"/>
      <w:pPr>
        <w:ind w:left="1440" w:hanging="360"/>
      </w:pPr>
      <w:rPr>
        <w:rFonts w:ascii="Roboto Light" w:eastAsiaTheme="minorEastAsia" w:hAnsi="Roboto Light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D0B7A"/>
    <w:multiLevelType w:val="hybridMultilevel"/>
    <w:tmpl w:val="0CAEC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311D98"/>
    <w:multiLevelType w:val="hybridMultilevel"/>
    <w:tmpl w:val="FC3053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CDF3150"/>
    <w:multiLevelType w:val="hybridMultilevel"/>
    <w:tmpl w:val="15CA31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9059DE"/>
    <w:multiLevelType w:val="hybridMultilevel"/>
    <w:tmpl w:val="A710B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E4B2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E811771"/>
    <w:multiLevelType w:val="hybridMultilevel"/>
    <w:tmpl w:val="FC0600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59030A"/>
    <w:multiLevelType w:val="hybridMultilevel"/>
    <w:tmpl w:val="72907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03A8F"/>
    <w:multiLevelType w:val="hybridMultilevel"/>
    <w:tmpl w:val="72827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993633"/>
    <w:multiLevelType w:val="hybridMultilevel"/>
    <w:tmpl w:val="E8EAF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D3154"/>
    <w:multiLevelType w:val="hybridMultilevel"/>
    <w:tmpl w:val="624A30C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4D2716D2"/>
    <w:multiLevelType w:val="hybridMultilevel"/>
    <w:tmpl w:val="55F2B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9815AA"/>
    <w:multiLevelType w:val="hybridMultilevel"/>
    <w:tmpl w:val="378ED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AE4543"/>
    <w:multiLevelType w:val="hybridMultilevel"/>
    <w:tmpl w:val="ADB8EF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A877D6"/>
    <w:multiLevelType w:val="multilevel"/>
    <w:tmpl w:val="4C0E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66EF2CD3"/>
    <w:multiLevelType w:val="hybridMultilevel"/>
    <w:tmpl w:val="B4E2DC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E661DA1"/>
    <w:multiLevelType w:val="hybridMultilevel"/>
    <w:tmpl w:val="A228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E35436"/>
    <w:multiLevelType w:val="hybridMultilevel"/>
    <w:tmpl w:val="E470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2B7ADF"/>
    <w:multiLevelType w:val="hybridMultilevel"/>
    <w:tmpl w:val="07EAE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B1612"/>
    <w:multiLevelType w:val="hybridMultilevel"/>
    <w:tmpl w:val="E1B80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904E9"/>
    <w:multiLevelType w:val="multilevel"/>
    <w:tmpl w:val="FE8E11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6D64E6"/>
    <w:multiLevelType w:val="hybridMultilevel"/>
    <w:tmpl w:val="1534C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37B4F"/>
    <w:multiLevelType w:val="hybridMultilevel"/>
    <w:tmpl w:val="BF0A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7081D"/>
    <w:multiLevelType w:val="hybridMultilevel"/>
    <w:tmpl w:val="C5A86A82"/>
    <w:lvl w:ilvl="0" w:tplc="159AFF90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817631">
    <w:abstractNumId w:val="19"/>
  </w:num>
  <w:num w:numId="2" w16cid:durableId="1433630486">
    <w:abstractNumId w:val="43"/>
  </w:num>
  <w:num w:numId="3" w16cid:durableId="380403070">
    <w:abstractNumId w:val="34"/>
  </w:num>
  <w:num w:numId="4" w16cid:durableId="15654149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525760">
    <w:abstractNumId w:val="25"/>
  </w:num>
  <w:num w:numId="6" w16cid:durableId="389811454">
    <w:abstractNumId w:val="40"/>
  </w:num>
  <w:num w:numId="7" w16cid:durableId="1390610088">
    <w:abstractNumId w:val="8"/>
  </w:num>
  <w:num w:numId="8" w16cid:durableId="2105682970">
    <w:abstractNumId w:val="3"/>
  </w:num>
  <w:num w:numId="9" w16cid:durableId="1646472437">
    <w:abstractNumId w:val="2"/>
  </w:num>
  <w:num w:numId="10" w16cid:durableId="1724056367">
    <w:abstractNumId w:val="1"/>
  </w:num>
  <w:num w:numId="11" w16cid:durableId="958073093">
    <w:abstractNumId w:val="0"/>
  </w:num>
  <w:num w:numId="12" w16cid:durableId="1432121792">
    <w:abstractNumId w:val="9"/>
  </w:num>
  <w:num w:numId="13" w16cid:durableId="858154624">
    <w:abstractNumId w:val="7"/>
  </w:num>
  <w:num w:numId="14" w16cid:durableId="1630936003">
    <w:abstractNumId w:val="6"/>
  </w:num>
  <w:num w:numId="15" w16cid:durableId="1786122237">
    <w:abstractNumId w:val="5"/>
  </w:num>
  <w:num w:numId="16" w16cid:durableId="1550024634">
    <w:abstractNumId w:val="4"/>
  </w:num>
  <w:num w:numId="17" w16cid:durableId="986010829">
    <w:abstractNumId w:val="16"/>
  </w:num>
  <w:num w:numId="18" w16cid:durableId="1069351490">
    <w:abstractNumId w:val="24"/>
  </w:num>
  <w:num w:numId="19" w16cid:durableId="697120589">
    <w:abstractNumId w:val="42"/>
  </w:num>
  <w:num w:numId="20" w16cid:durableId="1642029206">
    <w:abstractNumId w:val="18"/>
  </w:num>
  <w:num w:numId="21" w16cid:durableId="1279415633">
    <w:abstractNumId w:val="21"/>
  </w:num>
  <w:num w:numId="22" w16cid:durableId="971442443">
    <w:abstractNumId w:val="37"/>
  </w:num>
  <w:num w:numId="23" w16cid:durableId="1731227186">
    <w:abstractNumId w:val="32"/>
  </w:num>
  <w:num w:numId="24" w16cid:durableId="1542983404">
    <w:abstractNumId w:val="13"/>
  </w:num>
  <w:num w:numId="25" w16cid:durableId="617030951">
    <w:abstractNumId w:val="36"/>
  </w:num>
  <w:num w:numId="26" w16cid:durableId="541407036">
    <w:abstractNumId w:val="41"/>
  </w:num>
  <w:num w:numId="27" w16cid:durableId="1515538983">
    <w:abstractNumId w:val="35"/>
  </w:num>
  <w:num w:numId="28" w16cid:durableId="1873689235">
    <w:abstractNumId w:val="22"/>
  </w:num>
  <w:num w:numId="29" w16cid:durableId="1781291230">
    <w:abstractNumId w:val="30"/>
  </w:num>
  <w:num w:numId="30" w16cid:durableId="768164233">
    <w:abstractNumId w:val="26"/>
  </w:num>
  <w:num w:numId="31" w16cid:durableId="1230724371">
    <w:abstractNumId w:val="40"/>
  </w:num>
  <w:num w:numId="32" w16cid:durableId="634025877">
    <w:abstractNumId w:val="40"/>
  </w:num>
  <w:num w:numId="33" w16cid:durableId="522207365">
    <w:abstractNumId w:val="11"/>
  </w:num>
  <w:num w:numId="34" w16cid:durableId="1276909775">
    <w:abstractNumId w:val="14"/>
  </w:num>
  <w:num w:numId="35" w16cid:durableId="2049640754">
    <w:abstractNumId w:val="10"/>
  </w:num>
  <w:num w:numId="36" w16cid:durableId="1374186668">
    <w:abstractNumId w:val="27"/>
  </w:num>
  <w:num w:numId="37" w16cid:durableId="2059473789">
    <w:abstractNumId w:val="39"/>
  </w:num>
  <w:num w:numId="38" w16cid:durableId="1605841836">
    <w:abstractNumId w:val="40"/>
  </w:num>
  <w:num w:numId="39" w16cid:durableId="382412876">
    <w:abstractNumId w:val="20"/>
  </w:num>
  <w:num w:numId="40" w16cid:durableId="649754646">
    <w:abstractNumId w:val="23"/>
  </w:num>
  <w:num w:numId="41" w16cid:durableId="1896775039">
    <w:abstractNumId w:val="31"/>
  </w:num>
  <w:num w:numId="42" w16cid:durableId="714619792">
    <w:abstractNumId w:val="29"/>
  </w:num>
  <w:num w:numId="43" w16cid:durableId="604852301">
    <w:abstractNumId w:val="38"/>
  </w:num>
  <w:num w:numId="44" w16cid:durableId="639268328">
    <w:abstractNumId w:val="17"/>
  </w:num>
  <w:num w:numId="45" w16cid:durableId="1645311329">
    <w:abstractNumId w:val="33"/>
  </w:num>
  <w:num w:numId="46" w16cid:durableId="1864634802">
    <w:abstractNumId w:val="15"/>
  </w:num>
  <w:num w:numId="47" w16cid:durableId="1214611094">
    <w:abstractNumId w:val="12"/>
  </w:num>
  <w:num w:numId="48" w16cid:durableId="114223200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62"/>
    <w:rsid w:val="0000383B"/>
    <w:rsid w:val="00011835"/>
    <w:rsid w:val="0001552C"/>
    <w:rsid w:val="000178CF"/>
    <w:rsid w:val="00040ABD"/>
    <w:rsid w:val="00040C7D"/>
    <w:rsid w:val="000620A3"/>
    <w:rsid w:val="00065230"/>
    <w:rsid w:val="000666C0"/>
    <w:rsid w:val="00070E76"/>
    <w:rsid w:val="00075143"/>
    <w:rsid w:val="00075A2E"/>
    <w:rsid w:val="00075C1B"/>
    <w:rsid w:val="00080C3E"/>
    <w:rsid w:val="000850CE"/>
    <w:rsid w:val="00085A71"/>
    <w:rsid w:val="00096385"/>
    <w:rsid w:val="0009690F"/>
    <w:rsid w:val="000A0402"/>
    <w:rsid w:val="000A07D8"/>
    <w:rsid w:val="000A0F98"/>
    <w:rsid w:val="000A7FD4"/>
    <w:rsid w:val="000B0C90"/>
    <w:rsid w:val="000B2F0C"/>
    <w:rsid w:val="000B300A"/>
    <w:rsid w:val="000B3A97"/>
    <w:rsid w:val="000B63F0"/>
    <w:rsid w:val="000B7524"/>
    <w:rsid w:val="000C0712"/>
    <w:rsid w:val="000C129B"/>
    <w:rsid w:val="000C33F3"/>
    <w:rsid w:val="000C3632"/>
    <w:rsid w:val="000C4078"/>
    <w:rsid w:val="000C4DF5"/>
    <w:rsid w:val="000C721C"/>
    <w:rsid w:val="000C7479"/>
    <w:rsid w:val="000D28E8"/>
    <w:rsid w:val="000D3205"/>
    <w:rsid w:val="000D4507"/>
    <w:rsid w:val="000E2946"/>
    <w:rsid w:val="000E4438"/>
    <w:rsid w:val="00104BCE"/>
    <w:rsid w:val="0010709E"/>
    <w:rsid w:val="001100D4"/>
    <w:rsid w:val="00112B69"/>
    <w:rsid w:val="0011677D"/>
    <w:rsid w:val="001203AF"/>
    <w:rsid w:val="00121DC6"/>
    <w:rsid w:val="00125EF0"/>
    <w:rsid w:val="00133D3B"/>
    <w:rsid w:val="00134576"/>
    <w:rsid w:val="00140AF5"/>
    <w:rsid w:val="00143A26"/>
    <w:rsid w:val="00144C00"/>
    <w:rsid w:val="001523AB"/>
    <w:rsid w:val="00161968"/>
    <w:rsid w:val="001622CB"/>
    <w:rsid w:val="00166A3E"/>
    <w:rsid w:val="00166B3A"/>
    <w:rsid w:val="00166F50"/>
    <w:rsid w:val="00171489"/>
    <w:rsid w:val="00173683"/>
    <w:rsid w:val="00180F43"/>
    <w:rsid w:val="0018155A"/>
    <w:rsid w:val="00183C6C"/>
    <w:rsid w:val="001906FC"/>
    <w:rsid w:val="0019661F"/>
    <w:rsid w:val="001A0AD4"/>
    <w:rsid w:val="001A11C0"/>
    <w:rsid w:val="001A3CC1"/>
    <w:rsid w:val="001A69DC"/>
    <w:rsid w:val="001B0940"/>
    <w:rsid w:val="001B0E87"/>
    <w:rsid w:val="001B7A3C"/>
    <w:rsid w:val="001C105E"/>
    <w:rsid w:val="001C12AE"/>
    <w:rsid w:val="001C12B4"/>
    <w:rsid w:val="001C1AE6"/>
    <w:rsid w:val="001C2177"/>
    <w:rsid w:val="001C4470"/>
    <w:rsid w:val="001C4790"/>
    <w:rsid w:val="001C62BB"/>
    <w:rsid w:val="001D7558"/>
    <w:rsid w:val="001E33D5"/>
    <w:rsid w:val="001F0D2E"/>
    <w:rsid w:val="001F1B5E"/>
    <w:rsid w:val="002003CD"/>
    <w:rsid w:val="00212989"/>
    <w:rsid w:val="00213C8F"/>
    <w:rsid w:val="00220B4B"/>
    <w:rsid w:val="00224356"/>
    <w:rsid w:val="00224CF9"/>
    <w:rsid w:val="00227B64"/>
    <w:rsid w:val="00232FE5"/>
    <w:rsid w:val="002345D2"/>
    <w:rsid w:val="002356B4"/>
    <w:rsid w:val="00236AAE"/>
    <w:rsid w:val="00237296"/>
    <w:rsid w:val="00241500"/>
    <w:rsid w:val="00247EE5"/>
    <w:rsid w:val="00250F3B"/>
    <w:rsid w:val="002521BB"/>
    <w:rsid w:val="002637BB"/>
    <w:rsid w:val="002704AB"/>
    <w:rsid w:val="0027090D"/>
    <w:rsid w:val="0027367B"/>
    <w:rsid w:val="00274611"/>
    <w:rsid w:val="002746A8"/>
    <w:rsid w:val="00275171"/>
    <w:rsid w:val="00276A34"/>
    <w:rsid w:val="002773A0"/>
    <w:rsid w:val="00284E66"/>
    <w:rsid w:val="002850BB"/>
    <w:rsid w:val="00286040"/>
    <w:rsid w:val="0028657E"/>
    <w:rsid w:val="00291FB2"/>
    <w:rsid w:val="002A0095"/>
    <w:rsid w:val="002A5730"/>
    <w:rsid w:val="002A6143"/>
    <w:rsid w:val="002B183C"/>
    <w:rsid w:val="002B3BB8"/>
    <w:rsid w:val="002B3FE2"/>
    <w:rsid w:val="002B77E3"/>
    <w:rsid w:val="002B79FA"/>
    <w:rsid w:val="002B7DFB"/>
    <w:rsid w:val="002C0B2A"/>
    <w:rsid w:val="002C224B"/>
    <w:rsid w:val="002C2B8A"/>
    <w:rsid w:val="002C5EA8"/>
    <w:rsid w:val="002D0FF0"/>
    <w:rsid w:val="002D188C"/>
    <w:rsid w:val="002D2576"/>
    <w:rsid w:val="002D5EDF"/>
    <w:rsid w:val="002D799E"/>
    <w:rsid w:val="002D7E59"/>
    <w:rsid w:val="002E0D37"/>
    <w:rsid w:val="002E22B0"/>
    <w:rsid w:val="002E4998"/>
    <w:rsid w:val="002E51D9"/>
    <w:rsid w:val="002E63C2"/>
    <w:rsid w:val="002E6642"/>
    <w:rsid w:val="002E6A12"/>
    <w:rsid w:val="002F1606"/>
    <w:rsid w:val="002F46D9"/>
    <w:rsid w:val="00303A41"/>
    <w:rsid w:val="00304770"/>
    <w:rsid w:val="00304DAB"/>
    <w:rsid w:val="0030689D"/>
    <w:rsid w:val="00320921"/>
    <w:rsid w:val="00321402"/>
    <w:rsid w:val="003226E7"/>
    <w:rsid w:val="00322A9A"/>
    <w:rsid w:val="00322C62"/>
    <w:rsid w:val="00324FE4"/>
    <w:rsid w:val="003260D5"/>
    <w:rsid w:val="003338E9"/>
    <w:rsid w:val="00343DE1"/>
    <w:rsid w:val="00350944"/>
    <w:rsid w:val="00350B84"/>
    <w:rsid w:val="00350C70"/>
    <w:rsid w:val="0035741E"/>
    <w:rsid w:val="00366DB2"/>
    <w:rsid w:val="00367A15"/>
    <w:rsid w:val="00370806"/>
    <w:rsid w:val="0037167D"/>
    <w:rsid w:val="00374E88"/>
    <w:rsid w:val="00376B33"/>
    <w:rsid w:val="003770D4"/>
    <w:rsid w:val="003844E9"/>
    <w:rsid w:val="00384CA2"/>
    <w:rsid w:val="003869E1"/>
    <w:rsid w:val="00394A30"/>
    <w:rsid w:val="003A0568"/>
    <w:rsid w:val="003B1AD6"/>
    <w:rsid w:val="003B34F1"/>
    <w:rsid w:val="003B3636"/>
    <w:rsid w:val="003B3847"/>
    <w:rsid w:val="003B4C72"/>
    <w:rsid w:val="003B6136"/>
    <w:rsid w:val="003B7746"/>
    <w:rsid w:val="003B7A3D"/>
    <w:rsid w:val="003C2926"/>
    <w:rsid w:val="003C2ADD"/>
    <w:rsid w:val="003C4E0F"/>
    <w:rsid w:val="003C6A17"/>
    <w:rsid w:val="003C75C9"/>
    <w:rsid w:val="003D3A4C"/>
    <w:rsid w:val="003D7D40"/>
    <w:rsid w:val="003E2692"/>
    <w:rsid w:val="003E2D6E"/>
    <w:rsid w:val="003E4373"/>
    <w:rsid w:val="003F2FA7"/>
    <w:rsid w:val="003F709F"/>
    <w:rsid w:val="00404405"/>
    <w:rsid w:val="004122E1"/>
    <w:rsid w:val="00415873"/>
    <w:rsid w:val="00417843"/>
    <w:rsid w:val="004225DD"/>
    <w:rsid w:val="0042426F"/>
    <w:rsid w:val="00425045"/>
    <w:rsid w:val="0043026A"/>
    <w:rsid w:val="00434C6A"/>
    <w:rsid w:val="0043677A"/>
    <w:rsid w:val="00436DFF"/>
    <w:rsid w:val="00440930"/>
    <w:rsid w:val="00446C64"/>
    <w:rsid w:val="00447577"/>
    <w:rsid w:val="004512AA"/>
    <w:rsid w:val="004564E7"/>
    <w:rsid w:val="004578C2"/>
    <w:rsid w:val="00457CEB"/>
    <w:rsid w:val="0046235A"/>
    <w:rsid w:val="00462F05"/>
    <w:rsid w:val="0047281A"/>
    <w:rsid w:val="00477B9E"/>
    <w:rsid w:val="00483072"/>
    <w:rsid w:val="00483BC6"/>
    <w:rsid w:val="00484821"/>
    <w:rsid w:val="0048593E"/>
    <w:rsid w:val="00487649"/>
    <w:rsid w:val="00487B8C"/>
    <w:rsid w:val="004A1CF9"/>
    <w:rsid w:val="004A234B"/>
    <w:rsid w:val="004A3B3E"/>
    <w:rsid w:val="004A5BB6"/>
    <w:rsid w:val="004B13A9"/>
    <w:rsid w:val="004B2969"/>
    <w:rsid w:val="004B7284"/>
    <w:rsid w:val="004B7B3E"/>
    <w:rsid w:val="004C0944"/>
    <w:rsid w:val="004D627F"/>
    <w:rsid w:val="004D7CF9"/>
    <w:rsid w:val="004E21D7"/>
    <w:rsid w:val="004E3FE8"/>
    <w:rsid w:val="004E6829"/>
    <w:rsid w:val="00501037"/>
    <w:rsid w:val="00503B07"/>
    <w:rsid w:val="00503E6F"/>
    <w:rsid w:val="00511301"/>
    <w:rsid w:val="0051264E"/>
    <w:rsid w:val="0051549A"/>
    <w:rsid w:val="00516297"/>
    <w:rsid w:val="005209FD"/>
    <w:rsid w:val="00522FFF"/>
    <w:rsid w:val="005233A3"/>
    <w:rsid w:val="00527AC9"/>
    <w:rsid w:val="00533264"/>
    <w:rsid w:val="005379C6"/>
    <w:rsid w:val="005403CA"/>
    <w:rsid w:val="00543044"/>
    <w:rsid w:val="00544BB1"/>
    <w:rsid w:val="005456B4"/>
    <w:rsid w:val="005460B1"/>
    <w:rsid w:val="00546E77"/>
    <w:rsid w:val="0056037A"/>
    <w:rsid w:val="0056068D"/>
    <w:rsid w:val="00561CBB"/>
    <w:rsid w:val="0056209F"/>
    <w:rsid w:val="00572EE0"/>
    <w:rsid w:val="0057349B"/>
    <w:rsid w:val="0057695C"/>
    <w:rsid w:val="00592E9F"/>
    <w:rsid w:val="005A05F2"/>
    <w:rsid w:val="005A1916"/>
    <w:rsid w:val="005A26D1"/>
    <w:rsid w:val="005B052F"/>
    <w:rsid w:val="005B4826"/>
    <w:rsid w:val="005B6D21"/>
    <w:rsid w:val="005C2BAA"/>
    <w:rsid w:val="005C69ED"/>
    <w:rsid w:val="005D00EA"/>
    <w:rsid w:val="005E0403"/>
    <w:rsid w:val="005E39BE"/>
    <w:rsid w:val="005E759A"/>
    <w:rsid w:val="005F12CC"/>
    <w:rsid w:val="005F5986"/>
    <w:rsid w:val="0061421E"/>
    <w:rsid w:val="00614380"/>
    <w:rsid w:val="0061605D"/>
    <w:rsid w:val="006161CA"/>
    <w:rsid w:val="0061625A"/>
    <w:rsid w:val="00624D47"/>
    <w:rsid w:val="0062576D"/>
    <w:rsid w:val="006264F3"/>
    <w:rsid w:val="00637723"/>
    <w:rsid w:val="00637E65"/>
    <w:rsid w:val="00640CD3"/>
    <w:rsid w:val="0064143D"/>
    <w:rsid w:val="00643911"/>
    <w:rsid w:val="006449BA"/>
    <w:rsid w:val="00644A0A"/>
    <w:rsid w:val="0064763F"/>
    <w:rsid w:val="00651EE6"/>
    <w:rsid w:val="00653A1E"/>
    <w:rsid w:val="0065574D"/>
    <w:rsid w:val="00657D10"/>
    <w:rsid w:val="00657D78"/>
    <w:rsid w:val="00657FA1"/>
    <w:rsid w:val="00672300"/>
    <w:rsid w:val="00672AA9"/>
    <w:rsid w:val="00673B5C"/>
    <w:rsid w:val="006745A9"/>
    <w:rsid w:val="00675427"/>
    <w:rsid w:val="00676053"/>
    <w:rsid w:val="00684EF4"/>
    <w:rsid w:val="00687B26"/>
    <w:rsid w:val="006948E0"/>
    <w:rsid w:val="00696CD6"/>
    <w:rsid w:val="006972EE"/>
    <w:rsid w:val="006975D7"/>
    <w:rsid w:val="006A354C"/>
    <w:rsid w:val="006A7A1B"/>
    <w:rsid w:val="006A7BDE"/>
    <w:rsid w:val="006B0942"/>
    <w:rsid w:val="006B13E9"/>
    <w:rsid w:val="006B2C80"/>
    <w:rsid w:val="006B5CE6"/>
    <w:rsid w:val="006C22FD"/>
    <w:rsid w:val="006C3F1F"/>
    <w:rsid w:val="006C4F71"/>
    <w:rsid w:val="006C5C4F"/>
    <w:rsid w:val="006C7006"/>
    <w:rsid w:val="006C7AED"/>
    <w:rsid w:val="006D2B11"/>
    <w:rsid w:val="006D334E"/>
    <w:rsid w:val="006D379A"/>
    <w:rsid w:val="006E0C6F"/>
    <w:rsid w:val="006E44C9"/>
    <w:rsid w:val="006E5A4C"/>
    <w:rsid w:val="006E7E15"/>
    <w:rsid w:val="006F09D1"/>
    <w:rsid w:val="006F1FB3"/>
    <w:rsid w:val="006F2762"/>
    <w:rsid w:val="006F4A76"/>
    <w:rsid w:val="006F4D5B"/>
    <w:rsid w:val="006F5EA1"/>
    <w:rsid w:val="006F6EBA"/>
    <w:rsid w:val="0070458A"/>
    <w:rsid w:val="0070777A"/>
    <w:rsid w:val="00710FAB"/>
    <w:rsid w:val="00712755"/>
    <w:rsid w:val="00715C97"/>
    <w:rsid w:val="00726367"/>
    <w:rsid w:val="00727795"/>
    <w:rsid w:val="00731070"/>
    <w:rsid w:val="00732999"/>
    <w:rsid w:val="007330EB"/>
    <w:rsid w:val="00733735"/>
    <w:rsid w:val="007428BC"/>
    <w:rsid w:val="00744FB9"/>
    <w:rsid w:val="00757B18"/>
    <w:rsid w:val="00763650"/>
    <w:rsid w:val="00767326"/>
    <w:rsid w:val="00770ABA"/>
    <w:rsid w:val="007729EA"/>
    <w:rsid w:val="00777B5C"/>
    <w:rsid w:val="007820D2"/>
    <w:rsid w:val="00782C6C"/>
    <w:rsid w:val="00785F64"/>
    <w:rsid w:val="00786CB2"/>
    <w:rsid w:val="00796250"/>
    <w:rsid w:val="007A00AC"/>
    <w:rsid w:val="007A1042"/>
    <w:rsid w:val="007A6533"/>
    <w:rsid w:val="007A6FB6"/>
    <w:rsid w:val="007B3155"/>
    <w:rsid w:val="007B739B"/>
    <w:rsid w:val="007B7C44"/>
    <w:rsid w:val="007C17E1"/>
    <w:rsid w:val="007C2740"/>
    <w:rsid w:val="007C5473"/>
    <w:rsid w:val="007C5C2D"/>
    <w:rsid w:val="007D0B86"/>
    <w:rsid w:val="007D1989"/>
    <w:rsid w:val="007E01B4"/>
    <w:rsid w:val="007E58CD"/>
    <w:rsid w:val="007F4899"/>
    <w:rsid w:val="007F4FF3"/>
    <w:rsid w:val="00800D77"/>
    <w:rsid w:val="00813ACA"/>
    <w:rsid w:val="00822D24"/>
    <w:rsid w:val="008351E3"/>
    <w:rsid w:val="00840FE2"/>
    <w:rsid w:val="00844A3A"/>
    <w:rsid w:val="00845D60"/>
    <w:rsid w:val="00847D44"/>
    <w:rsid w:val="00847EFE"/>
    <w:rsid w:val="00852091"/>
    <w:rsid w:val="00854685"/>
    <w:rsid w:val="00856E1E"/>
    <w:rsid w:val="00860D4E"/>
    <w:rsid w:val="0086209D"/>
    <w:rsid w:val="00863C5F"/>
    <w:rsid w:val="008645C6"/>
    <w:rsid w:val="00864988"/>
    <w:rsid w:val="00885740"/>
    <w:rsid w:val="008906BF"/>
    <w:rsid w:val="0089176B"/>
    <w:rsid w:val="00893453"/>
    <w:rsid w:val="00893793"/>
    <w:rsid w:val="008A3D45"/>
    <w:rsid w:val="008A5AC5"/>
    <w:rsid w:val="008B315D"/>
    <w:rsid w:val="008B3B63"/>
    <w:rsid w:val="008B5292"/>
    <w:rsid w:val="008B598E"/>
    <w:rsid w:val="008B6AC6"/>
    <w:rsid w:val="008C2D58"/>
    <w:rsid w:val="008C43D8"/>
    <w:rsid w:val="008C513A"/>
    <w:rsid w:val="008D1355"/>
    <w:rsid w:val="008D2B38"/>
    <w:rsid w:val="008D5B62"/>
    <w:rsid w:val="008D7C14"/>
    <w:rsid w:val="008E20A3"/>
    <w:rsid w:val="008E3390"/>
    <w:rsid w:val="008E3702"/>
    <w:rsid w:val="008E4DF7"/>
    <w:rsid w:val="008E4EAC"/>
    <w:rsid w:val="008E59A1"/>
    <w:rsid w:val="008F3553"/>
    <w:rsid w:val="00900D61"/>
    <w:rsid w:val="0090150C"/>
    <w:rsid w:val="00901681"/>
    <w:rsid w:val="009066E9"/>
    <w:rsid w:val="009160D3"/>
    <w:rsid w:val="00916F10"/>
    <w:rsid w:val="0091771A"/>
    <w:rsid w:val="00917EE0"/>
    <w:rsid w:val="00921A83"/>
    <w:rsid w:val="00926CD4"/>
    <w:rsid w:val="00926F95"/>
    <w:rsid w:val="0093695D"/>
    <w:rsid w:val="0094150D"/>
    <w:rsid w:val="00942C9A"/>
    <w:rsid w:val="009444A5"/>
    <w:rsid w:val="009455A1"/>
    <w:rsid w:val="009461C3"/>
    <w:rsid w:val="00947C5E"/>
    <w:rsid w:val="00952762"/>
    <w:rsid w:val="00954A79"/>
    <w:rsid w:val="00957759"/>
    <w:rsid w:val="00957936"/>
    <w:rsid w:val="009621F9"/>
    <w:rsid w:val="00964F77"/>
    <w:rsid w:val="0096547E"/>
    <w:rsid w:val="00966980"/>
    <w:rsid w:val="00966EA6"/>
    <w:rsid w:val="009736BF"/>
    <w:rsid w:val="00974B11"/>
    <w:rsid w:val="00976A96"/>
    <w:rsid w:val="00976CD9"/>
    <w:rsid w:val="00976D64"/>
    <w:rsid w:val="0098267E"/>
    <w:rsid w:val="009845C9"/>
    <w:rsid w:val="0099010D"/>
    <w:rsid w:val="009A014B"/>
    <w:rsid w:val="009A65A1"/>
    <w:rsid w:val="009A7B49"/>
    <w:rsid w:val="009B139B"/>
    <w:rsid w:val="009C4314"/>
    <w:rsid w:val="009C5C3E"/>
    <w:rsid w:val="009E5B45"/>
    <w:rsid w:val="009E6350"/>
    <w:rsid w:val="009E6652"/>
    <w:rsid w:val="009F02A5"/>
    <w:rsid w:val="009F5A6F"/>
    <w:rsid w:val="00A03483"/>
    <w:rsid w:val="00A04E14"/>
    <w:rsid w:val="00A10966"/>
    <w:rsid w:val="00A13A28"/>
    <w:rsid w:val="00A15BFE"/>
    <w:rsid w:val="00A15E33"/>
    <w:rsid w:val="00A230D3"/>
    <w:rsid w:val="00A23360"/>
    <w:rsid w:val="00A235BC"/>
    <w:rsid w:val="00A24036"/>
    <w:rsid w:val="00A26A6F"/>
    <w:rsid w:val="00A31C28"/>
    <w:rsid w:val="00A33482"/>
    <w:rsid w:val="00A34587"/>
    <w:rsid w:val="00A35845"/>
    <w:rsid w:val="00A422D3"/>
    <w:rsid w:val="00A429D8"/>
    <w:rsid w:val="00A44883"/>
    <w:rsid w:val="00A46C23"/>
    <w:rsid w:val="00A5088B"/>
    <w:rsid w:val="00A50DC0"/>
    <w:rsid w:val="00A53169"/>
    <w:rsid w:val="00A55B28"/>
    <w:rsid w:val="00A56D79"/>
    <w:rsid w:val="00A60EC2"/>
    <w:rsid w:val="00A61DB7"/>
    <w:rsid w:val="00A67464"/>
    <w:rsid w:val="00A720DC"/>
    <w:rsid w:val="00A721CC"/>
    <w:rsid w:val="00A72948"/>
    <w:rsid w:val="00A766A1"/>
    <w:rsid w:val="00A77D8F"/>
    <w:rsid w:val="00A83678"/>
    <w:rsid w:val="00A84D9C"/>
    <w:rsid w:val="00A90A4A"/>
    <w:rsid w:val="00A91378"/>
    <w:rsid w:val="00A91B90"/>
    <w:rsid w:val="00A93C93"/>
    <w:rsid w:val="00A957A0"/>
    <w:rsid w:val="00A97607"/>
    <w:rsid w:val="00A97ABD"/>
    <w:rsid w:val="00AA14BF"/>
    <w:rsid w:val="00AA249C"/>
    <w:rsid w:val="00AA2E43"/>
    <w:rsid w:val="00AA47D5"/>
    <w:rsid w:val="00AB1F12"/>
    <w:rsid w:val="00AB5AA8"/>
    <w:rsid w:val="00AC127A"/>
    <w:rsid w:val="00AC357E"/>
    <w:rsid w:val="00AD5C34"/>
    <w:rsid w:val="00AD668C"/>
    <w:rsid w:val="00AE0DF4"/>
    <w:rsid w:val="00AE693F"/>
    <w:rsid w:val="00AE71C3"/>
    <w:rsid w:val="00AF089A"/>
    <w:rsid w:val="00AF5A30"/>
    <w:rsid w:val="00B023F5"/>
    <w:rsid w:val="00B11BD5"/>
    <w:rsid w:val="00B13B22"/>
    <w:rsid w:val="00B1631F"/>
    <w:rsid w:val="00B1646A"/>
    <w:rsid w:val="00B16831"/>
    <w:rsid w:val="00B2278B"/>
    <w:rsid w:val="00B27BD5"/>
    <w:rsid w:val="00B40D5E"/>
    <w:rsid w:val="00B412CB"/>
    <w:rsid w:val="00B43934"/>
    <w:rsid w:val="00B473FB"/>
    <w:rsid w:val="00B60CFA"/>
    <w:rsid w:val="00B616DA"/>
    <w:rsid w:val="00B619DA"/>
    <w:rsid w:val="00B6465A"/>
    <w:rsid w:val="00B72945"/>
    <w:rsid w:val="00B72B02"/>
    <w:rsid w:val="00B75624"/>
    <w:rsid w:val="00B75FA1"/>
    <w:rsid w:val="00B8470F"/>
    <w:rsid w:val="00B931CA"/>
    <w:rsid w:val="00B94754"/>
    <w:rsid w:val="00B94EDF"/>
    <w:rsid w:val="00B95057"/>
    <w:rsid w:val="00B95BC6"/>
    <w:rsid w:val="00BA1061"/>
    <w:rsid w:val="00BA14C3"/>
    <w:rsid w:val="00BA58F9"/>
    <w:rsid w:val="00BB24FB"/>
    <w:rsid w:val="00BC0CE7"/>
    <w:rsid w:val="00BC20C6"/>
    <w:rsid w:val="00BC5789"/>
    <w:rsid w:val="00BC5BBE"/>
    <w:rsid w:val="00BC7EE2"/>
    <w:rsid w:val="00BD3D82"/>
    <w:rsid w:val="00BD7F56"/>
    <w:rsid w:val="00BE2D77"/>
    <w:rsid w:val="00BE517E"/>
    <w:rsid w:val="00BE5A2F"/>
    <w:rsid w:val="00BF0696"/>
    <w:rsid w:val="00BF0966"/>
    <w:rsid w:val="00BF13E6"/>
    <w:rsid w:val="00BF2884"/>
    <w:rsid w:val="00C00415"/>
    <w:rsid w:val="00C04868"/>
    <w:rsid w:val="00C05756"/>
    <w:rsid w:val="00C10F17"/>
    <w:rsid w:val="00C24280"/>
    <w:rsid w:val="00C2556F"/>
    <w:rsid w:val="00C31E86"/>
    <w:rsid w:val="00C371B7"/>
    <w:rsid w:val="00C411F5"/>
    <w:rsid w:val="00C41E69"/>
    <w:rsid w:val="00C42173"/>
    <w:rsid w:val="00C46876"/>
    <w:rsid w:val="00C6340E"/>
    <w:rsid w:val="00C635AA"/>
    <w:rsid w:val="00C6555F"/>
    <w:rsid w:val="00C704FF"/>
    <w:rsid w:val="00C709AF"/>
    <w:rsid w:val="00C7595A"/>
    <w:rsid w:val="00C80DAD"/>
    <w:rsid w:val="00C81DC0"/>
    <w:rsid w:val="00C853A8"/>
    <w:rsid w:val="00C85DD4"/>
    <w:rsid w:val="00C867EE"/>
    <w:rsid w:val="00C91BBA"/>
    <w:rsid w:val="00C95A16"/>
    <w:rsid w:val="00C97358"/>
    <w:rsid w:val="00C97C3D"/>
    <w:rsid w:val="00CA08FD"/>
    <w:rsid w:val="00CA14F0"/>
    <w:rsid w:val="00CA3994"/>
    <w:rsid w:val="00CA3A14"/>
    <w:rsid w:val="00CA6EE0"/>
    <w:rsid w:val="00CC35DB"/>
    <w:rsid w:val="00CC6ED2"/>
    <w:rsid w:val="00CD02A6"/>
    <w:rsid w:val="00CD5303"/>
    <w:rsid w:val="00CD790F"/>
    <w:rsid w:val="00CD7A75"/>
    <w:rsid w:val="00CE1ABF"/>
    <w:rsid w:val="00CF03A4"/>
    <w:rsid w:val="00CF042F"/>
    <w:rsid w:val="00CF07C9"/>
    <w:rsid w:val="00D0240D"/>
    <w:rsid w:val="00D073AC"/>
    <w:rsid w:val="00D12007"/>
    <w:rsid w:val="00D128F6"/>
    <w:rsid w:val="00D1330B"/>
    <w:rsid w:val="00D20143"/>
    <w:rsid w:val="00D22880"/>
    <w:rsid w:val="00D23DB1"/>
    <w:rsid w:val="00D25AB8"/>
    <w:rsid w:val="00D311FE"/>
    <w:rsid w:val="00D36D6E"/>
    <w:rsid w:val="00D377DE"/>
    <w:rsid w:val="00D44F02"/>
    <w:rsid w:val="00D456B0"/>
    <w:rsid w:val="00D46772"/>
    <w:rsid w:val="00D47720"/>
    <w:rsid w:val="00D53D51"/>
    <w:rsid w:val="00D54F46"/>
    <w:rsid w:val="00D56C72"/>
    <w:rsid w:val="00D63A03"/>
    <w:rsid w:val="00D6401A"/>
    <w:rsid w:val="00D74F0E"/>
    <w:rsid w:val="00D75AB8"/>
    <w:rsid w:val="00D76B28"/>
    <w:rsid w:val="00D76ED8"/>
    <w:rsid w:val="00D7758C"/>
    <w:rsid w:val="00D811A3"/>
    <w:rsid w:val="00D82174"/>
    <w:rsid w:val="00D910BD"/>
    <w:rsid w:val="00D91498"/>
    <w:rsid w:val="00D9736E"/>
    <w:rsid w:val="00D97BF1"/>
    <w:rsid w:val="00DA0E58"/>
    <w:rsid w:val="00DA7040"/>
    <w:rsid w:val="00DB2B2B"/>
    <w:rsid w:val="00DC08C9"/>
    <w:rsid w:val="00DC1B36"/>
    <w:rsid w:val="00DC25B8"/>
    <w:rsid w:val="00DD1AAC"/>
    <w:rsid w:val="00DD3E19"/>
    <w:rsid w:val="00DE0C0E"/>
    <w:rsid w:val="00DE455A"/>
    <w:rsid w:val="00DE56E4"/>
    <w:rsid w:val="00DE5BBF"/>
    <w:rsid w:val="00DE6552"/>
    <w:rsid w:val="00DE7ED9"/>
    <w:rsid w:val="00DF1F14"/>
    <w:rsid w:val="00DF7764"/>
    <w:rsid w:val="00DF7866"/>
    <w:rsid w:val="00E01BFC"/>
    <w:rsid w:val="00E07572"/>
    <w:rsid w:val="00E209DC"/>
    <w:rsid w:val="00E313D8"/>
    <w:rsid w:val="00E33C42"/>
    <w:rsid w:val="00E34A85"/>
    <w:rsid w:val="00E41527"/>
    <w:rsid w:val="00E46EC4"/>
    <w:rsid w:val="00E47DC0"/>
    <w:rsid w:val="00E50464"/>
    <w:rsid w:val="00E519D2"/>
    <w:rsid w:val="00E574DD"/>
    <w:rsid w:val="00E57790"/>
    <w:rsid w:val="00E63BA9"/>
    <w:rsid w:val="00E654E2"/>
    <w:rsid w:val="00E6590C"/>
    <w:rsid w:val="00E66D28"/>
    <w:rsid w:val="00E67CD3"/>
    <w:rsid w:val="00E7040E"/>
    <w:rsid w:val="00E73D2E"/>
    <w:rsid w:val="00E759AB"/>
    <w:rsid w:val="00E75D61"/>
    <w:rsid w:val="00E8021B"/>
    <w:rsid w:val="00E817C3"/>
    <w:rsid w:val="00E825B3"/>
    <w:rsid w:val="00E8298A"/>
    <w:rsid w:val="00EA13A3"/>
    <w:rsid w:val="00EA35F0"/>
    <w:rsid w:val="00EA3CC2"/>
    <w:rsid w:val="00EA6BB3"/>
    <w:rsid w:val="00EB0596"/>
    <w:rsid w:val="00EB2BF8"/>
    <w:rsid w:val="00EB4998"/>
    <w:rsid w:val="00EB5C9D"/>
    <w:rsid w:val="00EC1343"/>
    <w:rsid w:val="00ED1B87"/>
    <w:rsid w:val="00ED336D"/>
    <w:rsid w:val="00ED4F1E"/>
    <w:rsid w:val="00ED5FA1"/>
    <w:rsid w:val="00ED611A"/>
    <w:rsid w:val="00ED6154"/>
    <w:rsid w:val="00ED7477"/>
    <w:rsid w:val="00ED777D"/>
    <w:rsid w:val="00EE148D"/>
    <w:rsid w:val="00EE6893"/>
    <w:rsid w:val="00EE6A57"/>
    <w:rsid w:val="00EF2856"/>
    <w:rsid w:val="00EF4453"/>
    <w:rsid w:val="00EF68F7"/>
    <w:rsid w:val="00EF7F75"/>
    <w:rsid w:val="00F0425C"/>
    <w:rsid w:val="00F0500E"/>
    <w:rsid w:val="00F059D0"/>
    <w:rsid w:val="00F13CBF"/>
    <w:rsid w:val="00F1457D"/>
    <w:rsid w:val="00F2161F"/>
    <w:rsid w:val="00F22DC9"/>
    <w:rsid w:val="00F259C0"/>
    <w:rsid w:val="00F324D7"/>
    <w:rsid w:val="00F4127D"/>
    <w:rsid w:val="00F425AC"/>
    <w:rsid w:val="00F42895"/>
    <w:rsid w:val="00F46448"/>
    <w:rsid w:val="00F50FBC"/>
    <w:rsid w:val="00F53404"/>
    <w:rsid w:val="00F53961"/>
    <w:rsid w:val="00F54C98"/>
    <w:rsid w:val="00F60120"/>
    <w:rsid w:val="00F84D6C"/>
    <w:rsid w:val="00F9032E"/>
    <w:rsid w:val="00F90937"/>
    <w:rsid w:val="00F924DC"/>
    <w:rsid w:val="00F96292"/>
    <w:rsid w:val="00FA2427"/>
    <w:rsid w:val="00FA3AAE"/>
    <w:rsid w:val="00FA73CE"/>
    <w:rsid w:val="00FB31E6"/>
    <w:rsid w:val="00FC065E"/>
    <w:rsid w:val="00FC5380"/>
    <w:rsid w:val="00FC566C"/>
    <w:rsid w:val="00FC7B91"/>
    <w:rsid w:val="00FD492B"/>
    <w:rsid w:val="00FD62CF"/>
    <w:rsid w:val="00FE20C5"/>
    <w:rsid w:val="00FE2A03"/>
    <w:rsid w:val="00FE6613"/>
    <w:rsid w:val="00FF0675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FA5572"/>
  <w15:chartTrackingRefBased/>
  <w15:docId w15:val="{70B44D83-0235-4C3D-B353-C2CCEA81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070"/>
    <w:rPr>
      <w:rFonts w:ascii="Roboto Light" w:hAnsi="Roboto Light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D811A3"/>
    <w:pPr>
      <w:keepNext/>
      <w:keepLines/>
      <w:numPr>
        <w:numId w:val="6"/>
      </w:numPr>
      <w:spacing w:after="120"/>
      <w:outlineLvl w:val="0"/>
    </w:pPr>
    <w:rPr>
      <w:rFonts w:ascii="Roboto Black" w:eastAsiaTheme="majorEastAsia" w:hAnsi="Roboto Black" w:cstheme="majorBidi"/>
      <w:bCs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31070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731070"/>
    <w:pPr>
      <w:numPr>
        <w:ilvl w:val="2"/>
      </w:numPr>
      <w:spacing w:before="200"/>
      <w:outlineLvl w:val="2"/>
    </w:pPr>
    <w:rPr>
      <w:bCs w:val="0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D97BF1"/>
    <w:pPr>
      <w:numPr>
        <w:ilvl w:val="3"/>
      </w:numPr>
      <w:spacing w:before="200"/>
      <w:outlineLvl w:val="3"/>
    </w:pPr>
    <w:rPr>
      <w:bCs w:val="0"/>
      <w:iCs/>
    </w:rPr>
  </w:style>
  <w:style w:type="paragraph" w:styleId="Titre5">
    <w:name w:val="heading 5"/>
    <w:basedOn w:val="Titre1"/>
    <w:next w:val="Normal"/>
    <w:link w:val="Titre5Car"/>
    <w:uiPriority w:val="9"/>
    <w:unhideWhenUsed/>
    <w:qFormat/>
    <w:rsid w:val="00D97BF1"/>
    <w:pPr>
      <w:numPr>
        <w:ilvl w:val="4"/>
      </w:numPr>
      <w:spacing w:before="200"/>
      <w:outlineLvl w:val="4"/>
    </w:pPr>
  </w:style>
  <w:style w:type="paragraph" w:styleId="Titre6">
    <w:name w:val="heading 6"/>
    <w:basedOn w:val="Titre1"/>
    <w:next w:val="Normal"/>
    <w:link w:val="Titre6Car"/>
    <w:uiPriority w:val="9"/>
    <w:semiHidden/>
    <w:unhideWhenUsed/>
    <w:qFormat/>
    <w:rsid w:val="00D97BF1"/>
    <w:pPr>
      <w:numPr>
        <w:ilvl w:val="5"/>
      </w:numPr>
      <w:spacing w:before="200"/>
      <w:outlineLvl w:val="5"/>
    </w:pPr>
    <w:rPr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BF1"/>
    <w:pPr>
      <w:keepNext/>
      <w:keepLines/>
      <w:numPr>
        <w:ilvl w:val="6"/>
        <w:numId w:val="6"/>
      </w:numPr>
      <w:spacing w:before="200" w:after="0"/>
      <w:outlineLvl w:val="6"/>
    </w:pPr>
    <w:rPr>
      <w:rFonts w:ascii="Roboto Black" w:eastAsiaTheme="majorEastAsia" w:hAnsi="Roboto Black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BF1"/>
    <w:pPr>
      <w:keepNext/>
      <w:keepLines/>
      <w:numPr>
        <w:ilvl w:val="7"/>
        <w:numId w:val="6"/>
      </w:numPr>
      <w:spacing w:before="200" w:after="0"/>
      <w:outlineLvl w:val="7"/>
    </w:pPr>
    <w:rPr>
      <w:rFonts w:ascii="Roboto Black" w:eastAsiaTheme="majorEastAsia" w:hAnsi="Roboto Black" w:cstheme="majorBidi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BF1"/>
    <w:pPr>
      <w:keepNext/>
      <w:keepLines/>
      <w:numPr>
        <w:ilvl w:val="8"/>
        <w:numId w:val="6"/>
      </w:numPr>
      <w:spacing w:before="200" w:after="0"/>
      <w:outlineLvl w:val="8"/>
    </w:pPr>
    <w:rPr>
      <w:rFonts w:ascii="Roboto Black" w:eastAsiaTheme="majorEastAsia" w:hAnsi="Roboto Black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1A3"/>
    <w:rPr>
      <w:rFonts w:ascii="Roboto Black" w:eastAsiaTheme="majorEastAsia" w:hAnsi="Roboto Black" w:cstheme="majorBidi"/>
      <w:bCs/>
      <w:sz w:val="1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1070"/>
    <w:rPr>
      <w:rFonts w:ascii="Roboto Black" w:eastAsiaTheme="majorEastAsia" w:hAnsi="Roboto Black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FE5"/>
  </w:style>
  <w:style w:type="paragraph" w:styleId="Pieddepage">
    <w:name w:val="footer"/>
    <w:basedOn w:val="Normal"/>
    <w:link w:val="Pieddepag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FE5"/>
  </w:style>
  <w:style w:type="character" w:customStyle="1" w:styleId="Titre3Car">
    <w:name w:val="Titre 3 Car"/>
    <w:basedOn w:val="Policepardfaut"/>
    <w:link w:val="Titre3"/>
    <w:uiPriority w:val="9"/>
    <w:rsid w:val="00731070"/>
    <w:rPr>
      <w:rFonts w:ascii="Roboto Black" w:eastAsiaTheme="majorEastAsia" w:hAnsi="Roboto Black" w:cstheme="majorBidi"/>
      <w:sz w:val="20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31070"/>
    <w:rPr>
      <w:rFonts w:ascii="Roboto Black" w:eastAsiaTheme="majorEastAsia" w:hAnsi="Roboto Black" w:cstheme="majorBidi"/>
      <w:iCs/>
      <w:sz w:val="20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31070"/>
    <w:rPr>
      <w:rFonts w:ascii="Roboto Black" w:eastAsiaTheme="majorEastAsia" w:hAnsi="Roboto Black" w:cstheme="majorBidi"/>
      <w:bCs/>
      <w:sz w:val="20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1070"/>
    <w:rPr>
      <w:rFonts w:ascii="Roboto Black" w:eastAsiaTheme="majorEastAsia" w:hAnsi="Roboto Black" w:cstheme="majorBidi"/>
      <w:bCs/>
      <w:iCs/>
      <w:sz w:val="20"/>
      <w:szCs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D97BF1"/>
    <w:rPr>
      <w:rFonts w:ascii="Roboto Black" w:eastAsiaTheme="majorEastAsia" w:hAnsi="Roboto Black" w:cstheme="majorBidi"/>
      <w:iCs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97BF1"/>
    <w:rPr>
      <w:rFonts w:ascii="Roboto Black" w:eastAsiaTheme="majorEastAsia" w:hAnsi="Roboto Black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7BF1"/>
    <w:rPr>
      <w:rFonts w:ascii="Roboto Black" w:eastAsiaTheme="majorEastAsia" w:hAnsi="Roboto Black" w:cstheme="majorBidi"/>
      <w:iCs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32FE5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97BF1"/>
    <w:pPr>
      <w:spacing w:after="300" w:line="240" w:lineRule="auto"/>
      <w:contextualSpacing/>
    </w:pPr>
    <w:rPr>
      <w:rFonts w:ascii="Roboto Black" w:eastAsiaTheme="majorEastAsia" w:hAnsi="Roboto Black" w:cstheme="majorBidi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7BF1"/>
    <w:rPr>
      <w:rFonts w:ascii="Roboto Black" w:eastAsiaTheme="majorEastAsia" w:hAnsi="Roboto Black" w:cstheme="majorBidi"/>
      <w:spacing w:val="5"/>
      <w:sz w:val="40"/>
      <w:szCs w:val="52"/>
    </w:rPr>
  </w:style>
  <w:style w:type="character" w:styleId="lev">
    <w:name w:val="Strong"/>
    <w:basedOn w:val="Policepardfaut"/>
    <w:uiPriority w:val="22"/>
    <w:rsid w:val="00232FE5"/>
    <w:rPr>
      <w:b/>
      <w:bCs/>
    </w:rPr>
  </w:style>
  <w:style w:type="character" w:styleId="Accentuation">
    <w:name w:val="Emphasis"/>
    <w:basedOn w:val="Policepardfaut"/>
    <w:uiPriority w:val="20"/>
    <w:rsid w:val="00232FE5"/>
    <w:rPr>
      <w:i/>
      <w:iCs/>
    </w:rPr>
  </w:style>
  <w:style w:type="paragraph" w:styleId="Sansinterligne">
    <w:name w:val="No Spacing"/>
    <w:uiPriority w:val="1"/>
    <w:rsid w:val="00731070"/>
    <w:pPr>
      <w:spacing w:after="0" w:line="240" w:lineRule="auto"/>
    </w:pPr>
    <w:rPr>
      <w:rFonts w:ascii="Roboto Light" w:hAnsi="Roboto Light"/>
      <w:i/>
      <w:sz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232FE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32FE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7D8"/>
    <w:pPr>
      <w:spacing w:after="120"/>
    </w:pPr>
    <w:rPr>
      <w:rFonts w:ascii="Courier New" w:hAnsi="Courier New"/>
      <w:b/>
      <w:bCs/>
      <w:iCs/>
      <w:noProof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7D8"/>
    <w:rPr>
      <w:rFonts w:ascii="Courier New" w:hAnsi="Courier New"/>
      <w:b/>
      <w:bCs/>
      <w:iCs/>
      <w:noProof/>
      <w:color w:val="92278F" w:themeColor="accent1"/>
      <w:sz w:val="16"/>
    </w:rPr>
  </w:style>
  <w:style w:type="character" w:styleId="Accentuationlgre">
    <w:name w:val="Subtle Emphasis"/>
    <w:basedOn w:val="Policepardfaut"/>
    <w:uiPriority w:val="19"/>
    <w:rsid w:val="00232FE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232FE5"/>
    <w:rPr>
      <w:b/>
      <w:bCs/>
      <w:i/>
      <w:iCs/>
      <w:color w:val="92278F" w:themeColor="accent1"/>
    </w:rPr>
  </w:style>
  <w:style w:type="character" w:styleId="Rfrencelgre">
    <w:name w:val="Subtle Reference"/>
    <w:basedOn w:val="Policepardfaut"/>
    <w:uiPriority w:val="31"/>
    <w:rsid w:val="00232FE5"/>
    <w:rPr>
      <w:smallCaps/>
      <w:color w:val="9B57D3" w:themeColor="accent2"/>
      <w:u w:val="single"/>
    </w:rPr>
  </w:style>
  <w:style w:type="character" w:styleId="Rfrenceintense">
    <w:name w:val="Intense Reference"/>
    <w:basedOn w:val="Policepardfaut"/>
    <w:uiPriority w:val="32"/>
    <w:rsid w:val="00232FE5"/>
    <w:rPr>
      <w:b/>
      <w:bCs/>
      <w:smallCaps/>
      <w:color w:val="9B57D3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23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2FE5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3107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689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6893"/>
    <w:rPr>
      <w:rFonts w:ascii="Roboto Light" w:hAnsi="Roboto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6893"/>
    <w:rPr>
      <w:vertAlign w:val="superscript"/>
    </w:rPr>
  </w:style>
  <w:style w:type="paragraph" w:styleId="Paragraphedeliste">
    <w:name w:val="List Paragraph"/>
    <w:basedOn w:val="Normal"/>
    <w:uiPriority w:val="34"/>
    <w:rsid w:val="009A65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C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de">
    <w:name w:val="Code"/>
    <w:basedOn w:val="Normal"/>
    <w:link w:val="CodeCar"/>
    <w:qFormat/>
    <w:rsid w:val="00651EE6"/>
    <w:pPr>
      <w:spacing w:after="0" w:line="240" w:lineRule="auto"/>
      <w:ind w:left="567" w:right="567"/>
    </w:pPr>
    <w:rPr>
      <w:rFonts w:ascii="Consolas" w:hAnsi="Consolas"/>
      <w:sz w:val="12"/>
      <w:szCs w:val="18"/>
    </w:rPr>
  </w:style>
  <w:style w:type="paragraph" w:customStyle="1" w:styleId="Programme">
    <w:name w:val="Programme"/>
    <w:basedOn w:val="Normal"/>
    <w:link w:val="ProgrammeCar"/>
    <w:qFormat/>
    <w:rsid w:val="0047281A"/>
    <w:pPr>
      <w:framePr w:hSpace="284" w:vSpace="284" w:wrap="notBeside" w:hAnchor="text" w:xAlign="center" w:yAlign="center"/>
    </w:pPr>
    <w:rPr>
      <w:rFonts w:ascii="Consolas" w:hAnsi="Consolas"/>
      <w:color w:val="FF5050"/>
    </w:rPr>
  </w:style>
  <w:style w:type="character" w:customStyle="1" w:styleId="CodeCar">
    <w:name w:val="Code Car"/>
    <w:basedOn w:val="Policepardfaut"/>
    <w:link w:val="Code"/>
    <w:rsid w:val="00651EE6"/>
    <w:rPr>
      <w:rFonts w:ascii="Consolas" w:hAnsi="Consolas"/>
      <w:sz w:val="12"/>
      <w:szCs w:val="18"/>
    </w:rPr>
  </w:style>
  <w:style w:type="character" w:customStyle="1" w:styleId="notion-text-equation-token">
    <w:name w:val="notion-text-equation-token"/>
    <w:basedOn w:val="Policepardfaut"/>
    <w:rsid w:val="0047281A"/>
  </w:style>
  <w:style w:type="character" w:customStyle="1" w:styleId="ProgrammeCar">
    <w:name w:val="Programme Car"/>
    <w:basedOn w:val="Policepardfaut"/>
    <w:link w:val="Programme"/>
    <w:rsid w:val="0047281A"/>
    <w:rPr>
      <w:rFonts w:ascii="Consolas" w:hAnsi="Consolas"/>
      <w:color w:val="FF5050"/>
      <w:sz w:val="16"/>
    </w:rPr>
  </w:style>
  <w:style w:type="character" w:customStyle="1" w:styleId="notion-enable-hover">
    <w:name w:val="notion-enable-hover"/>
    <w:basedOn w:val="Policepardfaut"/>
    <w:rsid w:val="0047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agib31\OneDrive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E54EF03A0F45B8844C40F7401031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E043E8-B517-43E8-819A-BD923ED55388}"/>
      </w:docPartPr>
      <w:docPartBody>
        <w:p w:rsidR="00000000" w:rsidRDefault="002302B0">
          <w:pPr>
            <w:pStyle w:val="F1E54EF03A0F45B8844C40F740103143"/>
          </w:pPr>
          <w:r w:rsidRPr="002403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F1E54EF03A0F45B8844C40F740103143">
    <w:name w:val="F1E54EF03A0F45B8844C40F740103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92B3517-AF25-4891-88C8-A571B5A15002}">
  <we:reference id="wa104380518" version="3.1.0.0" store="fr-FR" storeType="OMEX"/>
  <we:alternateReferences>
    <we:reference id="WA104380518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4BB17A-9526-44C3-9B29-57E04F7114E1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F3F281-5D04-4DAE-9023-981953BF3A0C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85E8446-D6AF-4C91-8C53-5FF973EDF3BF}">
  <we:reference id="wa104380118" version="1.1.0.4" store="fr-FR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D5AA-58FF-4FD8-A15E-72F516BF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196</TotalTime>
  <Pages>3</Pages>
  <Words>741</Words>
  <Characters>4080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Introduction</vt:lpstr>
      <vt:lpstr>    Caractéristiques principales d'un SED</vt:lpstr>
      <vt:lpstr>    Champs applicatifs</vt:lpstr>
      <vt:lpstr>    Exemple 1 : robot explorateur</vt:lpstr>
      <vt:lpstr>Classes de SED</vt:lpstr>
      <vt:lpstr>Logique Combinatoire</vt:lpstr>
      <vt:lpstr>Logique séquentielle</vt:lpstr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Systèmes à Evénements Discrets (SED)</dc:title>
  <dc:subject/>
  <dc:creator>Alexis Gibert</dc:creator>
  <cp:keywords/>
  <dc:description/>
  <cp:lastModifiedBy>Alexis Gibert</cp:lastModifiedBy>
  <cp:revision>1</cp:revision>
  <cp:lastPrinted>2022-04-02T16:39:00Z</cp:lastPrinted>
  <dcterms:created xsi:type="dcterms:W3CDTF">2022-12-11T19:38:00Z</dcterms:created>
  <dcterms:modified xsi:type="dcterms:W3CDTF">2022-12-11T22:55:00Z</dcterms:modified>
</cp:coreProperties>
</file>