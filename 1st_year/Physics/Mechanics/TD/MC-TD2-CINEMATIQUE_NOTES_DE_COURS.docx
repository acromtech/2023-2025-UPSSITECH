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0E48" w14:textId="1E223E67" w:rsidR="004B13A9" w:rsidRDefault="003320DE" w:rsidP="004B13A9">
      <w:pPr>
        <w:pStyle w:val="Titre"/>
      </w:pPr>
      <w:r>
        <w:t xml:space="preserve"> </w:t>
      </w:r>
      <w:sdt>
        <w:sdtPr>
          <w:alias w:val="Titre "/>
          <w:tag w:val=""/>
          <w:id w:val="1311910653"/>
          <w:placeholder>
            <w:docPart w:val="3A4DD2F92ED24C069212A5CDB29925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A29DD">
            <w:t>TD2-Cinématique</w:t>
          </w:r>
        </w:sdtContent>
      </w:sdt>
    </w:p>
    <w:p w14:paraId="3659F87A" w14:textId="392886D9" w:rsidR="005A29DD" w:rsidRDefault="005A29DD" w:rsidP="005A29DD">
      <w:pPr>
        <w:pStyle w:val="Titre1"/>
      </w:pPr>
      <w:r>
        <w:t>Exercice 1 : Mouvement à accélération centrale</w:t>
      </w:r>
    </w:p>
    <w:p w14:paraId="62CA1702" w14:textId="16F591B7" w:rsidR="005A29DD" w:rsidRDefault="005A29DD" w:rsidP="005A29DD">
      <w:pPr>
        <w:pStyle w:val="Paragraphedeliste"/>
        <w:numPr>
          <w:ilvl w:val="0"/>
          <w:numId w:val="39"/>
        </w:numPr>
      </w:pPr>
      <w:r>
        <w:t xml:space="preserve">Il va falloir dériver </w:t>
      </w:r>
      <w:r w:rsidR="00D649BE">
        <w:t xml:space="preserve">l’ensemble et vérifier que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=0</m:t>
        </m:r>
      </m:oMath>
    </w:p>
    <w:p w14:paraId="0BFB43A6" w14:textId="2F6BB248" w:rsidR="00BB5411" w:rsidRPr="0061189B" w:rsidRDefault="006C3A56" w:rsidP="00BB54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OM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M,R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OM</m:t>
              </m:r>
            </m:e>
          </m:acc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M,R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color w:val="00B050"/>
                </w:rPr>
                <m:t>M,R</m:t>
              </m:r>
            </m:sub>
          </m:sSub>
          <m:r>
            <w:rPr>
              <w:rFonts w:ascii="Cambria Math" w:hAnsi="Cambria Math"/>
              <w:color w:val="00B050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color w:val="00B050"/>
                </w:rPr>
                <m:t>M,R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45A5ED" w:themeColor="accent5"/>
                </w:rPr>
              </m:ctrlPr>
            </m:accPr>
            <m:e>
              <m:r>
                <w:rPr>
                  <w:rFonts w:ascii="Cambria Math" w:hAnsi="Cambria Math"/>
                  <w:color w:val="45A5ED" w:themeColor="accent5"/>
                </w:rPr>
                <m:t>OM</m:t>
              </m:r>
            </m:e>
          </m:acc>
          <m:r>
            <w:rPr>
              <w:rFonts w:ascii="Cambria Math" w:hAnsi="Cambria Math"/>
              <w:color w:val="45A5ED" w:themeColor="accent5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45A5ED" w:themeColor="accent5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color w:val="45A5ED" w:themeColor="accent5"/>
                </w:rPr>
                <m:t>M,R</m:t>
              </m:r>
            </m:sub>
          </m:sSub>
          <m:r>
            <w:rPr>
              <w:rFonts w:ascii="Cambria Math" w:hAnsi="Cambria Math"/>
              <w:color w:val="45A5ED" w:themeColor="accent5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B050"/>
                </w:rPr>
              </m:ctrlPr>
            </m:accPr>
            <m:e>
              <m:r>
                <w:rPr>
                  <w:rFonts w:ascii="Cambria Math" w:hAnsi="Cambria Math"/>
                  <w:color w:val="00B050"/>
                </w:rPr>
                <m:t>0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45A5ED" w:themeColor="accent5"/>
                </w:rPr>
              </m:ctrlPr>
            </m:accPr>
            <m:e>
              <m:r>
                <w:rPr>
                  <w:rFonts w:ascii="Cambria Math" w:hAnsi="Cambria Math"/>
                  <w:color w:val="45A5ED" w:themeColor="accent5"/>
                </w:rPr>
                <m:t>0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14:paraId="2B1111F5" w14:textId="02C5FBB5" w:rsidR="0061189B" w:rsidRDefault="006C3A56" w:rsidP="00BB5411">
      <w:pPr>
        <w:rPr>
          <w:color w:val="45A5ED" w:themeColor="accent5"/>
        </w:rPr>
      </w:pPr>
      <m:oMath>
        <m:sSub>
          <m:sSubPr>
            <m:ctrlPr>
              <w:rPr>
                <w:rFonts w:ascii="Cambria Math" w:hAnsi="Cambria Math"/>
                <w:i/>
                <w:color w:val="00B05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accPr>
              <m:e>
                <m:r>
                  <w:rPr>
                    <w:rFonts w:ascii="Cambria Math" w:hAnsi="Cambria Math"/>
                    <w:color w:val="00B05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00B050"/>
              </w:rPr>
              <m:t>M,R</m:t>
            </m:r>
          </m:sub>
        </m:sSub>
        <m:r>
          <w:rPr>
            <w:rFonts w:ascii="Cambria Math" w:hAnsi="Cambria Math"/>
            <w:color w:val="00B050"/>
          </w:rPr>
          <m:t>∧</m:t>
        </m:r>
        <m:sSub>
          <m:sSubPr>
            <m:ctrlPr>
              <w:rPr>
                <w:rFonts w:ascii="Cambria Math" w:hAnsi="Cambria Math"/>
                <w:i/>
                <w:color w:val="00B05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accPr>
              <m:e>
                <m:r>
                  <w:rPr>
                    <w:rFonts w:ascii="Cambria Math" w:hAnsi="Cambria Math"/>
                    <w:color w:val="00B05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00B050"/>
              </w:rPr>
              <m:t>M,R</m:t>
            </m:r>
          </m:sub>
        </m:sSub>
        <m:r>
          <w:rPr>
            <w:rFonts w:ascii="Cambria Math" w:hAnsi="Cambria Math"/>
            <w:color w:val="00B05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color w:val="00B050"/>
              </w:rPr>
            </m:ctrlPr>
          </m:accPr>
          <m:e>
            <m:r>
              <w:rPr>
                <w:rFonts w:ascii="Cambria Math" w:hAnsi="Cambria Math"/>
                <w:color w:val="00B050"/>
              </w:rPr>
              <m:t>0</m:t>
            </m:r>
          </m:e>
        </m:acc>
      </m:oMath>
      <w:r w:rsidR="0061189B">
        <w:rPr>
          <w:color w:val="00B050"/>
        </w:rPr>
        <w:t xml:space="preserve"> </w:t>
      </w:r>
      <w:proofErr w:type="gramStart"/>
      <w:r w:rsidR="0061189B">
        <w:rPr>
          <w:color w:val="00B050"/>
        </w:rPr>
        <w:t>car</w:t>
      </w:r>
      <w:proofErr w:type="gramEnd"/>
      <w:r w:rsidR="0061189B">
        <w:rPr>
          <w:color w:val="00B050"/>
        </w:rPr>
        <w:t xml:space="preserve"> les vecteurs sont colinéaires</w:t>
      </w:r>
      <w:r w:rsidR="00C70D6A">
        <w:rPr>
          <w:color w:val="00B050"/>
        </w:rPr>
        <w:br/>
      </w:r>
      <m:oMath>
        <m:acc>
          <m:accPr>
            <m:chr m:val="⃗"/>
            <m:ctrlPr>
              <w:rPr>
                <w:rFonts w:ascii="Cambria Math" w:hAnsi="Cambria Math"/>
                <w:i/>
                <w:color w:val="45A5ED" w:themeColor="accent5"/>
              </w:rPr>
            </m:ctrlPr>
          </m:accPr>
          <m:e>
            <m:r>
              <w:rPr>
                <w:rFonts w:ascii="Cambria Math" w:hAnsi="Cambria Math"/>
                <w:color w:val="45A5ED" w:themeColor="accent5"/>
              </w:rPr>
              <m:t>OM</m:t>
            </m:r>
          </m:e>
        </m:acc>
        <m:r>
          <w:rPr>
            <w:rFonts w:ascii="Cambria Math" w:hAnsi="Cambria Math"/>
            <w:color w:val="45A5ED" w:themeColor="accent5"/>
          </w:rPr>
          <m:t>∧</m:t>
        </m:r>
        <m:sSub>
          <m:sSubPr>
            <m:ctrlPr>
              <w:rPr>
                <w:rFonts w:ascii="Cambria Math" w:hAnsi="Cambria Math"/>
                <w:i/>
                <w:color w:val="45A5ED" w:themeColor="accent5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45A5ED" w:themeColor="accent5"/>
                  </w:rPr>
                </m:ctrlPr>
              </m:accPr>
              <m:e>
                <m:r>
                  <w:rPr>
                    <w:rFonts w:ascii="Cambria Math" w:hAnsi="Cambria Math"/>
                    <w:color w:val="45A5ED" w:themeColor="accent5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color w:val="45A5ED" w:themeColor="accent5"/>
              </w:rPr>
              <m:t>M,R</m:t>
            </m:r>
          </m:sub>
        </m:sSub>
        <m:r>
          <w:rPr>
            <w:rFonts w:ascii="Cambria Math" w:hAnsi="Cambria Math"/>
            <w:color w:val="45A5ED" w:themeColor="accent5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color w:val="45A5ED" w:themeColor="accent5"/>
              </w:rPr>
            </m:ctrlPr>
          </m:accPr>
          <m:e>
            <m:r>
              <w:rPr>
                <w:rFonts w:ascii="Cambria Math" w:hAnsi="Cambria Math"/>
                <w:color w:val="45A5ED" w:themeColor="accent5"/>
              </w:rPr>
              <m:t>0</m:t>
            </m:r>
          </m:e>
        </m:acc>
      </m:oMath>
      <w:r w:rsidR="0061189B" w:rsidRPr="00C70D6A">
        <w:rPr>
          <w:color w:val="45A5ED" w:themeColor="accent5"/>
        </w:rPr>
        <w:t xml:space="preserve"> car </w:t>
      </w:r>
      <w:r w:rsidR="00C70D6A" w:rsidRPr="00C70D6A">
        <w:rPr>
          <w:color w:val="45A5ED" w:themeColor="accent5"/>
        </w:rPr>
        <w:t>don</w:t>
      </w:r>
      <w:r w:rsidR="00C70D6A">
        <w:rPr>
          <w:color w:val="45A5ED" w:themeColor="accent5"/>
        </w:rPr>
        <w:t>né dans le sujet</w:t>
      </w:r>
    </w:p>
    <w:p w14:paraId="7E69C590" w14:textId="76987B8E" w:rsidR="00C70D6A" w:rsidRDefault="00C70D6A" w:rsidP="00BB5411">
      <w:r>
        <w:t xml:space="preserve">Ainsi on peut dire que 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OM</m:t>
            </m:r>
          </m:e>
        </m:acc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M,R</m:t>
            </m:r>
          </m:sub>
        </m:sSub>
      </m:oMath>
      <w:r w:rsidR="00D56E3C">
        <w:t xml:space="preserve"> est constant</w:t>
      </w:r>
    </w:p>
    <w:p w14:paraId="7DD8AA25" w14:textId="30144AF5" w:rsidR="00D56E3C" w:rsidRDefault="00D56E3C" w:rsidP="00D56E3C">
      <w:pPr>
        <w:pStyle w:val="Paragraphedeliste"/>
        <w:numPr>
          <w:ilvl w:val="0"/>
          <w:numId w:val="39"/>
        </w:numPr>
      </w:pPr>
      <w:r>
        <w:t xml:space="preserve"> </w:t>
      </w:r>
      <w:r w:rsidR="00085995">
        <w:t xml:space="preserve">Donnez l’expression du moment cinétique de </w:t>
      </w:r>
      <m:oMath>
        <m:r>
          <w:rPr>
            <w:rFonts w:ascii="Cambria Math" w:hAnsi="Cambria Math"/>
          </w:rPr>
          <m:t>M</m:t>
        </m:r>
      </m:oMath>
      <w:r w:rsidR="00085995">
        <w:t xml:space="preserve"> par rapport au point </w:t>
      </w:r>
      <m:oMath>
        <m:r>
          <w:rPr>
            <w:rFonts w:ascii="Cambria Math" w:hAnsi="Cambria Math"/>
          </w:rPr>
          <m:t>O</m:t>
        </m:r>
      </m:oMath>
    </w:p>
    <w:p w14:paraId="06CC932A" w14:textId="68E2F5A5" w:rsidR="00D56E3C" w:rsidRDefault="00D56E3C" w:rsidP="00D56E3C">
      <w:r>
        <w:t>Info : C’est quoi le moment cinétique ?</w:t>
      </w:r>
    </w:p>
    <w:p w14:paraId="40630692" w14:textId="1E85F2C5" w:rsidR="00D56E3C" w:rsidRPr="000232FF" w:rsidRDefault="006C3A56" w:rsidP="00D56E3C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  <m:r>
                <w:rPr>
                  <w:rFonts w:ascii="Cambria Math" w:hAnsi="Cambria Math"/>
                </w:rPr>
                <m:t>∧m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M,R</m:t>
                  </m:r>
                </m:sub>
              </m:sSub>
            </m:e>
          </m:borderBox>
        </m:oMath>
      </m:oMathPara>
    </w:p>
    <w:p w14:paraId="1BF9E509" w14:textId="7B503CAC" w:rsidR="00CE2EEC" w:rsidRPr="00B419DA" w:rsidRDefault="006C3A56" w:rsidP="00D56E3C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OM</m:t>
              </m:r>
            </m:e>
          </m:acc>
          <m:r>
            <w:rPr>
              <w:rFonts w:ascii="Cambria Math" w:hAnsi="Cambria Math"/>
            </w:rPr>
            <m:t>=r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OM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borderBox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,R</m:t>
              </m:r>
            </m:sub>
          </m:sSub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donc</m:t>
                  </m:r>
                </m:e>
              </m:groupChr>
            </m:e>
          </m:box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α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donc</m:t>
              </m:r>
            </m:e>
          </m:groupCh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OM</m:t>
              </m:r>
            </m:e>
          </m:acc>
          <m:r>
            <w:rPr>
              <w:rFonts w:ascii="Cambria Math" w:hAnsi="Cambria Math"/>
            </w:rPr>
            <m:t>∧m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M,R</m:t>
                  </m:r>
                </m:sub>
              </m:sSub>
            </m:e>
          </m:acc>
          <m:r>
            <w:rPr>
              <w:rFonts w:ascii="Cambria Math" w:hAnsi="Cambria Math"/>
            </w:rPr>
            <m:t>=r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∧m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r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∧m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+r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∧mr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comme </m:t>
              </m:r>
              <m:r>
                <w:rPr>
                  <w:rFonts w:ascii="Cambria Math" w:hAnsi="Cambria Math"/>
                  <w:color w:val="FF0000"/>
                </w:rPr>
                <m:t>r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FF0000"/>
                </w:rPr>
                <m:t>∧m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e>
          </m:groupCh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2B48ABB1" w14:textId="51D0BF71" w:rsidR="00B419DA" w:rsidRDefault="00B419DA" w:rsidP="00B419DA">
      <w:pPr>
        <w:pStyle w:val="Paragraphedeliste"/>
        <w:numPr>
          <w:ilvl w:val="0"/>
          <w:numId w:val="39"/>
        </w:numPr>
      </w:pPr>
      <w:r>
        <w:t xml:space="preserve">On sait que le moment cinétique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cste</m:t>
            </m:r>
          </m:e>
        </m:acc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4A4431">
        <w:t xml:space="preserve"> donc :</w:t>
      </w:r>
    </w:p>
    <w:p w14:paraId="3F14B369" w14:textId="0CD43262" w:rsidR="004A4431" w:rsidRPr="00925176" w:rsidRDefault="006C3A56" w:rsidP="004A443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</m:e>
          </m:d>
        </m:oMath>
      </m:oMathPara>
    </w:p>
    <w:p w14:paraId="6915CA1D" w14:textId="6A00A4CF" w:rsidR="00925176" w:rsidRDefault="00460319" w:rsidP="00460319">
      <w:pPr>
        <w:pStyle w:val="Titre1"/>
        <w:rPr>
          <w:rFonts w:eastAsiaTheme="minorEastAsia"/>
        </w:rPr>
      </w:pPr>
      <w:r>
        <w:rPr>
          <w:rFonts w:eastAsiaTheme="minorEastAsia"/>
        </w:rPr>
        <w:t>Exercice 2</w:t>
      </w:r>
      <w:r w:rsidR="00C952B5">
        <w:rPr>
          <w:rFonts w:eastAsiaTheme="minorEastAsia"/>
        </w:rPr>
        <w:t> : La cycloïde</w:t>
      </w:r>
    </w:p>
    <w:p w14:paraId="125A0F47" w14:textId="2CE1234E" w:rsidR="007C5C56" w:rsidRPr="007C5C56" w:rsidRDefault="007C5C56" w:rsidP="007C5C56">
      <w:r>
        <w:t>La courbe cycloïde correspond à la trajectoire de la valve d’une roue de vélo.</w:t>
      </w:r>
    </w:p>
    <w:p w14:paraId="6D1EAC1F" w14:textId="7084FE34" w:rsidR="00C952B5" w:rsidRDefault="00D619C6" w:rsidP="00D619C6">
      <w:pPr>
        <w:jc w:val="center"/>
      </w:pPr>
      <w:r w:rsidRPr="00D619C6">
        <w:rPr>
          <w:noProof/>
        </w:rPr>
        <w:drawing>
          <wp:inline distT="0" distB="0" distL="0" distR="0" wp14:anchorId="39191776" wp14:editId="74A38BD9">
            <wp:extent cx="3480139" cy="1310423"/>
            <wp:effectExtent l="0" t="0" r="635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4851" cy="13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9656" w14:textId="0C799EFC" w:rsidR="001474A6" w:rsidRDefault="001474A6" w:rsidP="001474A6">
      <w:r>
        <w:t xml:space="preserve">Nous avons donc un point </w:t>
      </w:r>
      <m:oMath>
        <m:r>
          <w:rPr>
            <w:rFonts w:ascii="Cambria Math" w:hAnsi="Cambria Math" w:cs="Cambria Math"/>
          </w:rPr>
          <m:t>M</m:t>
        </m:r>
      </m:oMath>
      <w:r>
        <w:t xml:space="preserve"> qui est situé en </w:t>
      </w:r>
      <m:oMath>
        <m:r>
          <w:rPr>
            <w:rFonts w:ascii="Cambria Math" w:hAnsi="Cambria Math" w:cs="Cambria Math"/>
          </w:rPr>
          <m:t>O</m:t>
        </m:r>
      </m:oMath>
      <w:r>
        <w:t xml:space="preserve"> pour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=0</m:t>
        </m:r>
      </m:oMath>
      <w:r>
        <w:t xml:space="preserve">. La roue avance sans frottement le long de l’axe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Cambria Math"/>
                <w:i/>
              </w:rPr>
            </m:ctrlPr>
          </m:e>
        </m:acc>
      </m:oMath>
      <w:r>
        <w:t xml:space="preserve"> . On notera </w:t>
      </w:r>
      <m:oMath>
        <m:r>
          <w:rPr>
            <w:rFonts w:ascii="Cambria Math" w:hAnsi="Cambria Math" w:cs="Cambria Math"/>
          </w:rPr>
          <m:t>r</m:t>
        </m:r>
      </m:oMath>
      <w:r>
        <w:t xml:space="preserve"> le rayon de la roue.</w:t>
      </w:r>
    </w:p>
    <w:p w14:paraId="3690D3AC" w14:textId="6566FE67" w:rsidR="00414EEA" w:rsidRDefault="00D619C6" w:rsidP="00414EEA">
      <w:pPr>
        <w:pStyle w:val="Paragraphedeliste"/>
        <w:numPr>
          <w:ilvl w:val="0"/>
          <w:numId w:val="40"/>
        </w:numPr>
      </w:pPr>
      <w:r>
        <w:t xml:space="preserve">Déterminer l’expression de la position du point </w:t>
      </w:r>
      <m:oMath>
        <m:r>
          <w:rPr>
            <w:rFonts w:ascii="Cambria Math" w:hAnsi="Cambria Math"/>
          </w:rPr>
          <m:t>M</m:t>
        </m:r>
      </m:oMath>
      <w:r>
        <w:t xml:space="preserve"> dans le repère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  <w:r w:rsidR="00DB6996">
        <w:t xml:space="preserve"> </w:t>
      </w:r>
    </w:p>
    <w:p w14:paraId="58F53C45" w14:textId="77777777" w:rsidR="003F2A75" w:rsidRPr="003F2A75" w:rsidRDefault="006C3A56" w:rsidP="005B57B5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OM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BM</m:t>
              </m:r>
            </m:e>
          </m:acc>
        </m:oMath>
      </m:oMathPara>
    </w:p>
    <w:p w14:paraId="0EA535AC" w14:textId="57BA1526" w:rsidR="003F2A75" w:rsidRDefault="003F2A75" w:rsidP="005B57B5">
      <w:r w:rsidRPr="003F2A75">
        <w:t>On change de méthode :</w:t>
      </w:r>
      <w:r w:rsidR="00901A20">
        <w:t xml:space="preserve"> (voir photo du 12/10/2022 plus d’info avec des graphiques)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4"/>
        <w:gridCol w:w="3194"/>
      </w:tblGrid>
      <w:tr w:rsidR="0064578A" w14:paraId="541D962B" w14:textId="77777777" w:rsidTr="00F515F9">
        <w:tc>
          <w:tcPr>
            <w:tcW w:w="0" w:type="auto"/>
            <w:vAlign w:val="center"/>
          </w:tcPr>
          <w:p w14:paraId="78276F62" w14:textId="72056D7F" w:rsidR="0064578A" w:rsidRDefault="0064578A" w:rsidP="0064578A">
            <w:r w:rsidRPr="00304A37">
              <w:rPr>
                <w:noProof/>
              </w:rPr>
              <w:lastRenderedPageBreak/>
              <w:drawing>
                <wp:inline distT="0" distB="0" distL="0" distR="0" wp14:anchorId="331D1B9D" wp14:editId="7EB91C3D">
                  <wp:extent cx="1510067" cy="1450788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663" cy="145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6880">
              <w:rPr>
                <w:noProof/>
              </w:rPr>
              <w:drawing>
                <wp:inline distT="0" distB="0" distL="0" distR="0" wp14:anchorId="5546858A" wp14:editId="0E602A2B">
                  <wp:extent cx="1846966" cy="1173774"/>
                  <wp:effectExtent l="0" t="0" r="1270" b="762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010" cy="118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79CCA48" w14:textId="77777777" w:rsidR="0064578A" w:rsidRPr="0064578A" w:rsidRDefault="006C3A56" w:rsidP="0064578A"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-θ</m:t>
                        </m:r>
                      </m:e>
                    </m:d>
                  </m:e>
                </m:func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-θ</m:t>
                        </m:r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45A5ED" w:themeColor="accent5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  <w:p w14:paraId="1BE8FC23" w14:textId="63290474" w:rsidR="0064578A" w:rsidRDefault="0064578A" w:rsidP="0064578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OM</m:t>
                    </m:r>
                  </m:e>
                </m:acc>
                <m:r>
                  <w:rPr>
                    <w:rFonts w:ascii="Cambria Math" w:hAnsi="Cambria Math"/>
                  </w:rPr>
                  <m:t>=rθ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+r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</w:tr>
    </w:tbl>
    <w:p w14:paraId="10A29BB6" w14:textId="77777777" w:rsidR="0064578A" w:rsidRPr="003F2A75" w:rsidRDefault="0064578A" w:rsidP="005B57B5"/>
    <w:p w14:paraId="1A998A46" w14:textId="72F21E94" w:rsidR="00D619C6" w:rsidRDefault="00D619C6" w:rsidP="00D619C6">
      <w:pPr>
        <w:pStyle w:val="Paragraphedeliste"/>
        <w:numPr>
          <w:ilvl w:val="0"/>
          <w:numId w:val="40"/>
        </w:numPr>
      </w:pPr>
      <w:r>
        <w:t xml:space="preserve">Donner la vitesse du point </w:t>
      </w:r>
      <m:oMath>
        <m:r>
          <w:rPr>
            <w:rFonts w:ascii="Cambria Math" w:hAnsi="Cambria Math"/>
          </w:rPr>
          <m:t>M</m:t>
        </m:r>
      </m:oMath>
      <w:r>
        <w:t xml:space="preserve"> dans le repère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</w:p>
    <w:p w14:paraId="08C71BBD" w14:textId="31B53DA2" w:rsidR="00F515F9" w:rsidRPr="000470F2" w:rsidRDefault="00F515F9" w:rsidP="00F515F9">
      <w:r>
        <w:t>On calcule  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M,R</m:t>
                </m:r>
              </m:sub>
            </m:sSub>
          </m:e>
        </m:acc>
      </m:oMath>
    </w:p>
    <w:p w14:paraId="3E2F1079" w14:textId="3D01B001" w:rsidR="000470F2" w:rsidRPr="000470F2" w:rsidRDefault="006C3A56" w:rsidP="00F515F9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M,R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OM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</m:oMath>
      </m:oMathPara>
    </w:p>
    <w:p w14:paraId="2B598445" w14:textId="21CEA74B" w:rsidR="00D619C6" w:rsidRPr="00C952B5" w:rsidRDefault="00D619C6" w:rsidP="00D619C6">
      <w:pPr>
        <w:pStyle w:val="Paragraphedeliste"/>
        <w:numPr>
          <w:ilvl w:val="0"/>
          <w:numId w:val="40"/>
        </w:numPr>
      </w:pPr>
      <w:r>
        <w:t>Calculez l’expression de l’</w:t>
      </w:r>
      <w:r w:rsidR="00414EEA">
        <w:t>accélération</w:t>
      </w:r>
      <w:r>
        <w:t xml:space="preserve"> du point </w:t>
      </w:r>
      <m:oMath>
        <m:r>
          <w:rPr>
            <w:rFonts w:ascii="Cambria Math" w:hAnsi="Cambria Math"/>
          </w:rPr>
          <m:t>M</m:t>
        </m:r>
      </m:oMath>
      <w:r>
        <w:t xml:space="preserve"> dans le repère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</w:p>
    <w:p w14:paraId="2359CCF4" w14:textId="5DE73651" w:rsidR="006D2B11" w:rsidRDefault="00353E4A" w:rsidP="004B13A9">
      <w:r>
        <w:t xml:space="preserve">On calcule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M,R</m:t>
                </m:r>
              </m:sub>
            </m:sSub>
          </m:e>
        </m:acc>
      </m:oMath>
    </w:p>
    <w:p w14:paraId="2C77A79D" w14:textId="68E6D95D" w:rsidR="00BB4736" w:rsidRPr="002A32C7" w:rsidRDefault="006C3A56" w:rsidP="004B13A9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M,R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M,R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fun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fun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</m:oMath>
      </m:oMathPara>
    </w:p>
    <w:p w14:paraId="522BC645" w14:textId="0F3C5B1E" w:rsidR="002A32C7" w:rsidRDefault="002A32C7" w:rsidP="002A32C7">
      <w:pPr>
        <w:pStyle w:val="Titre1"/>
      </w:pPr>
      <w:r>
        <w:t>Exercice 3 : Manège</w:t>
      </w:r>
    </w:p>
    <w:p w14:paraId="2363D679" w14:textId="1AC0001B" w:rsidR="00901A20" w:rsidRDefault="00BD0A41" w:rsidP="00E40E5F">
      <w:pPr>
        <w:pStyle w:val="Paragraphedeliste"/>
        <w:numPr>
          <w:ilvl w:val="0"/>
          <w:numId w:val="41"/>
        </w:numPr>
      </w:pPr>
      <w:r>
        <w:t xml:space="preserve">Donnez l’expression du vecteur position et la vitesse du point </w:t>
      </w:r>
      <m:oMath>
        <m:r>
          <w:rPr>
            <w:rFonts w:ascii="Cambria Math" w:hAnsi="Cambria Math" w:cs="Cambria Math"/>
          </w:rPr>
          <m:t>A</m:t>
        </m:r>
      </m:oMath>
      <w:r>
        <w:t xml:space="preserve"> dans le repère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</m:oMath>
    </w:p>
    <w:p w14:paraId="6EE971D0" w14:textId="77777777" w:rsidR="001E41AE" w:rsidRPr="001E41AE" w:rsidRDefault="006C3A56" w:rsidP="00F359AE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CA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CA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CA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=l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7556698B" w14:textId="4EC47504" w:rsidR="00093ED5" w:rsidRDefault="001E41AE" w:rsidP="00F359AE">
      <w:r>
        <w:t>Comme la longueur</w:t>
      </w:r>
      <w:r w:rsidRPr="001C281D">
        <w:t xml:space="preserve"> </w:t>
      </w:r>
      <m:oMath>
        <m:r>
          <w:rPr>
            <w:rFonts w:ascii="Cambria Math" w:hAnsi="Cambria Math"/>
          </w:rPr>
          <m:t>l</m:t>
        </m:r>
      </m:oMath>
      <w:r w:rsidRPr="001C281D">
        <w:t xml:space="preserve"> ne varie pas en fonction du temp</w:t>
      </w:r>
      <w:r>
        <w:t xml:space="preserve">s. Alors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>, ainsi 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14:paraId="4AFD6042" w14:textId="6AC11C23" w:rsidR="001E41AE" w:rsidRDefault="001E41AE" w:rsidP="001E41AE">
      <w:pPr>
        <w:pStyle w:val="Paragraphedeliste"/>
        <w:numPr>
          <w:ilvl w:val="0"/>
          <w:numId w:val="41"/>
        </w:numPr>
      </w:pPr>
      <w:r>
        <w:t xml:space="preserve">Donnez l’expression du vecteur position et la vitesse du point </w:t>
      </w:r>
      <m:oMath>
        <m:r>
          <w:rPr>
            <w:rFonts w:ascii="Cambria Math" w:hAnsi="Cambria Math" w:cs="Cambria Math"/>
          </w:rPr>
          <m:t>A</m:t>
        </m:r>
      </m:oMath>
      <w:r>
        <w:t xml:space="preserve"> dans le repère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d>
      </m:oMath>
    </w:p>
    <w:p w14:paraId="6C16067B" w14:textId="0EB0C284" w:rsidR="002A32C7" w:rsidRPr="00B44057" w:rsidRDefault="006C3A56" w:rsidP="002A32C7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OA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OC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CA</m:t>
              </m:r>
            </m:e>
          </m:acc>
          <m:r>
            <w:rPr>
              <w:rFonts w:ascii="Cambria Math" w:hAnsi="Cambria Math"/>
            </w:rPr>
            <m:t>=r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+l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=r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</m:oMath>
      </m:oMathPara>
    </w:p>
    <w:p w14:paraId="7CF8EEF0" w14:textId="631B4E1F" w:rsidR="00760EE8" w:rsidRPr="006D1130" w:rsidRDefault="006C3A56" w:rsidP="006D1130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OA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-ϕ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+ϕ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</m:oMath>
      </m:oMathPara>
    </w:p>
    <w:p w14:paraId="1F64CF21" w14:textId="116D9A0F" w:rsidR="006D1130" w:rsidRDefault="006D1130" w:rsidP="006D1130">
      <w:pPr>
        <w:pStyle w:val="Paragraphedeliste"/>
        <w:numPr>
          <w:ilvl w:val="0"/>
          <w:numId w:val="41"/>
        </w:numPr>
      </w:pPr>
      <w:r>
        <w:t xml:space="preserve">Donnez l’expression du vecteur position et la vitesse du point </w:t>
      </w:r>
      <m:oMath>
        <m:r>
          <w:rPr>
            <w:rFonts w:ascii="Cambria Math" w:hAnsi="Cambria Math" w:cs="Cambria Math"/>
          </w:rPr>
          <m:t>A</m:t>
        </m:r>
      </m:oMath>
      <w:r>
        <w:t xml:space="preserve"> dans le repère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</w:p>
    <w:p w14:paraId="0F1EA0DF" w14:textId="00076AA6" w:rsidR="00987BD8" w:rsidRDefault="006C3A56" w:rsidP="00987BD8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0536F29C" w14:textId="77777777" w:rsidR="00F3632F" w:rsidRPr="00F3632F" w:rsidRDefault="006C3A56" w:rsidP="006D1130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+l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037A812B" w14:textId="763763A1" w:rsidR="00F3632F" w:rsidRDefault="006C3A56" w:rsidP="006D11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A,R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OA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rθ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θ+ϕ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3426B9CD" w14:textId="090100C7" w:rsidR="006D1130" w:rsidRPr="002A32C7" w:rsidRDefault="006C3A56" w:rsidP="006D11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acc>
                </m:e>
              </m:groupChr>
            </m:e>
          </m:box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acc>
                </m:e>
              </m:groupChr>
            </m:e>
          </m:box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sectPr w:rsidR="006D1130" w:rsidRPr="002A32C7" w:rsidSect="00EE689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7A717" w14:textId="77777777" w:rsidR="00645CF7" w:rsidRDefault="00645CF7" w:rsidP="00232FE5">
      <w:pPr>
        <w:spacing w:after="0" w:line="240" w:lineRule="auto"/>
      </w:pPr>
      <w:r>
        <w:separator/>
      </w:r>
    </w:p>
  </w:endnote>
  <w:endnote w:type="continuationSeparator" w:id="0">
    <w:p w14:paraId="7B3F7073" w14:textId="77777777" w:rsidR="00645CF7" w:rsidRDefault="00645CF7" w:rsidP="00232FE5">
      <w:pPr>
        <w:spacing w:after="0" w:line="240" w:lineRule="auto"/>
      </w:pPr>
      <w:r>
        <w:continuationSeparator/>
      </w:r>
    </w:p>
  </w:endnote>
  <w:endnote w:type="continuationNotice" w:id="1">
    <w:p w14:paraId="1CDC0905" w14:textId="77777777" w:rsidR="00645CF7" w:rsidRDefault="00645C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531BA" w14:textId="77777777" w:rsidR="003226E7" w:rsidRDefault="003226E7">
    <w:pPr>
      <w:pStyle w:val="Pieddepage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B6E529B" wp14:editId="2263C307">
              <wp:simplePos x="0" y="0"/>
              <wp:positionH relativeFrom="column">
                <wp:posOffset>6101896</wp:posOffset>
              </wp:positionH>
              <wp:positionV relativeFrom="paragraph">
                <wp:posOffset>-2256790</wp:posOffset>
              </wp:positionV>
              <wp:extent cx="336550" cy="2607945"/>
              <wp:effectExtent l="0" t="0" r="6350" b="190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550" cy="2607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E2DEA0D" w14:textId="77777777" w:rsidR="003226E7" w:rsidRPr="003226E7" w:rsidRDefault="00757B18" w:rsidP="003226E7">
                          <w:pPr>
                            <w:rPr>
                              <w:rFonts w:ascii="Roboto Black" w:hAnsi="Roboto Black"/>
                            </w:rPr>
                          </w:pPr>
                          <w:r>
                            <w:rPr>
                              <w:rFonts w:ascii="Roboto Black" w:hAnsi="Roboto Black"/>
                            </w:rPr>
                            <w:t xml:space="preserve">Alexis GIBERT </w:t>
                          </w:r>
                          <w:r w:rsidR="004B13A9">
                            <w:rPr>
                              <w:rFonts w:ascii="Roboto Black" w:hAnsi="Roboto Black"/>
                            </w:rPr>
                            <w:t>//</w:t>
                          </w:r>
                          <w:r w:rsidR="002C5EA8">
                            <w:rPr>
                              <w:rFonts w:ascii="Roboto Black" w:hAnsi="Roboto Black"/>
                            </w:rPr>
                            <w:t xml:space="preserve"> </w:t>
                          </w:r>
                          <w:r w:rsidR="00F96292">
                            <w:rPr>
                              <w:rFonts w:ascii="Roboto Black" w:hAnsi="Roboto Black"/>
                            </w:rPr>
                            <w:t>UPSSITECH 1A SRI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6E529B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480.45pt;margin-top:-177.7pt;width:26.5pt;height:205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" fillcolor="white [3201]" stroked="f" strokeweight=".5pt">
              <v:textbox style="layout-flow:vertical;mso-layout-flow-alt:bottom-to-top">
                <w:txbxContent>
                  <w:p w14:paraId="4E2DEA0D" w14:textId="77777777" w:rsidR="003226E7" w:rsidRPr="003226E7" w:rsidRDefault="00757B18" w:rsidP="003226E7">
                    <w:pPr>
                      <w:rPr>
                        <w:rFonts w:ascii="Roboto Black" w:hAnsi="Roboto Black"/>
                      </w:rPr>
                    </w:pPr>
                    <w:r>
                      <w:rPr>
                        <w:rFonts w:ascii="Roboto Black" w:hAnsi="Roboto Black"/>
                      </w:rPr>
                      <w:t xml:space="preserve">Alexis GIBERT </w:t>
                    </w:r>
                    <w:r w:rsidR="004B13A9">
                      <w:rPr>
                        <w:rFonts w:ascii="Roboto Black" w:hAnsi="Roboto Black"/>
                      </w:rPr>
                      <w:t>//</w:t>
                    </w:r>
                    <w:r w:rsidR="002C5EA8">
                      <w:rPr>
                        <w:rFonts w:ascii="Roboto Black" w:hAnsi="Roboto Black"/>
                      </w:rPr>
                      <w:t xml:space="preserve"> </w:t>
                    </w:r>
                    <w:r w:rsidR="00F96292">
                      <w:rPr>
                        <w:rFonts w:ascii="Roboto Black" w:hAnsi="Roboto Black"/>
                      </w:rPr>
                      <w:t>UPSSITECH 1A SRI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A3EB7" w14:textId="77777777" w:rsidR="00645CF7" w:rsidRDefault="00645CF7" w:rsidP="00232FE5">
      <w:pPr>
        <w:spacing w:after="0" w:line="240" w:lineRule="auto"/>
      </w:pPr>
      <w:r>
        <w:separator/>
      </w:r>
    </w:p>
  </w:footnote>
  <w:footnote w:type="continuationSeparator" w:id="0">
    <w:p w14:paraId="747221BB" w14:textId="77777777" w:rsidR="00645CF7" w:rsidRDefault="00645CF7" w:rsidP="00232FE5">
      <w:pPr>
        <w:spacing w:after="0" w:line="240" w:lineRule="auto"/>
      </w:pPr>
      <w:r>
        <w:continuationSeparator/>
      </w:r>
    </w:p>
  </w:footnote>
  <w:footnote w:type="continuationNotice" w:id="1">
    <w:p w14:paraId="5E7FEB57" w14:textId="77777777" w:rsidR="00645CF7" w:rsidRDefault="00645C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735A" w14:textId="77777777" w:rsidR="003226E7" w:rsidRPr="003226E7" w:rsidRDefault="00D811A3" w:rsidP="003226E7">
    <w:pPr>
      <w:pStyle w:val="Pieddepage"/>
      <w:jc w:val="right"/>
      <w:rPr>
        <w:rFonts w:ascii="Roboto Black" w:hAnsi="Roboto Black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1581D7" wp14:editId="1622D5EC">
              <wp:simplePos x="0" y="0"/>
              <wp:positionH relativeFrom="column">
                <wp:posOffset>-677821</wp:posOffset>
              </wp:positionH>
              <wp:positionV relativeFrom="paragraph">
                <wp:posOffset>-32137</wp:posOffset>
              </wp:positionV>
              <wp:extent cx="425450" cy="9362661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0" cy="936266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83D984A" w14:textId="239619C3" w:rsidR="00EE6893" w:rsidRPr="00374E88" w:rsidRDefault="006C3A56" w:rsidP="00D811A3">
                          <w:pPr>
                            <w:jc w:val="right"/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 Black" w:hAnsi="Roboto Black"/>
                                <w:sz w:val="24"/>
                                <w:szCs w:val="36"/>
                              </w:rPr>
                              <w:alias w:val="Titre "/>
                              <w:tag w:val=""/>
                              <w:id w:val="2401469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29DD">
                                <w:rPr>
                                  <w:rFonts w:ascii="Roboto Black" w:hAnsi="Roboto Black"/>
                                  <w:sz w:val="24"/>
                                  <w:szCs w:val="36"/>
                                </w:rPr>
                                <w:t>TD2-Cinématique</w:t>
                              </w:r>
                            </w:sdtContent>
                          </w:sdt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SUBJECT  \* Upper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XE </w:instrText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1581D7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-53.35pt;margin-top:-2.55pt;width:33.5pt;height:7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" fillcolor="white [3201]" stroked="f" strokeweight=".5pt">
              <v:textbox style="layout-flow:vertical;mso-layout-flow-alt:bottom-to-top">
                <w:txbxContent>
                  <w:p w14:paraId="683D984A" w14:textId="239619C3" w:rsidR="00EE6893" w:rsidRPr="00374E88" w:rsidRDefault="006C3A56" w:rsidP="00D811A3">
                    <w:pPr>
                      <w:jc w:val="right"/>
                      <w:rPr>
                        <w:rFonts w:ascii="Roboto Black" w:hAnsi="Roboto Black"/>
                        <w:sz w:val="24"/>
                        <w:szCs w:val="36"/>
                      </w:rPr>
                    </w:pPr>
                    <w:sdt>
                      <w:sdtPr>
                        <w:rPr>
                          <w:rFonts w:ascii="Roboto Black" w:hAnsi="Roboto Black"/>
                          <w:sz w:val="24"/>
                          <w:szCs w:val="36"/>
                        </w:rPr>
                        <w:alias w:val="Titre "/>
                        <w:tag w:val=""/>
                        <w:id w:val="2401469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A29DD">
                          <w:rPr>
                            <w:rFonts w:ascii="Roboto Black" w:hAnsi="Roboto Black"/>
                            <w:sz w:val="24"/>
                            <w:szCs w:val="36"/>
                          </w:rPr>
                          <w:t>TD2-Cinématique</w:t>
                        </w:r>
                      </w:sdtContent>
                    </w:sdt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SUBJECT  \* Upper  \* MERGEFORMAT </w:instrText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XE </w:instrText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4E88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17576C8" wp14:editId="225AAB67">
              <wp:simplePos x="0" y="0"/>
              <wp:positionH relativeFrom="column">
                <wp:posOffset>5573467</wp:posOffset>
              </wp:positionH>
              <wp:positionV relativeFrom="paragraph">
                <wp:posOffset>-104523</wp:posOffset>
              </wp:positionV>
              <wp:extent cx="1366520" cy="2128999"/>
              <wp:effectExtent l="0" t="0" r="5080" b="508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366520" cy="212899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F16D8F1" w14:textId="77777777" w:rsidR="003226E7" w:rsidRPr="00374E88" w:rsidRDefault="003226E7" w:rsidP="00D811A3">
                          <w:pPr>
                            <w:jc w:val="right"/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</w:pPr>
                          <w:r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t>0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instrText xml:space="preserve"> PAGE  \* Arabic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separate"/>
                          </w:r>
                          <w:r w:rsidR="00284E66" w:rsidRPr="00374E88">
                            <w:rPr>
                              <w:rFonts w:ascii="Roboto Black" w:hAnsi="Roboto Black"/>
                              <w:noProof/>
                              <w:sz w:val="96"/>
                              <w:szCs w:val="180"/>
                            </w:rPr>
                            <w:t>1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576C8" id="Zone de texte 5" o:spid="_x0000_s1027" type="#_x0000_t202" style="position:absolute;left:0;text-align:left;margin-left:438.85pt;margin-top:-8.25pt;width:107.6pt;height:167.65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" fillcolor="white [3201]" stroked="f" strokeweight=".5pt">
              <v:textbox style="layout-flow:vertical;mso-layout-flow-alt:bottom-to-top">
                <w:txbxContent>
                  <w:p w14:paraId="3F16D8F1" w14:textId="77777777" w:rsidR="003226E7" w:rsidRPr="00374E88" w:rsidRDefault="003226E7" w:rsidP="00D811A3">
                    <w:pPr>
                      <w:jc w:val="right"/>
                      <w:rPr>
                        <w:rFonts w:ascii="Roboto Black" w:hAnsi="Roboto Black"/>
                        <w:sz w:val="96"/>
                        <w:szCs w:val="180"/>
                      </w:rPr>
                    </w:pPr>
                    <w:r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t>0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instrText xml:space="preserve"> PAGE  \* Arabic  \* MERGEFORMAT </w:instrTex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separate"/>
                    </w:r>
                    <w:r w:rsidR="00284E66" w:rsidRPr="00374E88">
                      <w:rPr>
                        <w:rFonts w:ascii="Roboto Black" w:hAnsi="Roboto Black"/>
                        <w:noProof/>
                        <w:sz w:val="96"/>
                        <w:szCs w:val="180"/>
                      </w:rPr>
                      <w:t>1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31070" w:rsidRPr="0061625A">
      <w:tab/>
    </w:r>
  </w:p>
  <w:p w14:paraId="1609ECAF" w14:textId="77777777" w:rsidR="00232FE5" w:rsidRPr="0061625A" w:rsidRDefault="00232F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8EC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F8B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D65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62A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78EC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20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0EE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8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728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8AE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429E"/>
    <w:multiLevelType w:val="hybridMultilevel"/>
    <w:tmpl w:val="F0D81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02B6C"/>
    <w:multiLevelType w:val="hybridMultilevel"/>
    <w:tmpl w:val="2C7AB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7368F"/>
    <w:multiLevelType w:val="hybridMultilevel"/>
    <w:tmpl w:val="71C4F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51D1C"/>
    <w:multiLevelType w:val="hybridMultilevel"/>
    <w:tmpl w:val="D128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C4185"/>
    <w:multiLevelType w:val="hybridMultilevel"/>
    <w:tmpl w:val="912CD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90754"/>
    <w:multiLevelType w:val="hybridMultilevel"/>
    <w:tmpl w:val="83749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16E0B"/>
    <w:multiLevelType w:val="hybridMultilevel"/>
    <w:tmpl w:val="F88496C6"/>
    <w:lvl w:ilvl="0" w:tplc="C17422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435E6"/>
    <w:multiLevelType w:val="hybridMultilevel"/>
    <w:tmpl w:val="9C087E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8D0B7A"/>
    <w:multiLevelType w:val="hybridMultilevel"/>
    <w:tmpl w:val="0CAEC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11D98"/>
    <w:multiLevelType w:val="hybridMultilevel"/>
    <w:tmpl w:val="FC3053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D7A6B4A"/>
    <w:multiLevelType w:val="hybridMultilevel"/>
    <w:tmpl w:val="1C9E61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059DE"/>
    <w:multiLevelType w:val="hybridMultilevel"/>
    <w:tmpl w:val="A710B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943979"/>
    <w:multiLevelType w:val="hybridMultilevel"/>
    <w:tmpl w:val="9C087E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F028E"/>
    <w:multiLevelType w:val="hybridMultilevel"/>
    <w:tmpl w:val="9C087E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1704A5"/>
    <w:multiLevelType w:val="hybridMultilevel"/>
    <w:tmpl w:val="175A2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CE4B2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E811771"/>
    <w:multiLevelType w:val="hybridMultilevel"/>
    <w:tmpl w:val="FC0600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59030A"/>
    <w:multiLevelType w:val="hybridMultilevel"/>
    <w:tmpl w:val="72907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D3154"/>
    <w:multiLevelType w:val="hybridMultilevel"/>
    <w:tmpl w:val="624A30C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4D9815AA"/>
    <w:multiLevelType w:val="hybridMultilevel"/>
    <w:tmpl w:val="378ED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A877D6"/>
    <w:multiLevelType w:val="multilevel"/>
    <w:tmpl w:val="4C0E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6EF2CD3"/>
    <w:multiLevelType w:val="hybridMultilevel"/>
    <w:tmpl w:val="B4E2DC2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E661DA1"/>
    <w:multiLevelType w:val="hybridMultilevel"/>
    <w:tmpl w:val="A2285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E35436"/>
    <w:multiLevelType w:val="hybridMultilevel"/>
    <w:tmpl w:val="E470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BB1612"/>
    <w:multiLevelType w:val="hybridMultilevel"/>
    <w:tmpl w:val="E1B80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1904E9"/>
    <w:multiLevelType w:val="multilevel"/>
    <w:tmpl w:val="FE8E11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76D64E6"/>
    <w:multiLevelType w:val="hybridMultilevel"/>
    <w:tmpl w:val="1534C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37B4F"/>
    <w:multiLevelType w:val="hybridMultilevel"/>
    <w:tmpl w:val="BF0A7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7081D"/>
    <w:multiLevelType w:val="hybridMultilevel"/>
    <w:tmpl w:val="C5A86A82"/>
    <w:lvl w:ilvl="0" w:tplc="159AFF90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1817631">
    <w:abstractNumId w:val="16"/>
  </w:num>
  <w:num w:numId="2" w16cid:durableId="1433630486">
    <w:abstractNumId w:val="38"/>
  </w:num>
  <w:num w:numId="3" w16cid:durableId="380403070">
    <w:abstractNumId w:val="30"/>
  </w:num>
  <w:num w:numId="4" w16cid:durableId="15654149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525760">
    <w:abstractNumId w:val="25"/>
  </w:num>
  <w:num w:numId="6" w16cid:durableId="389811454">
    <w:abstractNumId w:val="35"/>
  </w:num>
  <w:num w:numId="7" w16cid:durableId="1390610088">
    <w:abstractNumId w:val="8"/>
  </w:num>
  <w:num w:numId="8" w16cid:durableId="2105682970">
    <w:abstractNumId w:val="3"/>
  </w:num>
  <w:num w:numId="9" w16cid:durableId="1646472437">
    <w:abstractNumId w:val="2"/>
  </w:num>
  <w:num w:numId="10" w16cid:durableId="1724056367">
    <w:abstractNumId w:val="1"/>
  </w:num>
  <w:num w:numId="11" w16cid:durableId="958073093">
    <w:abstractNumId w:val="0"/>
  </w:num>
  <w:num w:numId="12" w16cid:durableId="1432121792">
    <w:abstractNumId w:val="9"/>
  </w:num>
  <w:num w:numId="13" w16cid:durableId="858154624">
    <w:abstractNumId w:val="7"/>
  </w:num>
  <w:num w:numId="14" w16cid:durableId="1630936003">
    <w:abstractNumId w:val="6"/>
  </w:num>
  <w:num w:numId="15" w16cid:durableId="1786122237">
    <w:abstractNumId w:val="5"/>
  </w:num>
  <w:num w:numId="16" w16cid:durableId="1550024634">
    <w:abstractNumId w:val="4"/>
  </w:num>
  <w:num w:numId="17" w16cid:durableId="986010829">
    <w:abstractNumId w:val="14"/>
  </w:num>
  <w:num w:numId="18" w16cid:durableId="1069351490">
    <w:abstractNumId w:val="21"/>
  </w:num>
  <w:num w:numId="19" w16cid:durableId="697120589">
    <w:abstractNumId w:val="37"/>
  </w:num>
  <w:num w:numId="20" w16cid:durableId="1642029206">
    <w:abstractNumId w:val="15"/>
  </w:num>
  <w:num w:numId="21" w16cid:durableId="1279415633">
    <w:abstractNumId w:val="18"/>
  </w:num>
  <w:num w:numId="22" w16cid:durableId="971442443">
    <w:abstractNumId w:val="33"/>
  </w:num>
  <w:num w:numId="23" w16cid:durableId="1731227186">
    <w:abstractNumId w:val="29"/>
  </w:num>
  <w:num w:numId="24" w16cid:durableId="1542983404">
    <w:abstractNumId w:val="12"/>
  </w:num>
  <w:num w:numId="25" w16cid:durableId="617030951">
    <w:abstractNumId w:val="32"/>
  </w:num>
  <w:num w:numId="26" w16cid:durableId="541407036">
    <w:abstractNumId w:val="36"/>
  </w:num>
  <w:num w:numId="27" w16cid:durableId="1515538983">
    <w:abstractNumId w:val="31"/>
  </w:num>
  <w:num w:numId="28" w16cid:durableId="1873689235">
    <w:abstractNumId w:val="19"/>
  </w:num>
  <w:num w:numId="29" w16cid:durableId="1781291230">
    <w:abstractNumId w:val="28"/>
  </w:num>
  <w:num w:numId="30" w16cid:durableId="768164233">
    <w:abstractNumId w:val="26"/>
  </w:num>
  <w:num w:numId="31" w16cid:durableId="1230724371">
    <w:abstractNumId w:val="35"/>
  </w:num>
  <w:num w:numId="32" w16cid:durableId="634025877">
    <w:abstractNumId w:val="35"/>
  </w:num>
  <w:num w:numId="33" w16cid:durableId="522207365">
    <w:abstractNumId w:val="11"/>
  </w:num>
  <w:num w:numId="34" w16cid:durableId="1276909775">
    <w:abstractNumId w:val="13"/>
  </w:num>
  <w:num w:numId="35" w16cid:durableId="2049640754">
    <w:abstractNumId w:val="10"/>
  </w:num>
  <w:num w:numId="36" w16cid:durableId="1374186668">
    <w:abstractNumId w:val="27"/>
  </w:num>
  <w:num w:numId="37" w16cid:durableId="2059473789">
    <w:abstractNumId w:val="34"/>
  </w:num>
  <w:num w:numId="38" w16cid:durableId="1605841836">
    <w:abstractNumId w:val="35"/>
  </w:num>
  <w:num w:numId="39" w16cid:durableId="955258821">
    <w:abstractNumId w:val="20"/>
  </w:num>
  <w:num w:numId="40" w16cid:durableId="1203590119">
    <w:abstractNumId w:val="24"/>
  </w:num>
  <w:num w:numId="41" w16cid:durableId="101002584">
    <w:abstractNumId w:val="23"/>
  </w:num>
  <w:num w:numId="42" w16cid:durableId="389429985">
    <w:abstractNumId w:val="22"/>
  </w:num>
  <w:num w:numId="43" w16cid:durableId="910507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DD"/>
    <w:rsid w:val="0000383B"/>
    <w:rsid w:val="00005DCE"/>
    <w:rsid w:val="00011835"/>
    <w:rsid w:val="0001552C"/>
    <w:rsid w:val="000178CF"/>
    <w:rsid w:val="00021AA6"/>
    <w:rsid w:val="000232FF"/>
    <w:rsid w:val="00040ABD"/>
    <w:rsid w:val="00040C7D"/>
    <w:rsid w:val="000470F2"/>
    <w:rsid w:val="000609CB"/>
    <w:rsid w:val="000620A3"/>
    <w:rsid w:val="00063DA4"/>
    <w:rsid w:val="00065230"/>
    <w:rsid w:val="000666C0"/>
    <w:rsid w:val="00070E76"/>
    <w:rsid w:val="00075143"/>
    <w:rsid w:val="00075A2E"/>
    <w:rsid w:val="00075C1B"/>
    <w:rsid w:val="00080C3E"/>
    <w:rsid w:val="00084A0B"/>
    <w:rsid w:val="00084B1E"/>
    <w:rsid w:val="000850CE"/>
    <w:rsid w:val="00085995"/>
    <w:rsid w:val="00085A71"/>
    <w:rsid w:val="00087E29"/>
    <w:rsid w:val="00093ED5"/>
    <w:rsid w:val="00096385"/>
    <w:rsid w:val="0009690F"/>
    <w:rsid w:val="000A0402"/>
    <w:rsid w:val="000A07D8"/>
    <w:rsid w:val="000A0F98"/>
    <w:rsid w:val="000A7FD4"/>
    <w:rsid w:val="000B0C90"/>
    <w:rsid w:val="000B2F0C"/>
    <w:rsid w:val="000B300A"/>
    <w:rsid w:val="000B3A97"/>
    <w:rsid w:val="000B63F0"/>
    <w:rsid w:val="000B7524"/>
    <w:rsid w:val="000C0712"/>
    <w:rsid w:val="000C129B"/>
    <w:rsid w:val="000C33F3"/>
    <w:rsid w:val="000C3632"/>
    <w:rsid w:val="000C4078"/>
    <w:rsid w:val="000C4DF5"/>
    <w:rsid w:val="000C721C"/>
    <w:rsid w:val="000C7479"/>
    <w:rsid w:val="000D28E8"/>
    <w:rsid w:val="000D3205"/>
    <w:rsid w:val="000D4507"/>
    <w:rsid w:val="000D4878"/>
    <w:rsid w:val="000D7EEC"/>
    <w:rsid w:val="000E2946"/>
    <w:rsid w:val="000E4438"/>
    <w:rsid w:val="00104BCE"/>
    <w:rsid w:val="0010709E"/>
    <w:rsid w:val="001100D4"/>
    <w:rsid w:val="00112B69"/>
    <w:rsid w:val="0011677D"/>
    <w:rsid w:val="001203AF"/>
    <w:rsid w:val="00121DC6"/>
    <w:rsid w:val="00125EF0"/>
    <w:rsid w:val="00133985"/>
    <w:rsid w:val="00133D3B"/>
    <w:rsid w:val="00134576"/>
    <w:rsid w:val="00140AF5"/>
    <w:rsid w:val="00143A26"/>
    <w:rsid w:val="00144C00"/>
    <w:rsid w:val="001474A6"/>
    <w:rsid w:val="001523AB"/>
    <w:rsid w:val="00155702"/>
    <w:rsid w:val="00160133"/>
    <w:rsid w:val="00161681"/>
    <w:rsid w:val="00161968"/>
    <w:rsid w:val="001622CB"/>
    <w:rsid w:val="00166A3E"/>
    <w:rsid w:val="00166B3A"/>
    <w:rsid w:val="00166F50"/>
    <w:rsid w:val="00171489"/>
    <w:rsid w:val="00173683"/>
    <w:rsid w:val="00180F43"/>
    <w:rsid w:val="0018155A"/>
    <w:rsid w:val="00183BDA"/>
    <w:rsid w:val="00183C6C"/>
    <w:rsid w:val="001906FC"/>
    <w:rsid w:val="0019661F"/>
    <w:rsid w:val="001A0AD4"/>
    <w:rsid w:val="001A11C0"/>
    <w:rsid w:val="001A3CC1"/>
    <w:rsid w:val="001A69DC"/>
    <w:rsid w:val="001B0940"/>
    <w:rsid w:val="001B0E87"/>
    <w:rsid w:val="001B5BF1"/>
    <w:rsid w:val="001B7A3C"/>
    <w:rsid w:val="001C105E"/>
    <w:rsid w:val="001C12AE"/>
    <w:rsid w:val="001C12B4"/>
    <w:rsid w:val="001C1AE6"/>
    <w:rsid w:val="001C2177"/>
    <w:rsid w:val="001C281D"/>
    <w:rsid w:val="001C4470"/>
    <w:rsid w:val="001C4790"/>
    <w:rsid w:val="001C62BB"/>
    <w:rsid w:val="001D7558"/>
    <w:rsid w:val="001E33D5"/>
    <w:rsid w:val="001E41AE"/>
    <w:rsid w:val="001F0D2E"/>
    <w:rsid w:val="001F1B5E"/>
    <w:rsid w:val="001F54C7"/>
    <w:rsid w:val="0020015E"/>
    <w:rsid w:val="002003CD"/>
    <w:rsid w:val="00202293"/>
    <w:rsid w:val="00202DBE"/>
    <w:rsid w:val="00210691"/>
    <w:rsid w:val="00212989"/>
    <w:rsid w:val="00213C8F"/>
    <w:rsid w:val="00220B4B"/>
    <w:rsid w:val="00224356"/>
    <w:rsid w:val="00224CF9"/>
    <w:rsid w:val="00227B64"/>
    <w:rsid w:val="00232FE5"/>
    <w:rsid w:val="002345D2"/>
    <w:rsid w:val="002356B4"/>
    <w:rsid w:val="00236AAE"/>
    <w:rsid w:val="00237296"/>
    <w:rsid w:val="00241500"/>
    <w:rsid w:val="00247EE5"/>
    <w:rsid w:val="00250F3B"/>
    <w:rsid w:val="002521BB"/>
    <w:rsid w:val="00256F9B"/>
    <w:rsid w:val="002637BB"/>
    <w:rsid w:val="002704AB"/>
    <w:rsid w:val="0027090D"/>
    <w:rsid w:val="0027367B"/>
    <w:rsid w:val="00274611"/>
    <w:rsid w:val="002746A8"/>
    <w:rsid w:val="00275171"/>
    <w:rsid w:val="00276A34"/>
    <w:rsid w:val="002773A0"/>
    <w:rsid w:val="00284E66"/>
    <w:rsid w:val="002850BB"/>
    <w:rsid w:val="00286040"/>
    <w:rsid w:val="0028657E"/>
    <w:rsid w:val="00291FB2"/>
    <w:rsid w:val="002921BC"/>
    <w:rsid w:val="002A0095"/>
    <w:rsid w:val="002A32C7"/>
    <w:rsid w:val="002A5730"/>
    <w:rsid w:val="002A576C"/>
    <w:rsid w:val="002A6143"/>
    <w:rsid w:val="002B183C"/>
    <w:rsid w:val="002B3BB8"/>
    <w:rsid w:val="002B3FE2"/>
    <w:rsid w:val="002B4928"/>
    <w:rsid w:val="002B77E3"/>
    <w:rsid w:val="002B79FA"/>
    <w:rsid w:val="002B7DFB"/>
    <w:rsid w:val="002C0B2A"/>
    <w:rsid w:val="002C224B"/>
    <w:rsid w:val="002C2B8A"/>
    <w:rsid w:val="002C5EA8"/>
    <w:rsid w:val="002D0FF0"/>
    <w:rsid w:val="002D2576"/>
    <w:rsid w:val="002D4C14"/>
    <w:rsid w:val="002D5EDF"/>
    <w:rsid w:val="002D7E59"/>
    <w:rsid w:val="002E0D37"/>
    <w:rsid w:val="002E22B0"/>
    <w:rsid w:val="002E4998"/>
    <w:rsid w:val="002E51D9"/>
    <w:rsid w:val="002E63C2"/>
    <w:rsid w:val="002E6642"/>
    <w:rsid w:val="002E6A12"/>
    <w:rsid w:val="002F1606"/>
    <w:rsid w:val="002F46D9"/>
    <w:rsid w:val="00303A41"/>
    <w:rsid w:val="00304770"/>
    <w:rsid w:val="00304A37"/>
    <w:rsid w:val="00304DAB"/>
    <w:rsid w:val="0030689D"/>
    <w:rsid w:val="00320921"/>
    <w:rsid w:val="00321402"/>
    <w:rsid w:val="003226E7"/>
    <w:rsid w:val="00322A9A"/>
    <w:rsid w:val="00322C62"/>
    <w:rsid w:val="00324FE4"/>
    <w:rsid w:val="003260D5"/>
    <w:rsid w:val="003320DE"/>
    <w:rsid w:val="003338E9"/>
    <w:rsid w:val="00343DE1"/>
    <w:rsid w:val="00350944"/>
    <w:rsid w:val="00350B84"/>
    <w:rsid w:val="00350C70"/>
    <w:rsid w:val="003522DA"/>
    <w:rsid w:val="00353E4A"/>
    <w:rsid w:val="0035741E"/>
    <w:rsid w:val="00366DB2"/>
    <w:rsid w:val="00367A15"/>
    <w:rsid w:val="00370806"/>
    <w:rsid w:val="0037167D"/>
    <w:rsid w:val="00374E88"/>
    <w:rsid w:val="00376B33"/>
    <w:rsid w:val="003770D4"/>
    <w:rsid w:val="003844E9"/>
    <w:rsid w:val="00384CA2"/>
    <w:rsid w:val="003869E1"/>
    <w:rsid w:val="00386D0C"/>
    <w:rsid w:val="00394A30"/>
    <w:rsid w:val="003A0568"/>
    <w:rsid w:val="003B1AD6"/>
    <w:rsid w:val="003B34F1"/>
    <w:rsid w:val="003B3636"/>
    <w:rsid w:val="003B3847"/>
    <w:rsid w:val="003B4C72"/>
    <w:rsid w:val="003B6136"/>
    <w:rsid w:val="003B7746"/>
    <w:rsid w:val="003B7A3D"/>
    <w:rsid w:val="003C2926"/>
    <w:rsid w:val="003C2ADD"/>
    <w:rsid w:val="003C4E0F"/>
    <w:rsid w:val="003C6A17"/>
    <w:rsid w:val="003C75C9"/>
    <w:rsid w:val="003D3A4C"/>
    <w:rsid w:val="003D7D40"/>
    <w:rsid w:val="003E2692"/>
    <w:rsid w:val="003E2D6E"/>
    <w:rsid w:val="003E4373"/>
    <w:rsid w:val="003E7365"/>
    <w:rsid w:val="003F2A75"/>
    <w:rsid w:val="003F2FA7"/>
    <w:rsid w:val="003F709F"/>
    <w:rsid w:val="00404405"/>
    <w:rsid w:val="00404CBA"/>
    <w:rsid w:val="004122E1"/>
    <w:rsid w:val="00414EEA"/>
    <w:rsid w:val="00415873"/>
    <w:rsid w:val="00417843"/>
    <w:rsid w:val="004225DD"/>
    <w:rsid w:val="0042363A"/>
    <w:rsid w:val="0042426F"/>
    <w:rsid w:val="00425045"/>
    <w:rsid w:val="0043026A"/>
    <w:rsid w:val="00434C6A"/>
    <w:rsid w:val="0043677A"/>
    <w:rsid w:val="00436DFF"/>
    <w:rsid w:val="00440930"/>
    <w:rsid w:val="00446C64"/>
    <w:rsid w:val="00447577"/>
    <w:rsid w:val="004512AA"/>
    <w:rsid w:val="004564E7"/>
    <w:rsid w:val="00456F83"/>
    <w:rsid w:val="004578C2"/>
    <w:rsid w:val="00457CEB"/>
    <w:rsid w:val="00460319"/>
    <w:rsid w:val="0046235A"/>
    <w:rsid w:val="00462F05"/>
    <w:rsid w:val="0047281A"/>
    <w:rsid w:val="00477B9E"/>
    <w:rsid w:val="00481021"/>
    <w:rsid w:val="00481E9B"/>
    <w:rsid w:val="00483072"/>
    <w:rsid w:val="00483BC6"/>
    <w:rsid w:val="00484821"/>
    <w:rsid w:val="0048593E"/>
    <w:rsid w:val="00487649"/>
    <w:rsid w:val="00487B8C"/>
    <w:rsid w:val="004A1CF9"/>
    <w:rsid w:val="004A234B"/>
    <w:rsid w:val="004A3B3E"/>
    <w:rsid w:val="004A4431"/>
    <w:rsid w:val="004A5BB6"/>
    <w:rsid w:val="004B13A9"/>
    <w:rsid w:val="004B13B6"/>
    <w:rsid w:val="004B2969"/>
    <w:rsid w:val="004B7284"/>
    <w:rsid w:val="004B7B3E"/>
    <w:rsid w:val="004C0944"/>
    <w:rsid w:val="004D627F"/>
    <w:rsid w:val="004D7CF9"/>
    <w:rsid w:val="004E21D7"/>
    <w:rsid w:val="004E3FE8"/>
    <w:rsid w:val="004E6829"/>
    <w:rsid w:val="004F29E9"/>
    <w:rsid w:val="00501037"/>
    <w:rsid w:val="00503B07"/>
    <w:rsid w:val="00503E6F"/>
    <w:rsid w:val="00511301"/>
    <w:rsid w:val="0051264E"/>
    <w:rsid w:val="0051549A"/>
    <w:rsid w:val="00516297"/>
    <w:rsid w:val="005209FD"/>
    <w:rsid w:val="00522688"/>
    <w:rsid w:val="00522FFF"/>
    <w:rsid w:val="005233A3"/>
    <w:rsid w:val="00527AC9"/>
    <w:rsid w:val="00533264"/>
    <w:rsid w:val="005379C6"/>
    <w:rsid w:val="005403CA"/>
    <w:rsid w:val="00543044"/>
    <w:rsid w:val="00544BB1"/>
    <w:rsid w:val="005456B4"/>
    <w:rsid w:val="005460B1"/>
    <w:rsid w:val="00546E77"/>
    <w:rsid w:val="0056037A"/>
    <w:rsid w:val="0056068D"/>
    <w:rsid w:val="00561CBB"/>
    <w:rsid w:val="0056209F"/>
    <w:rsid w:val="00566672"/>
    <w:rsid w:val="00572EE0"/>
    <w:rsid w:val="00573127"/>
    <w:rsid w:val="0057349B"/>
    <w:rsid w:val="0057612E"/>
    <w:rsid w:val="0057695C"/>
    <w:rsid w:val="00592E9F"/>
    <w:rsid w:val="005A05F2"/>
    <w:rsid w:val="005A1916"/>
    <w:rsid w:val="005A26D1"/>
    <w:rsid w:val="005A29DD"/>
    <w:rsid w:val="005B006A"/>
    <w:rsid w:val="005B052F"/>
    <w:rsid w:val="005B4826"/>
    <w:rsid w:val="005B57B5"/>
    <w:rsid w:val="005B6D21"/>
    <w:rsid w:val="005C2BAA"/>
    <w:rsid w:val="005C69ED"/>
    <w:rsid w:val="005D00EA"/>
    <w:rsid w:val="005E0403"/>
    <w:rsid w:val="005E39BE"/>
    <w:rsid w:val="005E759A"/>
    <w:rsid w:val="005F12CC"/>
    <w:rsid w:val="005F42E2"/>
    <w:rsid w:val="005F5986"/>
    <w:rsid w:val="0061189B"/>
    <w:rsid w:val="0061421E"/>
    <w:rsid w:val="00614380"/>
    <w:rsid w:val="0061605D"/>
    <w:rsid w:val="006161CA"/>
    <w:rsid w:val="0061625A"/>
    <w:rsid w:val="00624D47"/>
    <w:rsid w:val="0062576D"/>
    <w:rsid w:val="006264F3"/>
    <w:rsid w:val="00637723"/>
    <w:rsid w:val="00637E65"/>
    <w:rsid w:val="00640CD3"/>
    <w:rsid w:val="0064143D"/>
    <w:rsid w:val="00643911"/>
    <w:rsid w:val="006449BA"/>
    <w:rsid w:val="00644A0A"/>
    <w:rsid w:val="0064578A"/>
    <w:rsid w:val="00645CF7"/>
    <w:rsid w:val="0064763F"/>
    <w:rsid w:val="00651EE6"/>
    <w:rsid w:val="00653A1E"/>
    <w:rsid w:val="0065574D"/>
    <w:rsid w:val="00657D10"/>
    <w:rsid w:val="00657D78"/>
    <w:rsid w:val="00657FA1"/>
    <w:rsid w:val="00664964"/>
    <w:rsid w:val="00672300"/>
    <w:rsid w:val="00672AA9"/>
    <w:rsid w:val="00673B5C"/>
    <w:rsid w:val="006745A9"/>
    <w:rsid w:val="00675427"/>
    <w:rsid w:val="00676053"/>
    <w:rsid w:val="006835E9"/>
    <w:rsid w:val="00684EF4"/>
    <w:rsid w:val="00687B26"/>
    <w:rsid w:val="006948E0"/>
    <w:rsid w:val="00696CD6"/>
    <w:rsid w:val="006972EE"/>
    <w:rsid w:val="006975D7"/>
    <w:rsid w:val="006A29C4"/>
    <w:rsid w:val="006A354C"/>
    <w:rsid w:val="006A7A1B"/>
    <w:rsid w:val="006A7BDE"/>
    <w:rsid w:val="006B0942"/>
    <w:rsid w:val="006B13E9"/>
    <w:rsid w:val="006B2C80"/>
    <w:rsid w:val="006B3586"/>
    <w:rsid w:val="006B5CE6"/>
    <w:rsid w:val="006C22FD"/>
    <w:rsid w:val="006C3A56"/>
    <w:rsid w:val="006C3F1F"/>
    <w:rsid w:val="006C4F71"/>
    <w:rsid w:val="006C5C4F"/>
    <w:rsid w:val="006C7006"/>
    <w:rsid w:val="006C7907"/>
    <w:rsid w:val="006C7AED"/>
    <w:rsid w:val="006D078D"/>
    <w:rsid w:val="006D1130"/>
    <w:rsid w:val="006D2B11"/>
    <w:rsid w:val="006D334E"/>
    <w:rsid w:val="006D379A"/>
    <w:rsid w:val="006E0C6F"/>
    <w:rsid w:val="006E3B70"/>
    <w:rsid w:val="006E44C9"/>
    <w:rsid w:val="006E5A4C"/>
    <w:rsid w:val="006E7E15"/>
    <w:rsid w:val="006F09D1"/>
    <w:rsid w:val="006F1FB3"/>
    <w:rsid w:val="006F2762"/>
    <w:rsid w:val="006F4A76"/>
    <w:rsid w:val="006F4D5B"/>
    <w:rsid w:val="006F5EA1"/>
    <w:rsid w:val="006F6EBA"/>
    <w:rsid w:val="0070458A"/>
    <w:rsid w:val="0070777A"/>
    <w:rsid w:val="00710FAB"/>
    <w:rsid w:val="00712755"/>
    <w:rsid w:val="0071362A"/>
    <w:rsid w:val="00715C97"/>
    <w:rsid w:val="0072107E"/>
    <w:rsid w:val="00724E45"/>
    <w:rsid w:val="00726367"/>
    <w:rsid w:val="00727795"/>
    <w:rsid w:val="00731070"/>
    <w:rsid w:val="00732999"/>
    <w:rsid w:val="007330EB"/>
    <w:rsid w:val="00733735"/>
    <w:rsid w:val="007428BC"/>
    <w:rsid w:val="00744FB9"/>
    <w:rsid w:val="00753E44"/>
    <w:rsid w:val="00757B18"/>
    <w:rsid w:val="00757F43"/>
    <w:rsid w:val="00760EE8"/>
    <w:rsid w:val="00763650"/>
    <w:rsid w:val="00767326"/>
    <w:rsid w:val="00767851"/>
    <w:rsid w:val="00770ABA"/>
    <w:rsid w:val="007729EA"/>
    <w:rsid w:val="00777B5C"/>
    <w:rsid w:val="00781818"/>
    <w:rsid w:val="007820D2"/>
    <w:rsid w:val="00782C6C"/>
    <w:rsid w:val="00785F64"/>
    <w:rsid w:val="00786CB2"/>
    <w:rsid w:val="00796250"/>
    <w:rsid w:val="007A00AC"/>
    <w:rsid w:val="007A1042"/>
    <w:rsid w:val="007A6533"/>
    <w:rsid w:val="007A6FB6"/>
    <w:rsid w:val="007B3155"/>
    <w:rsid w:val="007B739B"/>
    <w:rsid w:val="007B7C44"/>
    <w:rsid w:val="007C17E1"/>
    <w:rsid w:val="007C2740"/>
    <w:rsid w:val="007C5473"/>
    <w:rsid w:val="007C5C2D"/>
    <w:rsid w:val="007C5C56"/>
    <w:rsid w:val="007D0B86"/>
    <w:rsid w:val="007D1989"/>
    <w:rsid w:val="007E01B4"/>
    <w:rsid w:val="007E06D1"/>
    <w:rsid w:val="007E58CD"/>
    <w:rsid w:val="007F4899"/>
    <w:rsid w:val="007F4FF3"/>
    <w:rsid w:val="00800D77"/>
    <w:rsid w:val="00801C6D"/>
    <w:rsid w:val="00813ACA"/>
    <w:rsid w:val="00822D24"/>
    <w:rsid w:val="008351E3"/>
    <w:rsid w:val="00840FE2"/>
    <w:rsid w:val="00844A3A"/>
    <w:rsid w:val="00845D60"/>
    <w:rsid w:val="00847D44"/>
    <w:rsid w:val="00847EFE"/>
    <w:rsid w:val="00852091"/>
    <w:rsid w:val="00854685"/>
    <w:rsid w:val="00856E1E"/>
    <w:rsid w:val="00860D4E"/>
    <w:rsid w:val="00862070"/>
    <w:rsid w:val="0086209D"/>
    <w:rsid w:val="00863C5F"/>
    <w:rsid w:val="008645C6"/>
    <w:rsid w:val="00864988"/>
    <w:rsid w:val="00864F6F"/>
    <w:rsid w:val="008720DF"/>
    <w:rsid w:val="00885740"/>
    <w:rsid w:val="008906BF"/>
    <w:rsid w:val="0089176B"/>
    <w:rsid w:val="00893453"/>
    <w:rsid w:val="00893793"/>
    <w:rsid w:val="008A3D45"/>
    <w:rsid w:val="008A5AC5"/>
    <w:rsid w:val="008B315D"/>
    <w:rsid w:val="008B3B63"/>
    <w:rsid w:val="008B46F2"/>
    <w:rsid w:val="008B5292"/>
    <w:rsid w:val="008B598E"/>
    <w:rsid w:val="008B6AC6"/>
    <w:rsid w:val="008C2D58"/>
    <w:rsid w:val="008C2F2A"/>
    <w:rsid w:val="008C43D8"/>
    <w:rsid w:val="008C513A"/>
    <w:rsid w:val="008D1355"/>
    <w:rsid w:val="008D2B38"/>
    <w:rsid w:val="008D5B62"/>
    <w:rsid w:val="008D6880"/>
    <w:rsid w:val="008D7C14"/>
    <w:rsid w:val="008E20A3"/>
    <w:rsid w:val="008E244C"/>
    <w:rsid w:val="008E3390"/>
    <w:rsid w:val="008E3702"/>
    <w:rsid w:val="008E4DF7"/>
    <w:rsid w:val="008E4EAC"/>
    <w:rsid w:val="008E59A1"/>
    <w:rsid w:val="008F3553"/>
    <w:rsid w:val="008F41E1"/>
    <w:rsid w:val="00900D61"/>
    <w:rsid w:val="0090150C"/>
    <w:rsid w:val="00901681"/>
    <w:rsid w:val="00901A20"/>
    <w:rsid w:val="009066E9"/>
    <w:rsid w:val="009160D3"/>
    <w:rsid w:val="00916F10"/>
    <w:rsid w:val="0091771A"/>
    <w:rsid w:val="00917EE0"/>
    <w:rsid w:val="00921A83"/>
    <w:rsid w:val="00925176"/>
    <w:rsid w:val="00926CD4"/>
    <w:rsid w:val="00926F95"/>
    <w:rsid w:val="0093695D"/>
    <w:rsid w:val="00937323"/>
    <w:rsid w:val="0094150D"/>
    <w:rsid w:val="00942C9A"/>
    <w:rsid w:val="009444A5"/>
    <w:rsid w:val="009455A1"/>
    <w:rsid w:val="009461C3"/>
    <w:rsid w:val="00947496"/>
    <w:rsid w:val="00947C5E"/>
    <w:rsid w:val="00950FAB"/>
    <w:rsid w:val="00954A79"/>
    <w:rsid w:val="00957759"/>
    <w:rsid w:val="00957936"/>
    <w:rsid w:val="009621F9"/>
    <w:rsid w:val="00964F77"/>
    <w:rsid w:val="0096547E"/>
    <w:rsid w:val="00966980"/>
    <w:rsid w:val="00966EA6"/>
    <w:rsid w:val="00970FE0"/>
    <w:rsid w:val="009736BF"/>
    <w:rsid w:val="00974B11"/>
    <w:rsid w:val="00976A96"/>
    <w:rsid w:val="00976CD9"/>
    <w:rsid w:val="00976D64"/>
    <w:rsid w:val="0098267E"/>
    <w:rsid w:val="009845C9"/>
    <w:rsid w:val="00987BD8"/>
    <w:rsid w:val="0099010D"/>
    <w:rsid w:val="009A014B"/>
    <w:rsid w:val="009A1C04"/>
    <w:rsid w:val="009A65A1"/>
    <w:rsid w:val="009A7B49"/>
    <w:rsid w:val="009B139B"/>
    <w:rsid w:val="009C3263"/>
    <w:rsid w:val="009C4314"/>
    <w:rsid w:val="009C5C3E"/>
    <w:rsid w:val="009D28A3"/>
    <w:rsid w:val="009E5B45"/>
    <w:rsid w:val="009E6350"/>
    <w:rsid w:val="009E6652"/>
    <w:rsid w:val="009F02A5"/>
    <w:rsid w:val="009F5A6F"/>
    <w:rsid w:val="00A020B7"/>
    <w:rsid w:val="00A03483"/>
    <w:rsid w:val="00A04E14"/>
    <w:rsid w:val="00A10966"/>
    <w:rsid w:val="00A13A28"/>
    <w:rsid w:val="00A15BFE"/>
    <w:rsid w:val="00A15E33"/>
    <w:rsid w:val="00A230D3"/>
    <w:rsid w:val="00A23360"/>
    <w:rsid w:val="00A235BC"/>
    <w:rsid w:val="00A24036"/>
    <w:rsid w:val="00A26A6F"/>
    <w:rsid w:val="00A31C28"/>
    <w:rsid w:val="00A33482"/>
    <w:rsid w:val="00A34587"/>
    <w:rsid w:val="00A35845"/>
    <w:rsid w:val="00A422D3"/>
    <w:rsid w:val="00A429D8"/>
    <w:rsid w:val="00A44883"/>
    <w:rsid w:val="00A46C23"/>
    <w:rsid w:val="00A5088B"/>
    <w:rsid w:val="00A50DC0"/>
    <w:rsid w:val="00A53169"/>
    <w:rsid w:val="00A55B28"/>
    <w:rsid w:val="00A56D79"/>
    <w:rsid w:val="00A60EC2"/>
    <w:rsid w:val="00A61DB7"/>
    <w:rsid w:val="00A67464"/>
    <w:rsid w:val="00A720DC"/>
    <w:rsid w:val="00A721CC"/>
    <w:rsid w:val="00A72948"/>
    <w:rsid w:val="00A7380E"/>
    <w:rsid w:val="00A766A1"/>
    <w:rsid w:val="00A777ED"/>
    <w:rsid w:val="00A77D8F"/>
    <w:rsid w:val="00A83678"/>
    <w:rsid w:val="00A84D9C"/>
    <w:rsid w:val="00A90A4A"/>
    <w:rsid w:val="00A91378"/>
    <w:rsid w:val="00A91B90"/>
    <w:rsid w:val="00A93C93"/>
    <w:rsid w:val="00A957A0"/>
    <w:rsid w:val="00A97607"/>
    <w:rsid w:val="00A97ABD"/>
    <w:rsid w:val="00AA0EF3"/>
    <w:rsid w:val="00AA14BF"/>
    <w:rsid w:val="00AA249C"/>
    <w:rsid w:val="00AA2E43"/>
    <w:rsid w:val="00AA47D5"/>
    <w:rsid w:val="00AB183A"/>
    <w:rsid w:val="00AB1F12"/>
    <w:rsid w:val="00AC0A66"/>
    <w:rsid w:val="00AC127A"/>
    <w:rsid w:val="00AC357E"/>
    <w:rsid w:val="00AD5C34"/>
    <w:rsid w:val="00AD668C"/>
    <w:rsid w:val="00AD7743"/>
    <w:rsid w:val="00AE082F"/>
    <w:rsid w:val="00AE0DF4"/>
    <w:rsid w:val="00AE0FAD"/>
    <w:rsid w:val="00AE1ED5"/>
    <w:rsid w:val="00AE65F8"/>
    <w:rsid w:val="00AE693F"/>
    <w:rsid w:val="00AE71C3"/>
    <w:rsid w:val="00AF089A"/>
    <w:rsid w:val="00AF5A30"/>
    <w:rsid w:val="00B023F5"/>
    <w:rsid w:val="00B11BD5"/>
    <w:rsid w:val="00B13B22"/>
    <w:rsid w:val="00B1631F"/>
    <w:rsid w:val="00B1646A"/>
    <w:rsid w:val="00B16831"/>
    <w:rsid w:val="00B2278B"/>
    <w:rsid w:val="00B27BD5"/>
    <w:rsid w:val="00B40D5E"/>
    <w:rsid w:val="00B412CB"/>
    <w:rsid w:val="00B419DA"/>
    <w:rsid w:val="00B43934"/>
    <w:rsid w:val="00B44057"/>
    <w:rsid w:val="00B473FB"/>
    <w:rsid w:val="00B47526"/>
    <w:rsid w:val="00B526CE"/>
    <w:rsid w:val="00B60CFA"/>
    <w:rsid w:val="00B616DA"/>
    <w:rsid w:val="00B619DA"/>
    <w:rsid w:val="00B63CC2"/>
    <w:rsid w:val="00B6465A"/>
    <w:rsid w:val="00B72945"/>
    <w:rsid w:val="00B72B02"/>
    <w:rsid w:val="00B73A3B"/>
    <w:rsid w:val="00B75624"/>
    <w:rsid w:val="00B75FA1"/>
    <w:rsid w:val="00B8470F"/>
    <w:rsid w:val="00B87370"/>
    <w:rsid w:val="00B931CA"/>
    <w:rsid w:val="00B94754"/>
    <w:rsid w:val="00B94EDF"/>
    <w:rsid w:val="00B95057"/>
    <w:rsid w:val="00B95992"/>
    <w:rsid w:val="00B95BC6"/>
    <w:rsid w:val="00BA0DD9"/>
    <w:rsid w:val="00BA1061"/>
    <w:rsid w:val="00BA14C3"/>
    <w:rsid w:val="00BA58F9"/>
    <w:rsid w:val="00BB24FB"/>
    <w:rsid w:val="00BB4736"/>
    <w:rsid w:val="00BB5411"/>
    <w:rsid w:val="00BC0CE7"/>
    <w:rsid w:val="00BC20C6"/>
    <w:rsid w:val="00BC5789"/>
    <w:rsid w:val="00BC5BBE"/>
    <w:rsid w:val="00BC7EE2"/>
    <w:rsid w:val="00BD0A41"/>
    <w:rsid w:val="00BD3D82"/>
    <w:rsid w:val="00BD72CE"/>
    <w:rsid w:val="00BD7F56"/>
    <w:rsid w:val="00BE2D77"/>
    <w:rsid w:val="00BE4117"/>
    <w:rsid w:val="00BE517E"/>
    <w:rsid w:val="00BE5A2F"/>
    <w:rsid w:val="00BE7AD7"/>
    <w:rsid w:val="00BF0696"/>
    <w:rsid w:val="00BF0966"/>
    <w:rsid w:val="00BF13E6"/>
    <w:rsid w:val="00BF2884"/>
    <w:rsid w:val="00C00415"/>
    <w:rsid w:val="00C04868"/>
    <w:rsid w:val="00C05756"/>
    <w:rsid w:val="00C10F17"/>
    <w:rsid w:val="00C24280"/>
    <w:rsid w:val="00C2556F"/>
    <w:rsid w:val="00C31E86"/>
    <w:rsid w:val="00C371B7"/>
    <w:rsid w:val="00C411F5"/>
    <w:rsid w:val="00C41E69"/>
    <w:rsid w:val="00C42173"/>
    <w:rsid w:val="00C46876"/>
    <w:rsid w:val="00C62C6F"/>
    <w:rsid w:val="00C6340E"/>
    <w:rsid w:val="00C635AA"/>
    <w:rsid w:val="00C6555F"/>
    <w:rsid w:val="00C704FF"/>
    <w:rsid w:val="00C709AF"/>
    <w:rsid w:val="00C70D6A"/>
    <w:rsid w:val="00C7595A"/>
    <w:rsid w:val="00C80DAD"/>
    <w:rsid w:val="00C81DC0"/>
    <w:rsid w:val="00C853A8"/>
    <w:rsid w:val="00C85DD4"/>
    <w:rsid w:val="00C867EE"/>
    <w:rsid w:val="00C91BBA"/>
    <w:rsid w:val="00C952B5"/>
    <w:rsid w:val="00C95A16"/>
    <w:rsid w:val="00C97358"/>
    <w:rsid w:val="00C97C3D"/>
    <w:rsid w:val="00CA08FD"/>
    <w:rsid w:val="00CA14F0"/>
    <w:rsid w:val="00CA3994"/>
    <w:rsid w:val="00CA3A14"/>
    <w:rsid w:val="00CA6EE0"/>
    <w:rsid w:val="00CB4DEF"/>
    <w:rsid w:val="00CC2698"/>
    <w:rsid w:val="00CC35DB"/>
    <w:rsid w:val="00CC6ED2"/>
    <w:rsid w:val="00CD02A6"/>
    <w:rsid w:val="00CD0A8D"/>
    <w:rsid w:val="00CD3B1B"/>
    <w:rsid w:val="00CD5303"/>
    <w:rsid w:val="00CD790F"/>
    <w:rsid w:val="00CD7A75"/>
    <w:rsid w:val="00CE1ABF"/>
    <w:rsid w:val="00CE2EEC"/>
    <w:rsid w:val="00CF03A4"/>
    <w:rsid w:val="00CF042F"/>
    <w:rsid w:val="00CF07C9"/>
    <w:rsid w:val="00D0240D"/>
    <w:rsid w:val="00D073AC"/>
    <w:rsid w:val="00D11669"/>
    <w:rsid w:val="00D12007"/>
    <w:rsid w:val="00D128F6"/>
    <w:rsid w:val="00D1330B"/>
    <w:rsid w:val="00D20143"/>
    <w:rsid w:val="00D22880"/>
    <w:rsid w:val="00D23DB1"/>
    <w:rsid w:val="00D25AB8"/>
    <w:rsid w:val="00D303E0"/>
    <w:rsid w:val="00D311FE"/>
    <w:rsid w:val="00D36D6E"/>
    <w:rsid w:val="00D377DE"/>
    <w:rsid w:val="00D44F02"/>
    <w:rsid w:val="00D456B0"/>
    <w:rsid w:val="00D46772"/>
    <w:rsid w:val="00D47720"/>
    <w:rsid w:val="00D53D51"/>
    <w:rsid w:val="00D54F46"/>
    <w:rsid w:val="00D56C72"/>
    <w:rsid w:val="00D56E3C"/>
    <w:rsid w:val="00D619C6"/>
    <w:rsid w:val="00D63A03"/>
    <w:rsid w:val="00D6401A"/>
    <w:rsid w:val="00D649BE"/>
    <w:rsid w:val="00D74F0E"/>
    <w:rsid w:val="00D75AB8"/>
    <w:rsid w:val="00D76B28"/>
    <w:rsid w:val="00D76ED8"/>
    <w:rsid w:val="00D7758C"/>
    <w:rsid w:val="00D811A3"/>
    <w:rsid w:val="00D82174"/>
    <w:rsid w:val="00D87D2D"/>
    <w:rsid w:val="00D910BD"/>
    <w:rsid w:val="00D91498"/>
    <w:rsid w:val="00D9736E"/>
    <w:rsid w:val="00D97BF1"/>
    <w:rsid w:val="00DA0B75"/>
    <w:rsid w:val="00DA0E58"/>
    <w:rsid w:val="00DA26E0"/>
    <w:rsid w:val="00DA7040"/>
    <w:rsid w:val="00DB2B2B"/>
    <w:rsid w:val="00DB6996"/>
    <w:rsid w:val="00DC0106"/>
    <w:rsid w:val="00DC08C9"/>
    <w:rsid w:val="00DC1B36"/>
    <w:rsid w:val="00DC25B8"/>
    <w:rsid w:val="00DD1AAC"/>
    <w:rsid w:val="00DD3E19"/>
    <w:rsid w:val="00DE0C0E"/>
    <w:rsid w:val="00DE455A"/>
    <w:rsid w:val="00DE56E4"/>
    <w:rsid w:val="00DE5BBF"/>
    <w:rsid w:val="00DE6552"/>
    <w:rsid w:val="00DE7ED9"/>
    <w:rsid w:val="00DF1F14"/>
    <w:rsid w:val="00DF7764"/>
    <w:rsid w:val="00DF7866"/>
    <w:rsid w:val="00E01BFC"/>
    <w:rsid w:val="00E07572"/>
    <w:rsid w:val="00E12EA1"/>
    <w:rsid w:val="00E1401A"/>
    <w:rsid w:val="00E209DC"/>
    <w:rsid w:val="00E274DD"/>
    <w:rsid w:val="00E313D8"/>
    <w:rsid w:val="00E33C42"/>
    <w:rsid w:val="00E34A85"/>
    <w:rsid w:val="00E40E5F"/>
    <w:rsid w:val="00E413F0"/>
    <w:rsid w:val="00E41527"/>
    <w:rsid w:val="00E43DAF"/>
    <w:rsid w:val="00E46EC2"/>
    <w:rsid w:val="00E46EC4"/>
    <w:rsid w:val="00E47DC0"/>
    <w:rsid w:val="00E50464"/>
    <w:rsid w:val="00E519D2"/>
    <w:rsid w:val="00E574DD"/>
    <w:rsid w:val="00E57790"/>
    <w:rsid w:val="00E63BA9"/>
    <w:rsid w:val="00E654E2"/>
    <w:rsid w:val="00E6590C"/>
    <w:rsid w:val="00E66D28"/>
    <w:rsid w:val="00E67CD3"/>
    <w:rsid w:val="00E7040E"/>
    <w:rsid w:val="00E73D2E"/>
    <w:rsid w:val="00E759AB"/>
    <w:rsid w:val="00E75D61"/>
    <w:rsid w:val="00E8021B"/>
    <w:rsid w:val="00E817C3"/>
    <w:rsid w:val="00E825B3"/>
    <w:rsid w:val="00E8298A"/>
    <w:rsid w:val="00E92E76"/>
    <w:rsid w:val="00EA13A3"/>
    <w:rsid w:val="00EA35F0"/>
    <w:rsid w:val="00EA3CC2"/>
    <w:rsid w:val="00EA6BB3"/>
    <w:rsid w:val="00EB0596"/>
    <w:rsid w:val="00EB2BF8"/>
    <w:rsid w:val="00EB4998"/>
    <w:rsid w:val="00EB5C9D"/>
    <w:rsid w:val="00EC1343"/>
    <w:rsid w:val="00ED1B87"/>
    <w:rsid w:val="00ED336D"/>
    <w:rsid w:val="00ED4F1E"/>
    <w:rsid w:val="00ED5FA1"/>
    <w:rsid w:val="00ED611A"/>
    <w:rsid w:val="00ED6154"/>
    <w:rsid w:val="00ED7477"/>
    <w:rsid w:val="00ED777D"/>
    <w:rsid w:val="00EE148D"/>
    <w:rsid w:val="00EE6893"/>
    <w:rsid w:val="00EE6A57"/>
    <w:rsid w:val="00EF2856"/>
    <w:rsid w:val="00EF4453"/>
    <w:rsid w:val="00EF5EC1"/>
    <w:rsid w:val="00EF68F7"/>
    <w:rsid w:val="00EF7F75"/>
    <w:rsid w:val="00F0425C"/>
    <w:rsid w:val="00F0500E"/>
    <w:rsid w:val="00F059D0"/>
    <w:rsid w:val="00F13CBF"/>
    <w:rsid w:val="00F1457D"/>
    <w:rsid w:val="00F2161F"/>
    <w:rsid w:val="00F22DC9"/>
    <w:rsid w:val="00F25464"/>
    <w:rsid w:val="00F259C0"/>
    <w:rsid w:val="00F324D7"/>
    <w:rsid w:val="00F3294B"/>
    <w:rsid w:val="00F359AE"/>
    <w:rsid w:val="00F3632F"/>
    <w:rsid w:val="00F4127D"/>
    <w:rsid w:val="00F425AC"/>
    <w:rsid w:val="00F42895"/>
    <w:rsid w:val="00F46448"/>
    <w:rsid w:val="00F50FBC"/>
    <w:rsid w:val="00F515F9"/>
    <w:rsid w:val="00F53404"/>
    <w:rsid w:val="00F53961"/>
    <w:rsid w:val="00F54A0D"/>
    <w:rsid w:val="00F54C98"/>
    <w:rsid w:val="00F57334"/>
    <w:rsid w:val="00F60120"/>
    <w:rsid w:val="00F7375E"/>
    <w:rsid w:val="00F77F67"/>
    <w:rsid w:val="00F84D6C"/>
    <w:rsid w:val="00F9032E"/>
    <w:rsid w:val="00F90937"/>
    <w:rsid w:val="00F924DC"/>
    <w:rsid w:val="00F92798"/>
    <w:rsid w:val="00F96292"/>
    <w:rsid w:val="00FA0582"/>
    <w:rsid w:val="00FA2427"/>
    <w:rsid w:val="00FA3AAE"/>
    <w:rsid w:val="00FA73CE"/>
    <w:rsid w:val="00FB31E6"/>
    <w:rsid w:val="00FC065E"/>
    <w:rsid w:val="00FC17E9"/>
    <w:rsid w:val="00FC5380"/>
    <w:rsid w:val="00FC566C"/>
    <w:rsid w:val="00FC7B91"/>
    <w:rsid w:val="00FD417E"/>
    <w:rsid w:val="00FD492B"/>
    <w:rsid w:val="00FD62CF"/>
    <w:rsid w:val="00FE20C5"/>
    <w:rsid w:val="00FE2A03"/>
    <w:rsid w:val="00FE6613"/>
    <w:rsid w:val="00FF0675"/>
    <w:rsid w:val="00FF0B4C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1B3923"/>
  <w15:chartTrackingRefBased/>
  <w15:docId w15:val="{C7F288C2-4EDB-44EB-BF16-168F0CD8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070"/>
    <w:rPr>
      <w:rFonts w:ascii="Roboto Light" w:hAnsi="Roboto Light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D811A3"/>
    <w:pPr>
      <w:keepNext/>
      <w:keepLines/>
      <w:numPr>
        <w:numId w:val="6"/>
      </w:numPr>
      <w:spacing w:after="120"/>
      <w:outlineLvl w:val="0"/>
    </w:pPr>
    <w:rPr>
      <w:rFonts w:ascii="Roboto Black" w:eastAsiaTheme="majorEastAsia" w:hAnsi="Roboto Black" w:cstheme="majorBidi"/>
      <w:bCs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731070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731070"/>
    <w:pPr>
      <w:numPr>
        <w:ilvl w:val="2"/>
      </w:numPr>
      <w:spacing w:before="200"/>
      <w:outlineLvl w:val="2"/>
    </w:pPr>
    <w:rPr>
      <w:bCs w:val="0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D97BF1"/>
    <w:pPr>
      <w:numPr>
        <w:ilvl w:val="3"/>
      </w:numPr>
      <w:spacing w:before="200"/>
      <w:outlineLvl w:val="3"/>
    </w:pPr>
    <w:rPr>
      <w:bCs w:val="0"/>
      <w:iCs/>
    </w:rPr>
  </w:style>
  <w:style w:type="paragraph" w:styleId="Titre5">
    <w:name w:val="heading 5"/>
    <w:basedOn w:val="Titre1"/>
    <w:next w:val="Normal"/>
    <w:link w:val="Titre5Car"/>
    <w:uiPriority w:val="9"/>
    <w:unhideWhenUsed/>
    <w:qFormat/>
    <w:rsid w:val="00D97BF1"/>
    <w:pPr>
      <w:numPr>
        <w:ilvl w:val="4"/>
      </w:numPr>
      <w:spacing w:before="200"/>
      <w:outlineLvl w:val="4"/>
    </w:pPr>
  </w:style>
  <w:style w:type="paragraph" w:styleId="Titre6">
    <w:name w:val="heading 6"/>
    <w:basedOn w:val="Titre1"/>
    <w:next w:val="Normal"/>
    <w:link w:val="Titre6Car"/>
    <w:uiPriority w:val="9"/>
    <w:semiHidden/>
    <w:unhideWhenUsed/>
    <w:qFormat/>
    <w:rsid w:val="00D97BF1"/>
    <w:pPr>
      <w:numPr>
        <w:ilvl w:val="5"/>
      </w:numPr>
      <w:spacing w:before="200"/>
      <w:outlineLvl w:val="5"/>
    </w:pPr>
    <w:rPr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BF1"/>
    <w:pPr>
      <w:keepNext/>
      <w:keepLines/>
      <w:numPr>
        <w:ilvl w:val="6"/>
        <w:numId w:val="6"/>
      </w:numPr>
      <w:spacing w:before="200" w:after="0"/>
      <w:outlineLvl w:val="6"/>
    </w:pPr>
    <w:rPr>
      <w:rFonts w:ascii="Roboto Black" w:eastAsiaTheme="majorEastAsia" w:hAnsi="Roboto Black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BF1"/>
    <w:pPr>
      <w:keepNext/>
      <w:keepLines/>
      <w:numPr>
        <w:ilvl w:val="7"/>
        <w:numId w:val="6"/>
      </w:numPr>
      <w:spacing w:before="200" w:after="0"/>
      <w:outlineLvl w:val="7"/>
    </w:pPr>
    <w:rPr>
      <w:rFonts w:ascii="Roboto Black" w:eastAsiaTheme="majorEastAsia" w:hAnsi="Roboto Black" w:cstheme="majorBidi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BF1"/>
    <w:pPr>
      <w:keepNext/>
      <w:keepLines/>
      <w:numPr>
        <w:ilvl w:val="8"/>
        <w:numId w:val="6"/>
      </w:numPr>
      <w:spacing w:before="200" w:after="0"/>
      <w:outlineLvl w:val="8"/>
    </w:pPr>
    <w:rPr>
      <w:rFonts w:ascii="Roboto Black" w:eastAsiaTheme="majorEastAsia" w:hAnsi="Roboto Black" w:cstheme="majorBidi"/>
      <w:i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1A3"/>
    <w:rPr>
      <w:rFonts w:ascii="Roboto Black" w:eastAsiaTheme="majorEastAsia" w:hAnsi="Roboto Black" w:cstheme="majorBidi"/>
      <w:bCs/>
      <w:sz w:val="1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1070"/>
    <w:rPr>
      <w:rFonts w:ascii="Roboto Black" w:eastAsiaTheme="majorEastAsia" w:hAnsi="Roboto Black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FE5"/>
  </w:style>
  <w:style w:type="paragraph" w:styleId="Pieddepage">
    <w:name w:val="footer"/>
    <w:basedOn w:val="Normal"/>
    <w:link w:val="Pieddepag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FE5"/>
  </w:style>
  <w:style w:type="character" w:customStyle="1" w:styleId="Titre3Car">
    <w:name w:val="Titre 3 Car"/>
    <w:basedOn w:val="Policepardfaut"/>
    <w:link w:val="Titre3"/>
    <w:uiPriority w:val="9"/>
    <w:rsid w:val="00731070"/>
    <w:rPr>
      <w:rFonts w:ascii="Roboto Black" w:eastAsiaTheme="majorEastAsia" w:hAnsi="Roboto Black" w:cstheme="majorBidi"/>
      <w:sz w:val="20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31070"/>
    <w:rPr>
      <w:rFonts w:ascii="Roboto Black" w:eastAsiaTheme="majorEastAsia" w:hAnsi="Roboto Black" w:cstheme="majorBidi"/>
      <w:iCs/>
      <w:sz w:val="20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731070"/>
    <w:rPr>
      <w:rFonts w:ascii="Roboto Black" w:eastAsiaTheme="majorEastAsia" w:hAnsi="Roboto Black" w:cstheme="majorBidi"/>
      <w:bCs/>
      <w:sz w:val="20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1070"/>
    <w:rPr>
      <w:rFonts w:ascii="Roboto Black" w:eastAsiaTheme="majorEastAsia" w:hAnsi="Roboto Black" w:cstheme="majorBidi"/>
      <w:bCs/>
      <w:iCs/>
      <w:sz w:val="20"/>
      <w:szCs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D97BF1"/>
    <w:rPr>
      <w:rFonts w:ascii="Roboto Black" w:eastAsiaTheme="majorEastAsia" w:hAnsi="Roboto Black" w:cstheme="majorBidi"/>
      <w:iCs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97BF1"/>
    <w:rPr>
      <w:rFonts w:ascii="Roboto Black" w:eastAsiaTheme="majorEastAsia" w:hAnsi="Roboto Black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7BF1"/>
    <w:rPr>
      <w:rFonts w:ascii="Roboto Black" w:eastAsiaTheme="majorEastAsia" w:hAnsi="Roboto Black" w:cstheme="majorBidi"/>
      <w:iCs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32FE5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97BF1"/>
    <w:pPr>
      <w:spacing w:after="300" w:line="240" w:lineRule="auto"/>
      <w:contextualSpacing/>
    </w:pPr>
    <w:rPr>
      <w:rFonts w:ascii="Roboto Black" w:eastAsiaTheme="majorEastAsia" w:hAnsi="Roboto Black" w:cstheme="majorBidi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7BF1"/>
    <w:rPr>
      <w:rFonts w:ascii="Roboto Black" w:eastAsiaTheme="majorEastAsia" w:hAnsi="Roboto Black" w:cstheme="majorBidi"/>
      <w:spacing w:val="5"/>
      <w:sz w:val="40"/>
      <w:szCs w:val="52"/>
    </w:rPr>
  </w:style>
  <w:style w:type="character" w:styleId="lev">
    <w:name w:val="Strong"/>
    <w:basedOn w:val="Policepardfaut"/>
    <w:uiPriority w:val="22"/>
    <w:rsid w:val="00232FE5"/>
    <w:rPr>
      <w:b/>
      <w:bCs/>
    </w:rPr>
  </w:style>
  <w:style w:type="character" w:styleId="Accentuation">
    <w:name w:val="Emphasis"/>
    <w:basedOn w:val="Policepardfaut"/>
    <w:uiPriority w:val="20"/>
    <w:rsid w:val="00232FE5"/>
    <w:rPr>
      <w:i/>
      <w:iCs/>
    </w:rPr>
  </w:style>
  <w:style w:type="paragraph" w:styleId="Sansinterligne">
    <w:name w:val="No Spacing"/>
    <w:uiPriority w:val="1"/>
    <w:rsid w:val="00731070"/>
    <w:pPr>
      <w:spacing w:after="0" w:line="240" w:lineRule="auto"/>
    </w:pPr>
    <w:rPr>
      <w:rFonts w:ascii="Roboto Light" w:hAnsi="Roboto Light"/>
      <w:i/>
      <w:sz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232FE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32FE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7D8"/>
    <w:pPr>
      <w:spacing w:after="120"/>
    </w:pPr>
    <w:rPr>
      <w:rFonts w:ascii="Courier New" w:hAnsi="Courier New"/>
      <w:b/>
      <w:bCs/>
      <w:iCs/>
      <w:noProof/>
      <w:color w:val="9227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7D8"/>
    <w:rPr>
      <w:rFonts w:ascii="Courier New" w:hAnsi="Courier New"/>
      <w:b/>
      <w:bCs/>
      <w:iCs/>
      <w:noProof/>
      <w:color w:val="92278F" w:themeColor="accent1"/>
      <w:sz w:val="16"/>
    </w:rPr>
  </w:style>
  <w:style w:type="character" w:styleId="Accentuationlgre">
    <w:name w:val="Subtle Emphasis"/>
    <w:basedOn w:val="Policepardfaut"/>
    <w:uiPriority w:val="19"/>
    <w:rsid w:val="00232FE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232FE5"/>
    <w:rPr>
      <w:b/>
      <w:bCs/>
      <w:i/>
      <w:iCs/>
      <w:color w:val="92278F" w:themeColor="accent1"/>
    </w:rPr>
  </w:style>
  <w:style w:type="character" w:styleId="Rfrencelgre">
    <w:name w:val="Subtle Reference"/>
    <w:basedOn w:val="Policepardfaut"/>
    <w:uiPriority w:val="31"/>
    <w:rsid w:val="00232FE5"/>
    <w:rPr>
      <w:smallCaps/>
      <w:color w:val="9B57D3" w:themeColor="accent2"/>
      <w:u w:val="single"/>
    </w:rPr>
  </w:style>
  <w:style w:type="character" w:styleId="Rfrenceintense">
    <w:name w:val="Intense Reference"/>
    <w:basedOn w:val="Policepardfaut"/>
    <w:uiPriority w:val="32"/>
    <w:rsid w:val="00232FE5"/>
    <w:rPr>
      <w:b/>
      <w:bCs/>
      <w:smallCaps/>
      <w:color w:val="9B57D3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23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2FE5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31070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689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6893"/>
    <w:rPr>
      <w:rFonts w:ascii="Roboto Light" w:hAnsi="Roboto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6893"/>
    <w:rPr>
      <w:vertAlign w:val="superscript"/>
    </w:rPr>
  </w:style>
  <w:style w:type="paragraph" w:styleId="Paragraphedeliste">
    <w:name w:val="List Paragraph"/>
    <w:basedOn w:val="Normal"/>
    <w:uiPriority w:val="34"/>
    <w:rsid w:val="009A65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0C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de">
    <w:name w:val="Code"/>
    <w:basedOn w:val="Normal"/>
    <w:link w:val="CodeCar"/>
    <w:qFormat/>
    <w:rsid w:val="00651EE6"/>
    <w:pPr>
      <w:spacing w:after="0" w:line="240" w:lineRule="auto"/>
      <w:ind w:left="567" w:right="567"/>
    </w:pPr>
    <w:rPr>
      <w:rFonts w:ascii="Consolas" w:hAnsi="Consolas"/>
      <w:sz w:val="12"/>
      <w:szCs w:val="18"/>
    </w:rPr>
  </w:style>
  <w:style w:type="paragraph" w:customStyle="1" w:styleId="Programme">
    <w:name w:val="Programme"/>
    <w:basedOn w:val="Normal"/>
    <w:link w:val="ProgrammeCar"/>
    <w:qFormat/>
    <w:rsid w:val="0047281A"/>
    <w:pPr>
      <w:framePr w:hSpace="284" w:vSpace="284" w:wrap="notBeside" w:hAnchor="text" w:xAlign="center" w:yAlign="center"/>
    </w:pPr>
    <w:rPr>
      <w:rFonts w:ascii="Consolas" w:hAnsi="Consolas"/>
      <w:color w:val="FF5050"/>
    </w:rPr>
  </w:style>
  <w:style w:type="character" w:customStyle="1" w:styleId="CodeCar">
    <w:name w:val="Code Car"/>
    <w:basedOn w:val="Policepardfaut"/>
    <w:link w:val="Code"/>
    <w:rsid w:val="00651EE6"/>
    <w:rPr>
      <w:rFonts w:ascii="Consolas" w:hAnsi="Consolas"/>
      <w:sz w:val="12"/>
      <w:szCs w:val="18"/>
    </w:rPr>
  </w:style>
  <w:style w:type="character" w:customStyle="1" w:styleId="notion-text-equation-token">
    <w:name w:val="notion-text-equation-token"/>
    <w:basedOn w:val="Policepardfaut"/>
    <w:rsid w:val="0047281A"/>
  </w:style>
  <w:style w:type="character" w:customStyle="1" w:styleId="ProgrammeCar">
    <w:name w:val="Programme Car"/>
    <w:basedOn w:val="Policepardfaut"/>
    <w:link w:val="Programme"/>
    <w:rsid w:val="0047281A"/>
    <w:rPr>
      <w:rFonts w:ascii="Consolas" w:hAnsi="Consolas"/>
      <w:color w:val="FF5050"/>
      <w:sz w:val="16"/>
    </w:rPr>
  </w:style>
  <w:style w:type="character" w:customStyle="1" w:styleId="notion-enable-hover">
    <w:name w:val="notion-enable-hover"/>
    <w:basedOn w:val="Policepardfaut"/>
    <w:rsid w:val="0047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ib3\OneDrive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DD2F92ED24C069212A5CDB29925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D1EEB2-D891-4894-AED4-969E147C260A}"/>
      </w:docPartPr>
      <w:docPartBody>
        <w:p w:rsidR="002C607F" w:rsidRDefault="008F2D01">
          <w:pPr>
            <w:pStyle w:val="3A4DD2F92ED24C069212A5CDB299258C"/>
          </w:pPr>
          <w:r w:rsidRPr="0024037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01"/>
    <w:rsid w:val="002C607F"/>
    <w:rsid w:val="008F2D01"/>
    <w:rsid w:val="00F5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C607F"/>
    <w:rPr>
      <w:color w:val="808080"/>
    </w:rPr>
  </w:style>
  <w:style w:type="paragraph" w:customStyle="1" w:styleId="3A4DD2F92ED24C069212A5CDB299258C">
    <w:name w:val="3A4DD2F92ED24C069212A5CDB29925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92B3517-AF25-4891-88C8-A571B5A15002}">
  <we:reference id="wa104380518" version="3.1.0.0" store="fr-FR" storeType="OMEX"/>
  <we:alternateReferences>
    <we:reference id="WA104380518" version="3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4BB17A-9526-44C3-9B29-57E04F7114E1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EF3F281-5D04-4DAE-9023-981953BF3A0C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85E8446-D6AF-4C91-8C53-5FF973EDF3BF}">
  <we:reference id="wa104380118" version="1.1.0.4" store="fr-FR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D5AA-58FF-4FD8-A15E-72F516BF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0</TotalTime>
  <Pages>2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de Travaux de Laboratoire en Automatique Numérique sur l’asservissement d’un moteur à courant continu</vt:lpstr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TD2-Cinématique</dc:title>
  <dc:subject/>
  <dc:creator>Alexis Gibert</dc:creator>
  <cp:keywords/>
  <dc:description/>
  <cp:lastModifiedBy>Alexis Gibert</cp:lastModifiedBy>
  <cp:revision>3</cp:revision>
  <cp:lastPrinted>2022-11-02T13:51:00Z</cp:lastPrinted>
  <dcterms:created xsi:type="dcterms:W3CDTF">2022-11-02T13:30:00Z</dcterms:created>
  <dcterms:modified xsi:type="dcterms:W3CDTF">2022-11-02T13:51:00Z</dcterms:modified>
</cp:coreProperties>
</file>