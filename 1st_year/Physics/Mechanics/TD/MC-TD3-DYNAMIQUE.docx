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3EDD" w14:textId="38C5EB63" w:rsidR="004B13A9" w:rsidRDefault="001E2BCA" w:rsidP="004B13A9">
      <w:pPr>
        <w:pStyle w:val="Titre"/>
      </w:pPr>
      <w:sdt>
        <w:sdtPr>
          <w:alias w:val="Titre "/>
          <w:tag w:val=""/>
          <w:id w:val="1311910653"/>
          <w:placeholder>
            <w:docPart w:val="B842A185021E48A6BD4A01C328A1D1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3075">
            <w:t>TD3-Dynamique</w:t>
          </w:r>
        </w:sdtContent>
      </w:sdt>
    </w:p>
    <w:p w14:paraId="67FD8457" w14:textId="4774D031" w:rsidR="006D2B11" w:rsidRDefault="00D44981" w:rsidP="004B13A9">
      <w:pPr>
        <w:pStyle w:val="Titre1"/>
      </w:pPr>
      <w:r>
        <w:t>Exercice 1</w:t>
      </w:r>
    </w:p>
    <w:p w14:paraId="6763B7F9" w14:textId="0B35724E" w:rsidR="007B46ED" w:rsidRPr="007B476E" w:rsidRDefault="007B46ED" w:rsidP="007B46ED">
      <w:pPr>
        <w:pStyle w:val="Paragraphedeliste"/>
        <w:numPr>
          <w:ilvl w:val="0"/>
          <w:numId w:val="39"/>
        </w:numPr>
        <w:rPr>
          <w:rFonts w:ascii="Roboto Black" w:hAnsi="Roboto Black"/>
        </w:rPr>
      </w:pPr>
      <w:r w:rsidRPr="007B476E">
        <w:rPr>
          <w:rFonts w:ascii="Roboto Black" w:hAnsi="Roboto Black"/>
        </w:rPr>
        <w:t>Déterminer les équations horaires du centre d’inertie du sauteur</w:t>
      </w:r>
    </w:p>
    <w:p w14:paraId="68E91CAF" w14:textId="18F7EBB8" w:rsidR="00F0141F" w:rsidRDefault="00F0141F" w:rsidP="00F0141F">
      <w:r>
        <w:t>Données :</w:t>
      </w:r>
    </w:p>
    <w:p w14:paraId="175EA6C0" w14:textId="43FBA591" w:rsidR="00F0141F" w:rsidRPr="00F0141F" w:rsidRDefault="001E2BCA" w:rsidP="00F014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=60°=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=50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72A593A" w14:textId="71C6F38E" w:rsidR="007B46ED" w:rsidRPr="007B46ED" w:rsidRDefault="00F0141F" w:rsidP="007B46ED">
      <w:r>
        <w:t xml:space="preserve">On applique le PFD </w:t>
      </w:r>
      <w:r w:rsidRPr="00F0141F">
        <w:br/>
      </w:r>
      <m:oMathPara>
        <m:oMath>
          <m:r>
            <w:rPr>
              <w:rFonts w:ascii="Cambria Math" w:hAnsi="Cambria Math"/>
            </w:rPr>
            <m:t>PFD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→-</m:t>
          </m:r>
          <m:r>
            <w:rPr>
              <w:rFonts w:ascii="Cambria Math" w:hAnsi="Cambria Math"/>
            </w:rPr>
            <m:t>mg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g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gt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Dy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Dx</m:t>
              </m:r>
            </m:sub>
          </m:sSub>
          <m:r>
            <w:rPr>
              <w:rFonts w:ascii="Cambria Math" w:hAnsi="Cambria Math"/>
            </w:rPr>
            <m:t>t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Dy</m:t>
              </m:r>
            </m:sub>
          </m:sSub>
          <m:r>
            <w:rPr>
              <w:rFonts w:ascii="Cambria Math" w:hAnsi="Cambria Math"/>
            </w:rPr>
            <m:t>t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mg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avec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B46ED">
        <w:t xml:space="preserve">On sait que </w:t>
      </w:r>
    </w:p>
    <w:p w14:paraId="3B55C9C2" w14:textId="165A93BF" w:rsidR="007B46ED" w:rsidRPr="007B46ED" w:rsidRDefault="001E2BCA" w:rsidP="007B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gt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55B3FE5" w14:textId="0715CCF2" w:rsidR="007B46ED" w:rsidRDefault="007B46ED" w:rsidP="007B46ED">
      <w:r>
        <w:t xml:space="preserve">On sait que à </w:t>
      </w:r>
      <m:oMath>
        <m:r>
          <w:rPr>
            <w:rFonts w:ascii="Cambria Math" w:hAnsi="Cambria Math"/>
          </w:rPr>
          <m:t>t=0</m:t>
        </m:r>
      </m:oMath>
      <w:r>
        <w:t xml:space="preserve"> on a </w:t>
      </w:r>
    </w:p>
    <w:p w14:paraId="76C1D027" w14:textId="32FDA377" w:rsidR="007B46ED" w:rsidRPr="007B46ED" w:rsidRDefault="001E2BCA" w:rsidP="007B46E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B2D67F8" w14:textId="2CE379E7" w:rsidR="007B46ED" w:rsidRPr="007B476E" w:rsidRDefault="007B476E" w:rsidP="007B476E">
      <w:pPr>
        <w:pStyle w:val="Paragraphedeliste"/>
        <w:numPr>
          <w:ilvl w:val="0"/>
          <w:numId w:val="39"/>
        </w:numPr>
        <w:tabs>
          <w:tab w:val="left" w:pos="1805"/>
        </w:tabs>
        <w:rPr>
          <w:rFonts w:ascii="Roboto Black" w:hAnsi="Roboto Black"/>
        </w:rPr>
      </w:pPr>
      <w:r w:rsidRPr="007B476E">
        <w:rPr>
          <w:rFonts w:ascii="Roboto Black" w:hAnsi="Roboto Black"/>
        </w:rPr>
        <w:t>En déduire la trajectoire du sauteur</w:t>
      </w:r>
    </w:p>
    <w:p w14:paraId="2DC85AC7" w14:textId="47965CAE" w:rsidR="007B476E" w:rsidRDefault="007B476E" w:rsidP="007B476E">
      <w:pPr>
        <w:tabs>
          <w:tab w:val="left" w:pos="1805"/>
        </w:tabs>
      </w:pPr>
      <w:r>
        <w:t xml:space="preserve">On rappelle que la trajectoire correspond à l’ensemble des points parcourus par </w:t>
      </w:r>
      <m:oMath>
        <m:r>
          <w:rPr>
            <w:rFonts w:ascii="Cambria Math" w:hAnsi="Cambria Math"/>
          </w:rPr>
          <m:t>M</m:t>
        </m:r>
      </m:oMath>
      <w:r>
        <w:t xml:space="preserve">. On se doit alors d’exprimer </w:t>
      </w:r>
      <m:oMath>
        <m:r>
          <w:rPr>
            <w:rFonts w:ascii="Cambria Math" w:hAnsi="Cambria Math"/>
          </w:rPr>
          <m:t>y(x)</m:t>
        </m:r>
      </m:oMath>
    </w:p>
    <w:p w14:paraId="6E6E6AE1" w14:textId="14BD162B" w:rsidR="007B476E" w:rsidRPr="00755807" w:rsidRDefault="00755807" w:rsidP="00755807">
      <w:pPr>
        <w:tabs>
          <w:tab w:val="left" w:pos="1805"/>
        </w:tabs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w:rPr>
              <w:rFonts w:ascii="Cambria Math" w:hAnsi="Cambria Math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28E51D2" w14:textId="53EBB5CC" w:rsidR="00755807" w:rsidRPr="00641CF4" w:rsidRDefault="00755807" w:rsidP="00755807">
      <w:pPr>
        <w:pStyle w:val="Paragraphedeliste"/>
        <w:numPr>
          <w:ilvl w:val="0"/>
          <w:numId w:val="39"/>
        </w:numPr>
        <w:tabs>
          <w:tab w:val="left" w:pos="1805"/>
        </w:tabs>
        <w:rPr>
          <w:rFonts w:ascii="Roboto Black" w:hAnsi="Roboto Black"/>
        </w:rPr>
      </w:pPr>
      <w:r w:rsidRPr="00641CF4">
        <w:rPr>
          <w:rFonts w:ascii="Roboto Black" w:hAnsi="Roboto Black"/>
        </w:rPr>
        <w:t xml:space="preserve"> </w:t>
      </w:r>
      <w:r w:rsidR="00641CF4" w:rsidRPr="00641CF4">
        <w:rPr>
          <w:rFonts w:ascii="Roboto Black" w:hAnsi="Roboto Black"/>
        </w:rPr>
        <w:t xml:space="preserve">Est-ce que le skieur passe les sapins situés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=20m</m:t>
        </m:r>
      </m:oMath>
      <w:r w:rsidR="00641CF4" w:rsidRPr="00641CF4">
        <w:rPr>
          <w:rFonts w:ascii="Roboto Black" w:hAnsi="Roboto Black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=40m</m:t>
        </m:r>
      </m:oMath>
      <w:r w:rsidR="00641CF4" w:rsidRPr="00641CF4">
        <w:rPr>
          <w:rFonts w:ascii="Roboto Black" w:hAnsi="Roboto Black"/>
        </w:rPr>
        <w:t> ?</w:t>
      </w:r>
    </w:p>
    <w:p w14:paraId="123915A1" w14:textId="67720CCA" w:rsidR="00755807" w:rsidRDefault="00755807" w:rsidP="00755807">
      <w:pPr>
        <w:tabs>
          <w:tab w:val="left" w:pos="1805"/>
        </w:tabs>
      </w:pPr>
      <w:r w:rsidRPr="00755807">
        <w:t xml:space="preserve">On prend </w:t>
      </w:r>
      <m:oMath>
        <m:r>
          <w:rPr>
            <w:rFonts w:ascii="Cambria Math" w:hAnsi="Cambria Math"/>
          </w:rPr>
          <m:t>x=20m</m:t>
        </m:r>
      </m:oMath>
      <w:r w:rsidRPr="00755807">
        <w:t xml:space="preserve"> d</w:t>
      </w:r>
      <w:r>
        <w:t xml:space="preserve">ans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et on prend </w:t>
      </w:r>
      <m:oMath>
        <m:r>
          <w:rPr>
            <w:rFonts w:ascii="Cambria Math" w:hAnsi="Cambria Math"/>
          </w:rPr>
          <m:t>g=10m.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1D6190CE" w14:textId="387933AA" w:rsidR="00755807" w:rsidRPr="00641CF4" w:rsidRDefault="00755807" w:rsidP="00755807">
      <w:pPr>
        <w:tabs>
          <w:tab w:val="left" w:pos="1805"/>
        </w:tabs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func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60</m:t>
              </m:r>
            </m:e>
          </m:func>
          <m:r>
            <w:rPr>
              <w:rFonts w:ascii="Cambria Math" w:hAnsi="Cambria Math"/>
            </w:rPr>
            <m:t xml:space="preserve">+50=73m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la calculatrice</m:t>
              </m:r>
            </m:e>
          </m:d>
        </m:oMath>
      </m:oMathPara>
    </w:p>
    <w:p w14:paraId="109011CA" w14:textId="60A8FFD1" w:rsidR="00641CF4" w:rsidRDefault="00641CF4" w:rsidP="00755807">
      <w:pPr>
        <w:tabs>
          <w:tab w:val="left" w:pos="1805"/>
        </w:tabs>
      </w:pPr>
      <w:r w:rsidRPr="00641CF4">
        <w:t xml:space="preserve">Finalement comme </w:t>
      </w:r>
      <m:oMath>
        <m:r>
          <w:rPr>
            <w:rFonts w:ascii="Cambria Math" w:hAnsi="Cambria Math"/>
          </w:rPr>
          <m:t>73&gt;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=40</m:t>
        </m:r>
      </m:oMath>
      <w:r>
        <w:t xml:space="preserve"> le skieur passera au-dessus des sapins.</w:t>
      </w:r>
    </w:p>
    <w:p w14:paraId="22AAD678" w14:textId="29E9A154" w:rsidR="00641CF4" w:rsidRPr="00641CF4" w:rsidRDefault="00641CF4" w:rsidP="00641CF4">
      <w:pPr>
        <w:pStyle w:val="Paragraphedeliste"/>
        <w:numPr>
          <w:ilvl w:val="0"/>
          <w:numId w:val="39"/>
        </w:numPr>
        <w:tabs>
          <w:tab w:val="left" w:pos="1805"/>
        </w:tabs>
        <w:rPr>
          <w:rFonts w:ascii="Roboto Black" w:hAnsi="Roboto Black"/>
        </w:rPr>
      </w:pPr>
      <w:r w:rsidRPr="00641CF4">
        <w:rPr>
          <w:rFonts w:ascii="Roboto Black" w:hAnsi="Roboto Black"/>
        </w:rPr>
        <w:lastRenderedPageBreak/>
        <w:t>Donner l’expression de la distance parcourue par le sauteur ?</w:t>
      </w:r>
    </w:p>
    <w:p w14:paraId="02DED4DB" w14:textId="11744A9F" w:rsidR="00641CF4" w:rsidRDefault="00641CF4" w:rsidP="00641CF4">
      <w:pPr>
        <w:tabs>
          <w:tab w:val="left" w:pos="1805"/>
        </w:tabs>
      </w:pPr>
      <w:r>
        <w:t>Il faut calculer la distance parcourue.</w:t>
      </w:r>
    </w:p>
    <w:p w14:paraId="355F5FB9" w14:textId="47166E65" w:rsidR="00641CF4" w:rsidRDefault="00641CF4" w:rsidP="00641CF4">
      <w:pPr>
        <w:tabs>
          <w:tab w:val="left" w:pos="1805"/>
        </w:tabs>
      </w:pPr>
      <w:r>
        <w:t xml:space="preserve">Pour </w:t>
      </w:r>
      <m:oMath>
        <m:r>
          <w:rPr>
            <w:rFonts w:ascii="Cambria Math" w:hAnsi="Cambria Math"/>
          </w:rPr>
          <m:t>y(x)=0</m:t>
        </m:r>
      </m:oMath>
      <w:r>
        <w:t xml:space="preserve"> soit :</w:t>
      </w:r>
    </w:p>
    <w:p w14:paraId="6D92B38F" w14:textId="2E128D89" w:rsidR="00641CF4" w:rsidRPr="001F1024" w:rsidRDefault="00641CF4" w:rsidP="00641CF4">
      <w:pPr>
        <w:tabs>
          <w:tab w:val="left" w:pos="1805"/>
        </w:tabs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func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60</m:t>
              </m:r>
            </m:e>
          </m:func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50=…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finir</m:t>
              </m:r>
            </m:e>
          </m:d>
        </m:oMath>
      </m:oMathPara>
    </w:p>
    <w:p w14:paraId="52B5CA2A" w14:textId="03258E9D" w:rsidR="001F1024" w:rsidRDefault="008D1716" w:rsidP="00641CF4">
      <w:pPr>
        <w:tabs>
          <w:tab w:val="left" w:pos="1805"/>
        </w:tabs>
      </w:pPr>
      <w:r>
        <w:t>Finalement</w:t>
      </w:r>
      <w:r w:rsidR="001F1024">
        <w:t xml:space="preserve"> </w:t>
      </w:r>
      <m:oMath>
        <m:r>
          <w:rPr>
            <w:rFonts w:ascii="Cambria Math" w:hAnsi="Cambria Math"/>
          </w:rPr>
          <m:t>x≈84m</m:t>
        </m:r>
      </m:oMath>
    </w:p>
    <w:p w14:paraId="19813118" w14:textId="512D7BF4" w:rsidR="008D1716" w:rsidRDefault="00F8220D" w:rsidP="00F8220D">
      <w:pPr>
        <w:pStyle w:val="Titre1"/>
        <w:rPr>
          <w:rFonts w:eastAsiaTheme="minorEastAsia"/>
        </w:rPr>
      </w:pPr>
      <w:r>
        <w:rPr>
          <w:rFonts w:eastAsiaTheme="minorEastAsia"/>
        </w:rPr>
        <w:t>Exercice 2 : Pendule simple</w:t>
      </w:r>
    </w:p>
    <w:p w14:paraId="7F44A3FF" w14:textId="5998CD15" w:rsidR="00F8220D" w:rsidRDefault="00F8220D" w:rsidP="00F8220D">
      <w:pPr>
        <w:pStyle w:val="Paragraphedeliste"/>
        <w:numPr>
          <w:ilvl w:val="0"/>
          <w:numId w:val="40"/>
        </w:numPr>
      </w:pPr>
      <w:r>
        <w:t xml:space="preserve">Donner l’expression des forces qui s’exercent sur le </w:t>
      </w:r>
      <w:r w:rsidR="00662A61">
        <w:t>pendule.</w:t>
      </w:r>
    </w:p>
    <w:p w14:paraId="633A1375" w14:textId="77777777" w:rsidR="000758F4" w:rsidRPr="000758F4" w:rsidRDefault="000758F4" w:rsidP="000758F4">
      <w:r>
        <w:t xml:space="preserve">Soit deux forces </w:t>
      </w:r>
    </w:p>
    <w:p w14:paraId="688A691E" w14:textId="47C97B2F" w:rsidR="000758F4" w:rsidRDefault="001E2BCA" w:rsidP="000758F4">
      <w:pPr>
        <w:pStyle w:val="Paragraphedeliste"/>
        <w:numPr>
          <w:ilvl w:val="0"/>
          <w:numId w:val="4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758F4">
        <w:t xml:space="preserve"> </w:t>
      </w:r>
      <w:proofErr w:type="gramStart"/>
      <w:r w:rsidR="00EF3C06">
        <w:t>le</w:t>
      </w:r>
      <w:proofErr w:type="gramEnd"/>
      <w:r w:rsidR="00EF3C06">
        <w:t xml:space="preserve"> poids de la masse </w:t>
      </w:r>
      <m:oMath>
        <m:r>
          <w:rPr>
            <w:rFonts w:ascii="Cambria Math" w:hAnsi="Cambria Math"/>
          </w:rPr>
          <m:t>m</m:t>
        </m:r>
      </m:oMath>
    </w:p>
    <w:p w14:paraId="79DD972C" w14:textId="50084105" w:rsidR="00796E94" w:rsidRDefault="001E2BCA" w:rsidP="00796E94">
      <w:pPr>
        <w:pStyle w:val="Paragraphedeliste"/>
        <w:numPr>
          <w:ilvl w:val="0"/>
          <w:numId w:val="4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5A3412">
        <w:t xml:space="preserve"> </w:t>
      </w:r>
      <w:proofErr w:type="gramStart"/>
      <w:r w:rsidR="00EF3C06">
        <w:t>la</w:t>
      </w:r>
      <w:proofErr w:type="gramEnd"/>
      <w:r w:rsidR="00EF3C06">
        <w:t xml:space="preserve"> tension du fil</w:t>
      </w:r>
      <w:r w:rsidR="00016457">
        <w:t xml:space="preserve"> exercé par la masse </w:t>
      </w:r>
      <m:oMath>
        <m:r>
          <w:rPr>
            <w:rFonts w:ascii="Cambria Math" w:hAnsi="Cambria Math"/>
          </w:rPr>
          <m:t>m</m:t>
        </m:r>
      </m:oMath>
    </w:p>
    <w:p w14:paraId="61DA15FA" w14:textId="77777777" w:rsidR="00796E94" w:rsidRDefault="00796E94" w:rsidP="00796E94"/>
    <w:p w14:paraId="34F5C33D" w14:textId="0F0E86E0" w:rsidR="00B910E0" w:rsidRDefault="00B910E0" w:rsidP="00F8220D">
      <w:pPr>
        <w:pStyle w:val="Paragraphedeliste"/>
        <w:numPr>
          <w:ilvl w:val="0"/>
          <w:numId w:val="40"/>
        </w:numPr>
      </w:pPr>
      <w:r>
        <w:t xml:space="preserve">Calculer la vitesse et l’accélération du point </w:t>
      </w:r>
      <m:oMath>
        <m:r>
          <w:rPr>
            <w:rFonts w:ascii="Cambria Math" w:hAnsi="Cambria Math"/>
          </w:rPr>
          <m:t>M</m:t>
        </m:r>
      </m:oMath>
      <w: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="00A22510">
        <w:t xml:space="preserve"> en fonction des vecteurs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A22510"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  <w:r w:rsidR="00662A61">
        <w:t>.</w:t>
      </w:r>
    </w:p>
    <w:p w14:paraId="3BB35D90" w14:textId="63C25A02" w:rsidR="00F255D8" w:rsidRDefault="00F255D8" w:rsidP="00F255D8">
      <w:r>
        <w:t>Par définition on rappelle que :</w:t>
      </w:r>
    </w:p>
    <w:p w14:paraId="49812F22" w14:textId="0101F9EF" w:rsidR="00E71C19" w:rsidRPr="00E71C19" w:rsidRDefault="001E2BCA" w:rsidP="00F255D8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borderBox>
        </m:oMath>
      </m:oMathPara>
    </w:p>
    <w:p w14:paraId="359AD1AE" w14:textId="641B5656" w:rsidR="00E71C19" w:rsidRDefault="00E71C19" w:rsidP="00F255D8">
      <w:r>
        <w:t xml:space="preserve">Dans notre cas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>
        <w:t xml:space="preserve"> alors :</w:t>
      </w:r>
    </w:p>
    <w:p w14:paraId="395A900F" w14:textId="64CDC693" w:rsidR="00E71C19" w:rsidRPr="009D3621" w:rsidRDefault="001E2BCA" w:rsidP="00F25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 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</m:e>
          </m:borderBox>
        </m:oMath>
      </m:oMathPara>
    </w:p>
    <w:p w14:paraId="4F9D37CC" w14:textId="0E01D4EE" w:rsidR="007F45EB" w:rsidRDefault="00562BF3" w:rsidP="00662A61">
      <w:r>
        <w:t>Finalement</w:t>
      </w:r>
      <w:r w:rsidR="009D362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M,R</m:t>
                </m:r>
              </m:sub>
            </m:sSub>
          </m:e>
        </m:acc>
        <m:r>
          <w:rPr>
            <w:rFonts w:ascii="Cambria Math" w:hAnsi="Cambria Math"/>
          </w:rPr>
          <m:t>=l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</w:p>
    <w:p w14:paraId="7017E945" w14:textId="2028D11F" w:rsidR="00562BF3" w:rsidRDefault="00562BF3" w:rsidP="00662A61">
      <w:r>
        <w:t xml:space="preserve">Ainsi pour l’accélération on a : </w:t>
      </w:r>
    </w:p>
    <w:p w14:paraId="30081467" w14:textId="1055D766" w:rsidR="00562BF3" w:rsidRPr="003D2DE0" w:rsidRDefault="001E2BCA" w:rsidP="00662A6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</m:oMath>
      </m:oMathPara>
    </w:p>
    <w:p w14:paraId="26464890" w14:textId="2650D39F" w:rsidR="003D2DE0" w:rsidRDefault="003D2DE0" w:rsidP="00662A61">
      <w:r>
        <w:t xml:space="preserve">Car par </w:t>
      </w:r>
      <w:r w:rsidR="008B77E5">
        <w:t>définition</w:t>
      </w:r>
      <w:r>
        <w:t> :</w:t>
      </w:r>
      <w:r w:rsidR="008B77E5">
        <w:t xml:space="preserve">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</m:e>
        </m:borderBox>
      </m:oMath>
    </w:p>
    <w:p w14:paraId="1616D87E" w14:textId="1931A728" w:rsidR="008B77E5" w:rsidRPr="000A0A5E" w:rsidRDefault="00884323" w:rsidP="00662A61">
      <w:pPr>
        <w:rPr>
          <w:rFonts w:ascii="Cambria Math" w:hAnsi="Cambria Math"/>
          <w:i/>
        </w:rPr>
      </w:pPr>
      <w:r>
        <w:t xml:space="preserve">En appliquant le </w:t>
      </w:r>
      <m:oMath>
        <m:r>
          <w:rPr>
            <w:rFonts w:ascii="Cambria Math" w:hAnsi="Cambria Math"/>
          </w:rPr>
          <m:t>PFD</m:t>
        </m:r>
      </m:oMath>
      <w:r>
        <w:t xml:space="preserve"> on a :</w:t>
      </w:r>
      <w:r w:rsidR="0050676B" w:rsidRPr="0050676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PFD→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30F171CF" w14:textId="33D0D04D" w:rsidR="000A0A5E" w:rsidRPr="00AA10B5" w:rsidRDefault="001E2BCA" w:rsidP="00662A6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sur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groupChr>
            </m:e>
          </m:box>
          <m:r>
            <w:rPr>
              <w:rFonts w:ascii="Cambria Math" w:hAnsi="Cambria Math"/>
            </w:rPr>
            <m:t>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ml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sur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e>
                  </m:acc>
                </m:e>
              </m:groupChr>
            </m:e>
          </m:box>
          <m:r>
            <w:rPr>
              <w:rFonts w:ascii="Cambria Math" w:hAnsi="Cambria Math"/>
            </w:rPr>
            <m:t>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ml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02E9EBEE" w14:textId="1FB217C5" w:rsidR="00AA10B5" w:rsidRDefault="00AA10B5" w:rsidP="00662A61">
      <w:r>
        <w:t>On sait que</w:t>
      </w:r>
      <w:r w:rsidR="006F3075">
        <w:t> :</w:t>
      </w:r>
    </w:p>
    <w:p w14:paraId="0280D86B" w14:textId="3BF902F7" w:rsidR="008D55BF" w:rsidRPr="00F8220D" w:rsidRDefault="001E2BCA" w:rsidP="00662A6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</m:e>
          </m:func>
        </m:oMath>
      </m:oMathPara>
    </w:p>
    <w:sectPr w:rsidR="008D55BF" w:rsidRPr="00F8220D" w:rsidSect="00EE68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A67C" w14:textId="77777777" w:rsidR="009034A5" w:rsidRDefault="009034A5" w:rsidP="00232FE5">
      <w:pPr>
        <w:spacing w:after="0" w:line="240" w:lineRule="auto"/>
      </w:pPr>
      <w:r>
        <w:separator/>
      </w:r>
    </w:p>
  </w:endnote>
  <w:endnote w:type="continuationSeparator" w:id="0">
    <w:p w14:paraId="75B47D68" w14:textId="77777777" w:rsidR="009034A5" w:rsidRDefault="009034A5" w:rsidP="00232FE5">
      <w:pPr>
        <w:spacing w:after="0" w:line="240" w:lineRule="auto"/>
      </w:pPr>
      <w:r>
        <w:continuationSeparator/>
      </w:r>
    </w:p>
  </w:endnote>
  <w:endnote w:type="continuationNotice" w:id="1">
    <w:p w14:paraId="1DB554A0" w14:textId="77777777" w:rsidR="009034A5" w:rsidRDefault="009034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2ECF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AF83EF" wp14:editId="696559CA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F96A2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F83E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2F1F96A2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F771" w14:textId="77777777" w:rsidR="009034A5" w:rsidRDefault="009034A5" w:rsidP="00232FE5">
      <w:pPr>
        <w:spacing w:after="0" w:line="240" w:lineRule="auto"/>
      </w:pPr>
      <w:r>
        <w:separator/>
      </w:r>
    </w:p>
  </w:footnote>
  <w:footnote w:type="continuationSeparator" w:id="0">
    <w:p w14:paraId="7F8A93B4" w14:textId="77777777" w:rsidR="009034A5" w:rsidRDefault="009034A5" w:rsidP="00232FE5">
      <w:pPr>
        <w:spacing w:after="0" w:line="240" w:lineRule="auto"/>
      </w:pPr>
      <w:r>
        <w:continuationSeparator/>
      </w:r>
    </w:p>
  </w:footnote>
  <w:footnote w:type="continuationNotice" w:id="1">
    <w:p w14:paraId="05E82512" w14:textId="77777777" w:rsidR="009034A5" w:rsidRDefault="009034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C8A0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BADA75" wp14:editId="7E5BA13A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0327EDC" w14:textId="0E88BD5D" w:rsidR="00EE6893" w:rsidRPr="00374E88" w:rsidRDefault="001E2BCA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3075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TD3-Dynamique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ADA7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70327EDC" w14:textId="0E88BD5D" w:rsidR="00EE6893" w:rsidRPr="00374E88" w:rsidRDefault="001E2BCA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F3075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TD3-Dynamique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C452F66" wp14:editId="25382350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D59F1A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452F66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2BD59F1A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222E858F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24FD9"/>
    <w:multiLevelType w:val="hybridMultilevel"/>
    <w:tmpl w:val="7F0A3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638D0"/>
    <w:multiLevelType w:val="hybridMultilevel"/>
    <w:tmpl w:val="C6B6A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02908"/>
    <w:multiLevelType w:val="hybridMultilevel"/>
    <w:tmpl w:val="C4F2F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7"/>
  </w:num>
  <w:num w:numId="2" w16cid:durableId="1433630486">
    <w:abstractNumId w:val="36"/>
  </w:num>
  <w:num w:numId="3" w16cid:durableId="380403070">
    <w:abstractNumId w:val="28"/>
  </w:num>
  <w:num w:numId="4" w16cid:durableId="15654149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3"/>
  </w:num>
  <w:num w:numId="6" w16cid:durableId="389811454">
    <w:abstractNumId w:val="33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1"/>
  </w:num>
  <w:num w:numId="19" w16cid:durableId="697120589">
    <w:abstractNumId w:val="35"/>
  </w:num>
  <w:num w:numId="20" w16cid:durableId="1642029206">
    <w:abstractNumId w:val="16"/>
  </w:num>
  <w:num w:numId="21" w16cid:durableId="1279415633">
    <w:abstractNumId w:val="19"/>
  </w:num>
  <w:num w:numId="22" w16cid:durableId="971442443">
    <w:abstractNumId w:val="31"/>
  </w:num>
  <w:num w:numId="23" w16cid:durableId="1731227186">
    <w:abstractNumId w:val="27"/>
  </w:num>
  <w:num w:numId="24" w16cid:durableId="1542983404">
    <w:abstractNumId w:val="12"/>
  </w:num>
  <w:num w:numId="25" w16cid:durableId="617030951">
    <w:abstractNumId w:val="30"/>
  </w:num>
  <w:num w:numId="26" w16cid:durableId="541407036">
    <w:abstractNumId w:val="34"/>
  </w:num>
  <w:num w:numId="27" w16cid:durableId="1515538983">
    <w:abstractNumId w:val="29"/>
  </w:num>
  <w:num w:numId="28" w16cid:durableId="1873689235">
    <w:abstractNumId w:val="20"/>
  </w:num>
  <w:num w:numId="29" w16cid:durableId="1781291230">
    <w:abstractNumId w:val="26"/>
  </w:num>
  <w:num w:numId="30" w16cid:durableId="768164233">
    <w:abstractNumId w:val="24"/>
  </w:num>
  <w:num w:numId="31" w16cid:durableId="1230724371">
    <w:abstractNumId w:val="33"/>
  </w:num>
  <w:num w:numId="32" w16cid:durableId="634025877">
    <w:abstractNumId w:val="33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5"/>
  </w:num>
  <w:num w:numId="37" w16cid:durableId="2059473789">
    <w:abstractNumId w:val="32"/>
  </w:num>
  <w:num w:numId="38" w16cid:durableId="1605841836">
    <w:abstractNumId w:val="33"/>
  </w:num>
  <w:num w:numId="39" w16cid:durableId="427383488">
    <w:abstractNumId w:val="13"/>
  </w:num>
  <w:num w:numId="40" w16cid:durableId="157692072">
    <w:abstractNumId w:val="18"/>
  </w:num>
  <w:num w:numId="41" w16cid:durableId="14151266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81"/>
    <w:rsid w:val="0000383B"/>
    <w:rsid w:val="000063AE"/>
    <w:rsid w:val="00011835"/>
    <w:rsid w:val="0001552C"/>
    <w:rsid w:val="00016457"/>
    <w:rsid w:val="000178CF"/>
    <w:rsid w:val="00040ABD"/>
    <w:rsid w:val="00040C7D"/>
    <w:rsid w:val="000620A3"/>
    <w:rsid w:val="00065230"/>
    <w:rsid w:val="000666C0"/>
    <w:rsid w:val="00070E76"/>
    <w:rsid w:val="00075143"/>
    <w:rsid w:val="000758F4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A5E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2CFC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16BC"/>
    <w:rsid w:val="001523AB"/>
    <w:rsid w:val="00161968"/>
    <w:rsid w:val="001622CB"/>
    <w:rsid w:val="00166A3E"/>
    <w:rsid w:val="00166B3A"/>
    <w:rsid w:val="00166F50"/>
    <w:rsid w:val="00171489"/>
    <w:rsid w:val="00173683"/>
    <w:rsid w:val="00180299"/>
    <w:rsid w:val="00180F43"/>
    <w:rsid w:val="0018155A"/>
    <w:rsid w:val="00183C6C"/>
    <w:rsid w:val="001906FC"/>
    <w:rsid w:val="0019608D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05EE"/>
    <w:rsid w:val="001D7558"/>
    <w:rsid w:val="001E2BCA"/>
    <w:rsid w:val="001E33D5"/>
    <w:rsid w:val="001F0D2E"/>
    <w:rsid w:val="001F1024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503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44C4"/>
    <w:rsid w:val="0035741E"/>
    <w:rsid w:val="00366DB2"/>
    <w:rsid w:val="00367A15"/>
    <w:rsid w:val="00370806"/>
    <w:rsid w:val="00370C4F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0C36"/>
    <w:rsid w:val="003C2926"/>
    <w:rsid w:val="003C2ADD"/>
    <w:rsid w:val="003C4E0F"/>
    <w:rsid w:val="003C6A17"/>
    <w:rsid w:val="003C75C9"/>
    <w:rsid w:val="003D2DE0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21EE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09CA"/>
    <w:rsid w:val="004A1CF9"/>
    <w:rsid w:val="004A234B"/>
    <w:rsid w:val="004A3B3E"/>
    <w:rsid w:val="004A5BB6"/>
    <w:rsid w:val="004B13A9"/>
    <w:rsid w:val="004B2969"/>
    <w:rsid w:val="004B2E7B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0676B"/>
    <w:rsid w:val="00511301"/>
    <w:rsid w:val="0051264E"/>
    <w:rsid w:val="0051549A"/>
    <w:rsid w:val="00516297"/>
    <w:rsid w:val="00516ED6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62BF3"/>
    <w:rsid w:val="00572EE0"/>
    <w:rsid w:val="0057349B"/>
    <w:rsid w:val="0057695C"/>
    <w:rsid w:val="00591DD7"/>
    <w:rsid w:val="00592E9F"/>
    <w:rsid w:val="005974BB"/>
    <w:rsid w:val="005A05F2"/>
    <w:rsid w:val="005A1916"/>
    <w:rsid w:val="005A26D1"/>
    <w:rsid w:val="005A3412"/>
    <w:rsid w:val="005B052F"/>
    <w:rsid w:val="005B4826"/>
    <w:rsid w:val="005B6D21"/>
    <w:rsid w:val="005C2BAA"/>
    <w:rsid w:val="005C69ED"/>
    <w:rsid w:val="005D00EA"/>
    <w:rsid w:val="005D46B3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1CF4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62A61"/>
    <w:rsid w:val="00663D04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4A51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3075"/>
    <w:rsid w:val="006F4A76"/>
    <w:rsid w:val="006F4D5B"/>
    <w:rsid w:val="006F5EA1"/>
    <w:rsid w:val="006F6EBA"/>
    <w:rsid w:val="006F7AC8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5807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96E94"/>
    <w:rsid w:val="007A00AC"/>
    <w:rsid w:val="007A1042"/>
    <w:rsid w:val="007A6533"/>
    <w:rsid w:val="007A6FB6"/>
    <w:rsid w:val="007B3155"/>
    <w:rsid w:val="007B46ED"/>
    <w:rsid w:val="007B476E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5EB"/>
    <w:rsid w:val="007F4899"/>
    <w:rsid w:val="007F4FF3"/>
    <w:rsid w:val="00800D77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4323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5D89"/>
    <w:rsid w:val="008B6AC6"/>
    <w:rsid w:val="008B77E5"/>
    <w:rsid w:val="008C2D58"/>
    <w:rsid w:val="008C43D8"/>
    <w:rsid w:val="008C513A"/>
    <w:rsid w:val="008D1355"/>
    <w:rsid w:val="008D1716"/>
    <w:rsid w:val="008D2B38"/>
    <w:rsid w:val="008D55BF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34A5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B7E0D"/>
    <w:rsid w:val="009C4314"/>
    <w:rsid w:val="009C4A13"/>
    <w:rsid w:val="009C5C3E"/>
    <w:rsid w:val="009D3621"/>
    <w:rsid w:val="009E5B45"/>
    <w:rsid w:val="009E6350"/>
    <w:rsid w:val="009E6652"/>
    <w:rsid w:val="009F02A5"/>
    <w:rsid w:val="009F5A6F"/>
    <w:rsid w:val="00A03483"/>
    <w:rsid w:val="00A04E14"/>
    <w:rsid w:val="00A0607A"/>
    <w:rsid w:val="00A10966"/>
    <w:rsid w:val="00A13A28"/>
    <w:rsid w:val="00A15BFE"/>
    <w:rsid w:val="00A15E33"/>
    <w:rsid w:val="00A22510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4206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0B5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0247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10E0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335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1A1B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981"/>
    <w:rsid w:val="00D44F02"/>
    <w:rsid w:val="00D456B0"/>
    <w:rsid w:val="00D46772"/>
    <w:rsid w:val="00D47720"/>
    <w:rsid w:val="00D53D51"/>
    <w:rsid w:val="00D54F46"/>
    <w:rsid w:val="00D56C72"/>
    <w:rsid w:val="00D63973"/>
    <w:rsid w:val="00D63A03"/>
    <w:rsid w:val="00D6401A"/>
    <w:rsid w:val="00D74F0E"/>
    <w:rsid w:val="00D75AB8"/>
    <w:rsid w:val="00D76B28"/>
    <w:rsid w:val="00D76ED8"/>
    <w:rsid w:val="00D7758C"/>
    <w:rsid w:val="00D77BF3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B41B7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2B89"/>
    <w:rsid w:val="00E63BA9"/>
    <w:rsid w:val="00E654E2"/>
    <w:rsid w:val="00E6590C"/>
    <w:rsid w:val="00E66D28"/>
    <w:rsid w:val="00E67CD3"/>
    <w:rsid w:val="00E7040E"/>
    <w:rsid w:val="00E71C19"/>
    <w:rsid w:val="00E73D2E"/>
    <w:rsid w:val="00E759AB"/>
    <w:rsid w:val="00E75D61"/>
    <w:rsid w:val="00E8021B"/>
    <w:rsid w:val="00E817C3"/>
    <w:rsid w:val="00E825B3"/>
    <w:rsid w:val="00E8298A"/>
    <w:rsid w:val="00EA09C2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C6072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3C06"/>
    <w:rsid w:val="00EF4453"/>
    <w:rsid w:val="00EF68F7"/>
    <w:rsid w:val="00EF7F75"/>
    <w:rsid w:val="00F0141F"/>
    <w:rsid w:val="00F0425C"/>
    <w:rsid w:val="00F0500E"/>
    <w:rsid w:val="00F059D0"/>
    <w:rsid w:val="00F13CBF"/>
    <w:rsid w:val="00F1457D"/>
    <w:rsid w:val="00F2161F"/>
    <w:rsid w:val="00F22DC9"/>
    <w:rsid w:val="00F255D8"/>
    <w:rsid w:val="00F259C0"/>
    <w:rsid w:val="00F324D7"/>
    <w:rsid w:val="00F4127D"/>
    <w:rsid w:val="00F425AC"/>
    <w:rsid w:val="00F42895"/>
    <w:rsid w:val="00F45181"/>
    <w:rsid w:val="00F46448"/>
    <w:rsid w:val="00F50FBC"/>
    <w:rsid w:val="00F53404"/>
    <w:rsid w:val="00F53961"/>
    <w:rsid w:val="00F54C98"/>
    <w:rsid w:val="00F60120"/>
    <w:rsid w:val="00F8220D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E6B90"/>
  <w15:chartTrackingRefBased/>
  <w15:docId w15:val="{717C3B2D-DAB5-452C-9E1B-F40DD102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42A185021E48A6BD4A01C328A1D1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178B5-6F54-4882-8EE4-C8B15469BD80}"/>
      </w:docPartPr>
      <w:docPartBody>
        <w:p w:rsidR="00A26333" w:rsidRDefault="006D422F">
          <w:pPr>
            <w:pStyle w:val="B842A185021E48A6BD4A01C328A1D1AB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A4"/>
    <w:rsid w:val="00004EB8"/>
    <w:rsid w:val="00672BCA"/>
    <w:rsid w:val="006D422F"/>
    <w:rsid w:val="00764FA4"/>
    <w:rsid w:val="00A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6333"/>
    <w:rPr>
      <w:color w:val="808080"/>
    </w:rPr>
  </w:style>
  <w:style w:type="paragraph" w:customStyle="1" w:styleId="B842A185021E48A6BD4A01C328A1D1AB">
    <w:name w:val="B842A185021E48A6BD4A01C328A1D1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1589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TD3-Dynamique</dc:title>
  <dc:subject/>
  <dc:creator>Alexis Gibert</dc:creator>
  <cp:keywords/>
  <dc:description/>
  <cp:lastModifiedBy>Alexis Gibert</cp:lastModifiedBy>
  <cp:revision>60</cp:revision>
  <cp:lastPrinted>2022-11-02T13:29:00Z</cp:lastPrinted>
  <dcterms:created xsi:type="dcterms:W3CDTF">2022-10-19T05:57:00Z</dcterms:created>
  <dcterms:modified xsi:type="dcterms:W3CDTF">2022-11-02T13:29:00Z</dcterms:modified>
</cp:coreProperties>
</file>